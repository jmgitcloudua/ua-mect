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4B15" w14:textId="7834422F" w:rsidR="008A3681" w:rsidRPr="000A417D" w:rsidRDefault="008A3681" w:rsidP="00FA0997">
      <w:pPr>
        <w:pStyle w:val="TtulodoCaptulo"/>
      </w:pPr>
      <w:r w:rsidRPr="000A417D">
        <w:t xml:space="preserve">Aula </w:t>
      </w:r>
      <w:r w:rsidR="007810EB">
        <w:t>5</w:t>
      </w:r>
      <w:r>
        <w:t xml:space="preserve"> </w:t>
      </w:r>
      <w:r w:rsidRPr="00911485">
        <w:t>- Análise da Complexidade de Algoritmos</w:t>
      </w:r>
    </w:p>
    <w:p w14:paraId="65BAE0A8" w14:textId="4D498B0F" w:rsidR="006D3BC3" w:rsidRPr="00007FFD" w:rsidRDefault="006D3BC3" w:rsidP="00007FFD">
      <w:pPr>
        <w:spacing w:after="120"/>
        <w:jc w:val="center"/>
        <w:rPr>
          <w:rFonts w:ascii="Arial Narrow" w:hAnsi="Arial Narrow"/>
          <w:b/>
          <w:bCs/>
          <w:color w:val="FF0000"/>
          <w:sz w:val="22"/>
          <w:szCs w:val="18"/>
          <w:lang w:val="pt-PT"/>
        </w:rPr>
      </w:pPr>
      <w:r w:rsidRPr="00007FFD">
        <w:rPr>
          <w:rFonts w:ascii="Arial Narrow" w:hAnsi="Arial Narrow"/>
          <w:b/>
          <w:bCs/>
          <w:color w:val="FF0000"/>
          <w:sz w:val="22"/>
          <w:szCs w:val="18"/>
          <w:lang w:val="pt-PT"/>
        </w:rPr>
        <w:t>*** Entregue, num ficheiro ZIP, este guião preenchido e o código desenvolvido ***</w:t>
      </w:r>
    </w:p>
    <w:p w14:paraId="215B34C4" w14:textId="5704D50E" w:rsidR="006D3BC3" w:rsidRDefault="00BF6153" w:rsidP="001E48A6">
      <w:pPr>
        <w:spacing w:after="120"/>
        <w:rPr>
          <w:bCs/>
          <w:lang w:val="pt-PT"/>
        </w:rPr>
      </w:pPr>
      <w:r w:rsidRPr="00BF6153">
        <w:rPr>
          <w:b/>
          <w:bCs/>
          <w:lang w:val="pt-PT"/>
        </w:rPr>
        <w:t xml:space="preserve">1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 xml:space="preserve">Considere </w:t>
      </w:r>
      <w:r w:rsidR="008A3681" w:rsidRPr="003F38EA">
        <w:rPr>
          <w:lang w:val="pt-PT"/>
        </w:rPr>
        <w:t>uma sequência (</w:t>
      </w:r>
      <w:r w:rsidR="008A3681" w:rsidRPr="0063759A">
        <w:rPr>
          <w:i/>
          <w:lang w:val="pt-PT"/>
        </w:rPr>
        <w:t>array</w:t>
      </w:r>
      <w:r w:rsidR="008A3681" w:rsidRPr="003F38EA">
        <w:rPr>
          <w:lang w:val="pt-PT"/>
        </w:rPr>
        <w:t xml:space="preserve">) de </w:t>
      </w:r>
      <w:r w:rsidR="006C1BC2" w:rsidRPr="006D3BC3">
        <w:rPr>
          <w:b/>
          <w:bCs/>
          <w:lang w:val="pt-PT"/>
        </w:rPr>
        <w:t>n</w:t>
      </w:r>
      <w:r w:rsidR="006C1BC2">
        <w:rPr>
          <w:lang w:val="pt-PT"/>
        </w:rPr>
        <w:t xml:space="preserve"> </w:t>
      </w:r>
      <w:r w:rsidR="006D3BC3" w:rsidRPr="006D3BC3">
        <w:rPr>
          <w:b/>
          <w:bCs/>
          <w:lang w:val="pt-PT"/>
        </w:rPr>
        <w:t>valores reais</w:t>
      </w:r>
      <w:r w:rsidR="008A3681" w:rsidRPr="003F38EA">
        <w:rPr>
          <w:lang w:val="pt-PT"/>
        </w:rPr>
        <w:t>. Pretende</w:t>
      </w:r>
      <w:r w:rsidR="00FC74ED">
        <w:rPr>
          <w:lang w:val="pt-PT"/>
        </w:rPr>
        <w:t>-</w:t>
      </w:r>
      <w:r w:rsidR="008A3681" w:rsidRPr="003F38EA">
        <w:rPr>
          <w:lang w:val="pt-PT"/>
        </w:rPr>
        <w:t xml:space="preserve">se determinar se </w:t>
      </w:r>
      <w:r w:rsidR="006D3BC3">
        <w:rPr>
          <w:lang w:val="pt-PT"/>
        </w:rPr>
        <w:t>os elementos d</w:t>
      </w:r>
      <w:r w:rsidR="008A3681" w:rsidRPr="003F38EA">
        <w:rPr>
          <w:lang w:val="pt-PT"/>
        </w:rPr>
        <w:t xml:space="preserve">a sequência </w:t>
      </w:r>
      <w:r w:rsidR="006D3BC3">
        <w:rPr>
          <w:lang w:val="pt-PT"/>
        </w:rPr>
        <w:t xml:space="preserve">são sucessivos termos de uma </w:t>
      </w:r>
      <w:r w:rsidR="00631081">
        <w:rPr>
          <w:b/>
          <w:lang w:val="pt-PT"/>
        </w:rPr>
        <w:t xml:space="preserve">progressão </w:t>
      </w:r>
      <w:r w:rsidR="006D3BC3">
        <w:rPr>
          <w:b/>
          <w:lang w:val="pt-PT"/>
        </w:rPr>
        <w:t>geométrica</w:t>
      </w:r>
      <w:r w:rsidR="006D3BC3">
        <w:rPr>
          <w:bCs/>
          <w:lang w:val="pt-PT"/>
        </w:rPr>
        <w:t>:</w:t>
      </w:r>
      <w:r w:rsidR="00631081">
        <w:rPr>
          <w:bCs/>
          <w:lang w:val="pt-PT"/>
        </w:rPr>
        <w:t xml:space="preserve"> </w:t>
      </w:r>
    </w:p>
    <w:p w14:paraId="343041C4" w14:textId="3987DCA3" w:rsidR="008A3681" w:rsidRPr="006D3BC3" w:rsidRDefault="006D3BC3" w:rsidP="006D3BC3">
      <w:pPr>
        <w:jc w:val="center"/>
        <w:rPr>
          <w:b/>
          <w:sz w:val="26"/>
          <w:szCs w:val="26"/>
          <w:lang w:val="pt-PT"/>
        </w:rPr>
      </w:pPr>
      <w:r w:rsidRPr="006D3BC3">
        <w:rPr>
          <w:b/>
          <w:sz w:val="26"/>
          <w:szCs w:val="26"/>
          <w:lang w:val="pt-PT"/>
        </w:rPr>
        <w:t xml:space="preserve">r = a[ 1 ] / a[ 0 ] </w:t>
      </w:r>
      <w:r>
        <w:rPr>
          <w:b/>
          <w:sz w:val="26"/>
          <w:szCs w:val="26"/>
          <w:lang w:val="pt-PT"/>
        </w:rPr>
        <w:t xml:space="preserve">  </w:t>
      </w:r>
      <w:r w:rsidRPr="006D3BC3">
        <w:rPr>
          <w:bCs/>
          <w:szCs w:val="24"/>
          <w:lang w:val="pt-PT"/>
        </w:rPr>
        <w:t>e</w:t>
      </w:r>
      <w:r w:rsidRPr="006D3BC3">
        <w:rPr>
          <w:b/>
          <w:sz w:val="26"/>
          <w:szCs w:val="26"/>
          <w:lang w:val="pt-PT"/>
        </w:rPr>
        <w:t xml:space="preserve"> </w:t>
      </w:r>
      <w:r>
        <w:rPr>
          <w:b/>
          <w:sz w:val="26"/>
          <w:szCs w:val="26"/>
          <w:lang w:val="pt-PT"/>
        </w:rPr>
        <w:t xml:space="preserve">  </w:t>
      </w:r>
      <w:r w:rsidR="00631081" w:rsidRPr="006D3BC3">
        <w:rPr>
          <w:b/>
          <w:sz w:val="26"/>
          <w:szCs w:val="26"/>
          <w:lang w:val="pt-PT"/>
        </w:rPr>
        <w:t>a[</w:t>
      </w:r>
      <w:r w:rsidRPr="006D3BC3">
        <w:rPr>
          <w:b/>
          <w:sz w:val="26"/>
          <w:szCs w:val="26"/>
          <w:lang w:val="pt-PT"/>
        </w:rPr>
        <w:t xml:space="preserve"> </w:t>
      </w:r>
      <w:r w:rsidR="00631081" w:rsidRPr="006D3BC3">
        <w:rPr>
          <w:b/>
          <w:sz w:val="26"/>
          <w:szCs w:val="26"/>
          <w:lang w:val="pt-PT"/>
        </w:rPr>
        <w:t>i</w:t>
      </w:r>
      <w:r w:rsidRPr="006D3BC3">
        <w:rPr>
          <w:b/>
          <w:sz w:val="26"/>
          <w:szCs w:val="26"/>
          <w:lang w:val="pt-PT"/>
        </w:rPr>
        <w:t xml:space="preserve"> </w:t>
      </w:r>
      <w:r w:rsidR="00631081" w:rsidRPr="006D3BC3">
        <w:rPr>
          <w:b/>
          <w:sz w:val="26"/>
          <w:szCs w:val="26"/>
          <w:lang w:val="pt-PT"/>
        </w:rPr>
        <w:t xml:space="preserve">] </w:t>
      </w:r>
      <w:r w:rsidRPr="006D3BC3">
        <w:rPr>
          <w:b/>
          <w:sz w:val="26"/>
          <w:szCs w:val="26"/>
          <w:lang w:val="pt-PT"/>
        </w:rPr>
        <w:t>= r ×</w:t>
      </w:r>
      <w:r w:rsidR="00631081" w:rsidRPr="006D3BC3">
        <w:rPr>
          <w:b/>
          <w:sz w:val="26"/>
          <w:szCs w:val="26"/>
          <w:lang w:val="pt-PT"/>
        </w:rPr>
        <w:t xml:space="preserve"> a[</w:t>
      </w:r>
      <w:r w:rsidRPr="006D3BC3">
        <w:rPr>
          <w:b/>
          <w:sz w:val="26"/>
          <w:szCs w:val="26"/>
          <w:lang w:val="pt-PT"/>
        </w:rPr>
        <w:t xml:space="preserve"> </w:t>
      </w:r>
      <w:r w:rsidR="00631081" w:rsidRPr="006D3BC3">
        <w:rPr>
          <w:b/>
          <w:sz w:val="26"/>
          <w:szCs w:val="26"/>
          <w:lang w:val="pt-PT"/>
        </w:rPr>
        <w:t>i</w:t>
      </w:r>
      <w:r w:rsidRPr="006D3BC3">
        <w:rPr>
          <w:b/>
          <w:sz w:val="26"/>
          <w:szCs w:val="26"/>
          <w:lang w:val="pt-PT"/>
        </w:rPr>
        <w:t xml:space="preserve"> – 1 </w:t>
      </w:r>
      <w:r w:rsidR="00631081" w:rsidRPr="006D3BC3">
        <w:rPr>
          <w:b/>
          <w:sz w:val="26"/>
          <w:szCs w:val="26"/>
          <w:lang w:val="pt-PT"/>
        </w:rPr>
        <w:t>]</w:t>
      </w:r>
      <w:r w:rsidRPr="006D3BC3">
        <w:rPr>
          <w:b/>
          <w:sz w:val="26"/>
          <w:szCs w:val="26"/>
          <w:lang w:val="pt-PT"/>
        </w:rPr>
        <w:t>, i &gt; 1</w:t>
      </w:r>
      <w:r w:rsidR="008A3681" w:rsidRPr="006D3BC3">
        <w:rPr>
          <w:b/>
          <w:sz w:val="26"/>
          <w:szCs w:val="26"/>
          <w:lang w:val="pt-PT"/>
        </w:rPr>
        <w:t>.</w:t>
      </w:r>
    </w:p>
    <w:p w14:paraId="3A57CD93" w14:textId="77777777" w:rsidR="008A3681" w:rsidRPr="00007FFD" w:rsidRDefault="008A3681" w:rsidP="008A3681">
      <w:pPr>
        <w:rPr>
          <w:sz w:val="16"/>
          <w:szCs w:val="16"/>
          <w:lang w:val="pt-PT"/>
        </w:rPr>
      </w:pPr>
    </w:p>
    <w:p w14:paraId="55766448" w14:textId="3EC193A9" w:rsidR="008A3681" w:rsidRPr="00676C95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função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</w:t>
      </w:r>
      <w:r>
        <w:rPr>
          <w:lang w:val="pt-PT"/>
        </w:rPr>
        <w:t xml:space="preserve">(utilize um algoritmo em lógica negativa) </w:t>
      </w:r>
      <w:r w:rsidRPr="003F38EA">
        <w:rPr>
          <w:lang w:val="pt-PT"/>
        </w:rPr>
        <w:t xml:space="preserve">e </w:t>
      </w:r>
      <w:r w:rsidRPr="0044026A">
        <w:rPr>
          <w:b/>
          <w:lang w:val="pt-PT"/>
        </w:rPr>
        <w:t>eficaz</w:t>
      </w:r>
      <w:r>
        <w:rPr>
          <w:lang w:val="pt-PT"/>
        </w:rPr>
        <w:t xml:space="preserve"> que </w:t>
      </w:r>
      <w:r w:rsidRPr="003F38EA">
        <w:rPr>
          <w:lang w:val="pt-PT"/>
        </w:rPr>
        <w:t>verifi</w:t>
      </w:r>
      <w:r w:rsidR="00B033A3">
        <w:rPr>
          <w:lang w:val="pt-PT"/>
        </w:rPr>
        <w:t>que</w:t>
      </w:r>
      <w:r w:rsidRPr="003F38EA">
        <w:rPr>
          <w:lang w:val="pt-PT"/>
        </w:rPr>
        <w:t xml:space="preserve"> se </w:t>
      </w:r>
      <w:r w:rsidR="00CB3070">
        <w:rPr>
          <w:lang w:val="pt-PT"/>
        </w:rPr>
        <w:t xml:space="preserve">os n elementos (n &gt; 2) de </w:t>
      </w:r>
      <w:r w:rsidRPr="003F38EA">
        <w:rPr>
          <w:lang w:val="pt-PT"/>
        </w:rPr>
        <w:t xml:space="preserve">uma sequência </w:t>
      </w:r>
      <w:r w:rsidR="00CB3070">
        <w:rPr>
          <w:lang w:val="pt-PT"/>
        </w:rPr>
        <w:t>de</w:t>
      </w:r>
      <w:r w:rsidRPr="003F38EA">
        <w:rPr>
          <w:lang w:val="pt-PT"/>
        </w:rPr>
        <w:t xml:space="preserve"> </w:t>
      </w:r>
      <w:r w:rsidR="006D3BC3">
        <w:rPr>
          <w:lang w:val="pt-PT"/>
        </w:rPr>
        <w:t>valores reais</w:t>
      </w:r>
      <w:r w:rsidRPr="003F38EA">
        <w:rPr>
          <w:lang w:val="pt-PT"/>
        </w:rPr>
        <w:t xml:space="preserve"> </w:t>
      </w:r>
      <w:r w:rsidR="00CB3070">
        <w:rPr>
          <w:lang w:val="pt-PT"/>
        </w:rPr>
        <w:t xml:space="preserve">são sucessivos termos de uma </w:t>
      </w:r>
      <w:r w:rsidR="00CB3070" w:rsidRPr="00CB3070">
        <w:rPr>
          <w:bCs/>
          <w:lang w:val="pt-PT"/>
        </w:rPr>
        <w:t>progressão geométrica</w:t>
      </w:r>
      <w:r>
        <w:rPr>
          <w:lang w:val="pt-PT"/>
        </w:rPr>
        <w:t xml:space="preserve">. </w:t>
      </w:r>
      <w:r w:rsidR="00FC74ED">
        <w:rPr>
          <w:lang w:val="pt-PT"/>
        </w:rPr>
        <w:t xml:space="preserve">A função deverá devolver </w:t>
      </w:r>
      <w:r w:rsidRPr="00676C95">
        <w:rPr>
          <w:lang w:val="pt-PT"/>
        </w:rPr>
        <w:t xml:space="preserve">1 </w:t>
      </w:r>
      <w:r w:rsidR="00B033A3">
        <w:rPr>
          <w:lang w:val="pt-PT"/>
        </w:rPr>
        <w:t>ou 0, consoante a</w:t>
      </w:r>
      <w:r w:rsidR="00FC74ED">
        <w:rPr>
          <w:lang w:val="pt-PT"/>
        </w:rPr>
        <w:t xml:space="preserve"> sequência verificar </w:t>
      </w:r>
      <w:r w:rsidR="00B033A3">
        <w:rPr>
          <w:lang w:val="pt-PT"/>
        </w:rPr>
        <w:t xml:space="preserve">ou não essa </w:t>
      </w:r>
      <w:r w:rsidR="00FC74ED">
        <w:rPr>
          <w:lang w:val="pt-PT"/>
        </w:rPr>
        <w:t>propriedade</w:t>
      </w:r>
      <w:r w:rsidRPr="00676C95">
        <w:rPr>
          <w:lang w:val="pt-PT"/>
        </w:rPr>
        <w:t>.</w:t>
      </w:r>
    </w:p>
    <w:p w14:paraId="39F1FCDE" w14:textId="0B5E6B56" w:rsidR="008A3681" w:rsidRPr="00FC74ED" w:rsidRDefault="008A3681" w:rsidP="008A3681">
      <w:pPr>
        <w:tabs>
          <w:tab w:val="left" w:pos="284"/>
        </w:tabs>
        <w:ind w:left="284"/>
        <w:rPr>
          <w:b/>
          <w:bCs/>
          <w:lang w:val="pt-PT"/>
        </w:rPr>
      </w:pPr>
      <w:r w:rsidRPr="00FC74ED">
        <w:rPr>
          <w:b/>
          <w:bCs/>
          <w:u w:val="single"/>
          <w:lang w:val="pt-PT"/>
        </w:rPr>
        <w:t>Depois de validar o algoritmo apresente</w:t>
      </w:r>
      <w:r w:rsidR="00CB3070">
        <w:rPr>
          <w:b/>
          <w:bCs/>
          <w:u w:val="single"/>
          <w:lang w:val="pt-PT"/>
        </w:rPr>
        <w:t xml:space="preserve"> a função</w:t>
      </w:r>
      <w:r w:rsidRPr="00FC74ED">
        <w:rPr>
          <w:b/>
          <w:bCs/>
          <w:u w:val="single"/>
          <w:lang w:val="pt-PT"/>
        </w:rPr>
        <w:t xml:space="preserve"> no verso da folha</w:t>
      </w:r>
      <w:r w:rsidR="00FC74ED">
        <w:rPr>
          <w:b/>
          <w:bCs/>
          <w:u w:val="single"/>
          <w:lang w:val="pt-PT"/>
        </w:rPr>
        <w:t>.</w:t>
      </w:r>
    </w:p>
    <w:p w14:paraId="137E9AE8" w14:textId="77777777" w:rsidR="008A3681" w:rsidRPr="00007FFD" w:rsidRDefault="008A3681" w:rsidP="008A3681">
      <w:pPr>
        <w:rPr>
          <w:sz w:val="16"/>
          <w:szCs w:val="16"/>
          <w:lang w:val="pt-PT"/>
        </w:rPr>
      </w:pPr>
    </w:p>
    <w:p w14:paraId="1EE3B623" w14:textId="77777777" w:rsidR="00CB3070" w:rsidRDefault="00CB3070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Pretende-se determinar e</w:t>
      </w:r>
      <w:r w:rsidR="008A3681">
        <w:rPr>
          <w:lang w:val="pt-PT"/>
        </w:rPr>
        <w:t xml:space="preserve">xperimentalmente a </w:t>
      </w:r>
      <w:r w:rsidR="008A3681" w:rsidRPr="00B033A3">
        <w:rPr>
          <w:b/>
          <w:bCs/>
          <w:lang w:val="pt-PT"/>
        </w:rPr>
        <w:t>ordem de</w:t>
      </w:r>
      <w:r w:rsidR="008A3681">
        <w:rPr>
          <w:lang w:val="pt-PT"/>
        </w:rPr>
        <w:t xml:space="preserve"> </w:t>
      </w:r>
      <w:r w:rsidR="008A3681" w:rsidRPr="00EC3F39">
        <w:rPr>
          <w:b/>
          <w:lang w:val="pt-PT"/>
        </w:rPr>
        <w:t xml:space="preserve">complexidade do número de </w:t>
      </w:r>
      <w:r>
        <w:rPr>
          <w:b/>
          <w:lang w:val="pt-PT"/>
        </w:rPr>
        <w:t>multiplicações e divisões</w:t>
      </w:r>
      <w:r w:rsidR="008A3681" w:rsidRPr="0010210B">
        <w:rPr>
          <w:lang w:val="pt-PT"/>
        </w:rPr>
        <w:t xml:space="preserve"> </w:t>
      </w:r>
      <w:r w:rsidR="00B033A3">
        <w:rPr>
          <w:lang w:val="pt-PT"/>
        </w:rPr>
        <w:t xml:space="preserve">efetuadas pelo algoritmo e </w:t>
      </w:r>
      <w:r w:rsidR="008A3681" w:rsidRPr="0010210B">
        <w:rPr>
          <w:lang w:val="pt-PT"/>
        </w:rPr>
        <w:t>envolvendo elementos da sequência.</w:t>
      </w:r>
    </w:p>
    <w:p w14:paraId="465BCF0E" w14:textId="77777777" w:rsidR="00CB3070" w:rsidRPr="00007FFD" w:rsidRDefault="00CB3070" w:rsidP="00CB3070">
      <w:pPr>
        <w:tabs>
          <w:tab w:val="left" w:pos="284"/>
        </w:tabs>
        <w:ind w:left="284"/>
        <w:rPr>
          <w:sz w:val="16"/>
          <w:szCs w:val="12"/>
          <w:lang w:val="pt-PT"/>
        </w:rPr>
      </w:pPr>
    </w:p>
    <w:p w14:paraId="7B0969FA" w14:textId="06B8F7DD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Considere as seguintes sequências de </w:t>
      </w:r>
      <w:r w:rsidR="00B033A3">
        <w:rPr>
          <w:lang w:val="pt-PT"/>
        </w:rPr>
        <w:t>10</w:t>
      </w:r>
      <w:r>
        <w:rPr>
          <w:lang w:val="pt-PT"/>
        </w:rPr>
        <w:t xml:space="preserve"> </w:t>
      </w:r>
      <w:r w:rsidR="00B033A3">
        <w:rPr>
          <w:lang w:val="pt-PT"/>
        </w:rPr>
        <w:t>elementos</w:t>
      </w:r>
      <w:r>
        <w:rPr>
          <w:lang w:val="pt-PT"/>
        </w:rPr>
        <w:t xml:space="preserve">, que cobrem as distintas situações possíveis de execução do algoritmo. </w:t>
      </w:r>
      <w:r w:rsidR="00B033A3">
        <w:rPr>
          <w:lang w:val="pt-PT"/>
        </w:rPr>
        <w:t>Determine,</w:t>
      </w:r>
      <w:r>
        <w:rPr>
          <w:lang w:val="pt-PT"/>
        </w:rPr>
        <w:t xml:space="preserve"> para cada uma delas</w:t>
      </w:r>
      <w:r w:rsidR="00B033A3">
        <w:rPr>
          <w:lang w:val="pt-PT"/>
        </w:rPr>
        <w:t>,</w:t>
      </w:r>
      <w:r>
        <w:rPr>
          <w:lang w:val="pt-PT"/>
        </w:rPr>
        <w:t xml:space="preserve"> se </w:t>
      </w:r>
      <w:r w:rsidR="00B033A3">
        <w:rPr>
          <w:lang w:val="pt-PT"/>
        </w:rPr>
        <w:t>satisfaz</w:t>
      </w:r>
      <w:r w:rsidR="00CB3070">
        <w:rPr>
          <w:lang w:val="pt-PT"/>
        </w:rPr>
        <w:t>em</w:t>
      </w:r>
      <w:r w:rsidR="00B033A3">
        <w:rPr>
          <w:lang w:val="pt-PT"/>
        </w:rPr>
        <w:t xml:space="preserve"> a propriedade</w:t>
      </w:r>
      <w:r>
        <w:rPr>
          <w:lang w:val="pt-PT"/>
        </w:rPr>
        <w:t xml:space="preserve"> e </w:t>
      </w:r>
      <w:r w:rsidR="00B033A3">
        <w:rPr>
          <w:lang w:val="pt-PT"/>
        </w:rPr>
        <w:t xml:space="preserve">qual </w:t>
      </w:r>
      <w:r>
        <w:rPr>
          <w:lang w:val="pt-PT"/>
        </w:rPr>
        <w:t xml:space="preserve">o número de operações de </w:t>
      </w:r>
      <w:r w:rsidR="00CB3070">
        <w:rPr>
          <w:lang w:val="pt-PT"/>
        </w:rPr>
        <w:t xml:space="preserve">multiplicação e </w:t>
      </w:r>
      <w:r w:rsidR="001E48A6">
        <w:rPr>
          <w:lang w:val="pt-PT"/>
        </w:rPr>
        <w:t xml:space="preserve">de </w:t>
      </w:r>
      <w:r w:rsidR="00CB3070">
        <w:rPr>
          <w:lang w:val="pt-PT"/>
        </w:rPr>
        <w:t>divisão</w:t>
      </w:r>
      <w:r w:rsidRPr="0010210B">
        <w:rPr>
          <w:lang w:val="pt-PT"/>
        </w:rPr>
        <w:t xml:space="preserve"> </w:t>
      </w:r>
      <w:r>
        <w:rPr>
          <w:lang w:val="pt-PT"/>
        </w:rPr>
        <w:t>efetuadas</w:t>
      </w:r>
      <w:r w:rsidR="00B033A3">
        <w:rPr>
          <w:lang w:val="pt-PT"/>
        </w:rPr>
        <w:t xml:space="preserve"> pelo algoritmo</w:t>
      </w:r>
      <w:r>
        <w:rPr>
          <w:lang w:val="pt-PT"/>
        </w:rPr>
        <w:t>.</w:t>
      </w:r>
    </w:p>
    <w:p w14:paraId="48CC77BC" w14:textId="77777777" w:rsidR="00CB3070" w:rsidRPr="00007FFD" w:rsidRDefault="00CB3070" w:rsidP="00CB3070">
      <w:pPr>
        <w:tabs>
          <w:tab w:val="left" w:pos="284"/>
        </w:tabs>
        <w:rPr>
          <w:sz w:val="16"/>
          <w:szCs w:val="1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61"/>
        <w:gridCol w:w="363"/>
        <w:gridCol w:w="364"/>
        <w:gridCol w:w="363"/>
        <w:gridCol w:w="423"/>
        <w:gridCol w:w="423"/>
        <w:gridCol w:w="423"/>
        <w:gridCol w:w="526"/>
        <w:gridCol w:w="526"/>
        <w:gridCol w:w="526"/>
        <w:gridCol w:w="232"/>
        <w:gridCol w:w="1207"/>
        <w:gridCol w:w="519"/>
        <w:gridCol w:w="236"/>
        <w:gridCol w:w="1890"/>
        <w:gridCol w:w="567"/>
      </w:tblGrid>
      <w:tr w:rsidR="00CB3070" w14:paraId="3AF5D3FC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BDC59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bookmarkStart w:id="0" w:name="_Hlk69655003"/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12409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06813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59604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4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8EDB1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5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3A221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F8529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44012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AEC00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C8056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F42FE6" w14:textId="77777777" w:rsidR="00CB3070" w:rsidRPr="00E5079B" w:rsidRDefault="00CB3070" w:rsidP="00CB3070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E3711" w14:textId="77777777" w:rsidR="00CB3070" w:rsidRPr="00E5079B" w:rsidRDefault="00CB3070" w:rsidP="00CB3070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3369A" w14:textId="5341A6C0" w:rsidR="00CB3070" w:rsidRPr="00CD5A92" w:rsidRDefault="009C658E" w:rsidP="009C658E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2B152" w14:textId="77777777" w:rsidR="00CB3070" w:rsidRPr="00E5079B" w:rsidRDefault="00CB3070" w:rsidP="00CB3070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98EE7" w14:textId="77777777" w:rsidR="00CB3070" w:rsidRPr="00E5079B" w:rsidRDefault="00CB3070" w:rsidP="00CB3070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BEDFD" w14:textId="3AB1690B" w:rsidR="00CB3070" w:rsidRPr="00CD5A92" w:rsidRDefault="009D4938" w:rsidP="00BF2BC3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</w:tr>
      <w:tr w:rsidR="00CB3070" w14:paraId="3065408C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2328F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A3A6B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FE3A1" w14:textId="659A9D44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C5947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9BEB4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5DBEE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2F973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88F44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CD90D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AE26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578CD42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73491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8857B" w14:textId="18A6EDD1" w:rsidR="00CB3070" w:rsidRPr="00CD5A92" w:rsidRDefault="009C658E" w:rsidP="009C658E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057B40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62F99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CF7A5" w14:textId="431791E1" w:rsidR="00CB3070" w:rsidRPr="00CD5A92" w:rsidRDefault="009D4938" w:rsidP="00BF2BC3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3</w:t>
            </w:r>
          </w:p>
        </w:tc>
      </w:tr>
      <w:tr w:rsidR="00CB3070" w14:paraId="27031B0B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9F8E7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78AD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87EFB" w14:textId="6D8F8A10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C4004" w14:textId="2A007A00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0DBAE" w14:textId="6FCE25A1" w:rsidR="00CB3070" w:rsidRPr="00E5079B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C8705D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B6492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E0523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7F038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792C0" w14:textId="77777777" w:rsidR="00CB3070" w:rsidRPr="00E5079B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9593B5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07D4B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3675D" w14:textId="7D2ADCC8" w:rsidR="00CB3070" w:rsidRPr="00CD5A92" w:rsidRDefault="009C658E" w:rsidP="009C658E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9010858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9DC3A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2891E" w14:textId="3F290C53" w:rsidR="00CB3070" w:rsidRPr="00CD5A92" w:rsidRDefault="009D4938" w:rsidP="00BF2BC3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4</w:t>
            </w:r>
          </w:p>
        </w:tc>
      </w:tr>
      <w:tr w:rsidR="00CB3070" w14:paraId="35433A54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131FD" w14:textId="7E66FD28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78B35" w14:textId="77777777" w:rsidR="00CB3070" w:rsidRDefault="00CB3070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430FD" w14:textId="4D6EA8C9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857B8" w14:textId="3041AC92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9E06C" w14:textId="4C682CD2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35A03" w14:textId="0B45F674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10993" w14:textId="77EA187D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8EFC4" w14:textId="0C45D321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32837" w14:textId="2DAD4B3D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AA30A" w14:textId="6C2C235F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  <w:r w:rsidR="00CB3070"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39DA767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BDC0F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5E36D" w14:textId="7064EC6C" w:rsidR="00CB3070" w:rsidRPr="00CD5A92" w:rsidRDefault="009C658E" w:rsidP="009C658E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2127404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95F66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D8A66" w14:textId="24CAA026" w:rsidR="00CB3070" w:rsidRPr="00CD5A92" w:rsidRDefault="009D4938" w:rsidP="00BF2BC3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5</w:t>
            </w:r>
          </w:p>
        </w:tc>
      </w:tr>
      <w:tr w:rsidR="00CB3070" w14:paraId="2BF9BA4F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18918" w14:textId="48929A2D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56317" w14:textId="78F6496E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74F7C" w14:textId="19757A02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111B4" w14:textId="1C167B50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0EF13" w14:textId="75898840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066B8" w14:textId="11399BDB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1913C" w14:textId="1E87FB45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D9651" w14:textId="02204360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C945E" w14:textId="744898A0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4A634" w14:textId="20141914" w:rsidR="00CB3070" w:rsidRDefault="007C4831" w:rsidP="00CB3070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  <w:r w:rsidR="00CB3070"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48DA61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E8BA2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FC23C" w14:textId="6ACEF088" w:rsidR="00CB3070" w:rsidRPr="00CD5A92" w:rsidRDefault="009C658E" w:rsidP="009C658E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7B3F5A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A4B72" w14:textId="77777777" w:rsidR="00CB3070" w:rsidRPr="00E5079B" w:rsidRDefault="00CB3070" w:rsidP="00CB3070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D0F89" w14:textId="0C6E9D09" w:rsidR="00CB3070" w:rsidRPr="00CD5A92" w:rsidRDefault="009D4938" w:rsidP="00BF2BC3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6</w:t>
            </w:r>
          </w:p>
        </w:tc>
      </w:tr>
      <w:tr w:rsidR="001E48A6" w14:paraId="7776CCDD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C8856" w14:textId="3FB51994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719FE" w14:textId="21A32A9E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CFB71" w14:textId="0BA6BFCD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6F38B" w14:textId="1718CB21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9FF00" w14:textId="775E583D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8853B" w14:textId="44AE2057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C074B" w14:textId="26CAAFDD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64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0A06F" w14:textId="48C96B5B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7BA83" w14:textId="72285321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AF48E" w14:textId="6BC91D53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74B192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D060B" w14:textId="25041CA8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DA793" w14:textId="1FEE70A4" w:rsidR="001E48A6" w:rsidRPr="00CD5A92" w:rsidRDefault="009C658E" w:rsidP="009C658E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3C2B72C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A0E18" w14:textId="2CB21014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B72FB" w14:textId="0A8B23D6" w:rsidR="001E48A6" w:rsidRPr="00CD5A92" w:rsidRDefault="009D4938" w:rsidP="00BF2BC3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7</w:t>
            </w:r>
          </w:p>
        </w:tc>
      </w:tr>
      <w:tr w:rsidR="001E48A6" w14:paraId="1372FF51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C88E7" w14:textId="1D76EF3E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CA4F1" w14:textId="76C4DB30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06CAC" w14:textId="7919AD15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5CD87" w14:textId="6911E727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775F" w14:textId="491C0D88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21FA3" w14:textId="377544EF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4812E" w14:textId="0FACAD8E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64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C830D" w14:textId="76533AB4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128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C4C30" w14:textId="72000752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38556" w14:textId="712D0B43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2EEFB0E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1EE27" w14:textId="52D459AD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A0C23" w14:textId="19641853" w:rsidR="001E48A6" w:rsidRPr="00CD5A92" w:rsidRDefault="009C658E" w:rsidP="009C658E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706D82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6096A" w14:textId="133A10A2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404A4" w14:textId="16EA79C0" w:rsidR="001E48A6" w:rsidRPr="00CD5A92" w:rsidRDefault="009D4938" w:rsidP="00BF2BC3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8</w:t>
            </w:r>
          </w:p>
        </w:tc>
      </w:tr>
      <w:tr w:rsidR="001E48A6" w14:paraId="633F1F86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27ECB" w14:textId="68160DA9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71819" w14:textId="31170435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5590" w14:textId="5B0929BD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37763" w14:textId="09931241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7F764" w14:textId="4B78ED48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A9CC9" w14:textId="4FB881E3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D7C3F" w14:textId="7FBA1F28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64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463B1" w14:textId="7B0B942B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128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138DE" w14:textId="565A8B6E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256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F85FF" w14:textId="2DD663BA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54704F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57D63" w14:textId="06C0B2AD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80E03" w14:textId="3005EC57" w:rsidR="001E48A6" w:rsidRPr="00CD5A92" w:rsidRDefault="009C658E" w:rsidP="009C658E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8E7B21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68C82" w14:textId="04B4CFA2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94A2B" w14:textId="3C4D6649" w:rsidR="001E48A6" w:rsidRPr="00CD5A92" w:rsidRDefault="009D4938" w:rsidP="00BF2BC3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9</w:t>
            </w:r>
          </w:p>
        </w:tc>
      </w:tr>
      <w:tr w:rsidR="001E48A6" w14:paraId="466727FA" w14:textId="77777777" w:rsidTr="001E48A6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2B70E" w14:textId="14BCA6F9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53799" w14:textId="245E4E1D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EC89" w14:textId="50E77617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8FDD7" w14:textId="5AAA3C1A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EF22D" w14:textId="0FA17401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D96B8" w14:textId="5BA3F0B5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BD9AE" w14:textId="75132C0A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64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A8A9A" w14:textId="0E1F64A9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128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41E18" w14:textId="617E47B9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256</w:t>
            </w:r>
          </w:p>
        </w:tc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6B23" w14:textId="7534B6E6" w:rsidR="001E48A6" w:rsidRDefault="001E48A6" w:rsidP="001E48A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512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FE2178B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E3D30" w14:textId="0AE8F748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E207E" w14:textId="6E488451" w:rsidR="001E48A6" w:rsidRPr="00CD5A92" w:rsidRDefault="009C658E" w:rsidP="009C658E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E17B9B" w14:textId="77777777" w:rsidR="001E48A6" w:rsidRPr="00E5079B" w:rsidRDefault="001E48A6" w:rsidP="001E48A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FD0A2" w14:textId="5DB68E70" w:rsidR="001E48A6" w:rsidRPr="00E5079B" w:rsidRDefault="001E48A6" w:rsidP="001E48A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3C346" w14:textId="0059C674" w:rsidR="001E48A6" w:rsidRPr="00CD5A92" w:rsidRDefault="009D4938" w:rsidP="00BF2BC3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9</w:t>
            </w:r>
          </w:p>
        </w:tc>
      </w:tr>
      <w:bookmarkEnd w:id="0"/>
    </w:tbl>
    <w:p w14:paraId="64C9ACDE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p w14:paraId="27F9A414" w14:textId="77777777" w:rsidR="008A3681" w:rsidRPr="00B033A3" w:rsidRDefault="008A3681" w:rsidP="001E48A6">
      <w:pPr>
        <w:spacing w:after="120"/>
        <w:rPr>
          <w:b/>
          <w:bCs/>
          <w:lang w:val="pt-PT"/>
        </w:rPr>
      </w:pPr>
      <w:r w:rsidRPr="00B033A3">
        <w:rPr>
          <w:b/>
          <w:bCs/>
          <w:lang w:val="pt-PT"/>
        </w:rPr>
        <w:t>Depois da execução do algoritmo responda às seguintes questões:</w:t>
      </w:r>
    </w:p>
    <w:p w14:paraId="6AC8FD95" w14:textId="5C1BE9A3" w:rsidR="001E48A6" w:rsidRPr="001E48A6" w:rsidRDefault="008A3681" w:rsidP="001E48A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>Qual é a sequência (ou as sequências) que corresponde</w:t>
      </w:r>
      <w:r w:rsidR="00B033A3">
        <w:rPr>
          <w:lang w:val="pt-PT"/>
        </w:rPr>
        <w:t>(m)</w:t>
      </w:r>
      <w:r>
        <w:rPr>
          <w:lang w:val="pt-PT"/>
        </w:rPr>
        <w:t xml:space="preserve"> ao melhor caso </w:t>
      </w:r>
      <w:r w:rsidRPr="0010210B">
        <w:rPr>
          <w:lang w:val="pt-PT"/>
        </w:rPr>
        <w:t>do algoritmo</w:t>
      </w:r>
      <w:r>
        <w:rPr>
          <w:lang w:val="pt-PT"/>
        </w:rPr>
        <w:t>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1E48A6" w:rsidRPr="002131E2" w14:paraId="241C5B5E" w14:textId="77777777" w:rsidTr="00007FFD">
        <w:trPr>
          <w:trHeight w:val="417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2668" w14:textId="52265204" w:rsidR="001E48A6" w:rsidRPr="00CD5A92" w:rsidRDefault="00FD0844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bookmarkStart w:id="1" w:name="_Hlk69640066"/>
            <w:r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A sequência</w:t>
            </w:r>
            <w:r w:rsidR="00F115E0"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que corresponde ao melhor caso é: </w:t>
            </w:r>
            <w:r w:rsidR="00080BEB"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{1, 2, 3, 4, 5, 6, 7, 8, 9,10}</w:t>
            </w:r>
            <w:r w:rsidR="00EA2E2A"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, sendo B</w:t>
            </w:r>
            <w:r w:rsidR="007B41FA" w:rsidRPr="00CD5A92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op</w:t>
            </w:r>
            <w:r w:rsidR="00EA2E2A" w:rsidRPr="00CD5A92">
              <w:rPr>
                <w:b/>
                <w:bCs/>
                <w:color w:val="00B050"/>
                <w:sz w:val="22"/>
                <w:szCs w:val="22"/>
                <w:lang w:val="pt-PT"/>
              </w:rPr>
              <w:t>(n) = 2</w:t>
            </w:r>
          </w:p>
          <w:p w14:paraId="2F8F3621" w14:textId="77777777" w:rsidR="001E48A6" w:rsidRPr="00774E98" w:rsidRDefault="001E48A6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bookmarkEnd w:id="1"/>
    <w:p w14:paraId="46CF68FB" w14:textId="40378138" w:rsidR="008A3681" w:rsidRDefault="008A3681" w:rsidP="001E48A6">
      <w:pPr>
        <w:numPr>
          <w:ilvl w:val="0"/>
          <w:numId w:val="4"/>
        </w:numPr>
        <w:tabs>
          <w:tab w:val="left" w:pos="284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>Qual é a sequência (ou as sequências) que corresponde</w:t>
      </w:r>
      <w:r w:rsidR="00B033A3">
        <w:rPr>
          <w:lang w:val="pt-PT"/>
        </w:rPr>
        <w:t>(m)</w:t>
      </w:r>
      <w:r>
        <w:rPr>
          <w:lang w:val="pt-PT"/>
        </w:rPr>
        <w:t xml:space="preserve"> ao pior caso</w:t>
      </w:r>
      <w:r w:rsidRPr="0010210B">
        <w:rPr>
          <w:lang w:val="pt-PT"/>
        </w:rPr>
        <w:t xml:space="preserve"> do algori</w:t>
      </w:r>
      <w:r>
        <w:rPr>
          <w:lang w:val="pt-PT"/>
        </w:rPr>
        <w:t>tmo?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1E48A6" w:rsidRPr="002131E2" w14:paraId="22C03FA2" w14:textId="77777777" w:rsidTr="004E0701">
        <w:trPr>
          <w:trHeight w:val="47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4BFF" w14:textId="74651CC1" w:rsidR="00DC0F92" w:rsidRPr="00AC6EE8" w:rsidRDefault="00B60504" w:rsidP="00B6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A sequência que corresponde</w:t>
            </w:r>
            <w:r w:rsidR="00EB3B06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m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ao </w:t>
            </w:r>
            <w:r w:rsidR="00241AD5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pior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caso </w:t>
            </w:r>
            <w:r w:rsidR="00EB3B06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são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: </w:t>
            </w:r>
          </w:p>
          <w:p w14:paraId="52DD6AC9" w14:textId="6E549541" w:rsidR="00B60504" w:rsidRPr="00AC6EE8" w:rsidRDefault="00B60504" w:rsidP="006327F1">
            <w:pPr>
              <w:pStyle w:val="PargrafodaLista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{1, 2, </w:t>
            </w:r>
            <w:r w:rsidR="0057070D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4,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8A377E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8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, </w:t>
            </w:r>
            <w:r w:rsidR="0057070D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16,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8A377E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32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, </w:t>
            </w:r>
            <w:r w:rsidR="008A377E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64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, </w:t>
            </w:r>
            <w:r w:rsidR="008A377E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128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,</w:t>
            </w:r>
            <w:r w:rsidR="0057070D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8A377E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256</w:t>
            </w:r>
            <w:r w:rsidR="00DC0F92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,</w:t>
            </w:r>
            <w:r w:rsidR="00241AD5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DC0F92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10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}</w:t>
            </w:r>
          </w:p>
          <w:p w14:paraId="72596878" w14:textId="3DEEC6D7" w:rsidR="006327F1" w:rsidRPr="00AC6EE8" w:rsidRDefault="006327F1" w:rsidP="006327F1">
            <w:pPr>
              <w:pStyle w:val="PargrafodaLista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{1, </w:t>
            </w:r>
            <w:r w:rsidR="0057070D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2, 4,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8, 16, 32, 64, 128,</w:t>
            </w:r>
            <w:r w:rsidR="0057070D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256,</w:t>
            </w:r>
            <w:r w:rsidR="00F33763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512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}</w:t>
            </w:r>
          </w:p>
          <w:p w14:paraId="76B5425F" w14:textId="4BA0E6D5" w:rsidR="001E48A6" w:rsidRPr="00D9496D" w:rsidRDefault="00D9496D" w:rsidP="00D9496D">
            <w:pPr>
              <w:pStyle w:val="PargrafodaLista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 w:val="22"/>
                <w:szCs w:val="22"/>
                <w:lang w:val="pt-PT"/>
              </w:rPr>
            </w:pP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W</w:t>
            </w:r>
            <w:r w:rsidR="007B41FA" w:rsidRPr="00AC6EE8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op</w:t>
            </w:r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(n) = 9</w:t>
            </w:r>
          </w:p>
        </w:tc>
      </w:tr>
    </w:tbl>
    <w:p w14:paraId="4A0CA218" w14:textId="19015199" w:rsidR="008A3681" w:rsidRDefault="008A3681" w:rsidP="001E48A6">
      <w:pPr>
        <w:numPr>
          <w:ilvl w:val="0"/>
          <w:numId w:val="4"/>
        </w:numPr>
        <w:tabs>
          <w:tab w:val="left" w:pos="284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 xml:space="preserve">Determine </w:t>
      </w:r>
      <w:r w:rsidRPr="0010210B">
        <w:rPr>
          <w:lang w:val="pt-PT"/>
        </w:rPr>
        <w:t xml:space="preserve">o número de </w:t>
      </w:r>
      <w:r w:rsidR="00007FFD">
        <w:rPr>
          <w:lang w:val="pt-PT"/>
        </w:rPr>
        <w:t>operações</w:t>
      </w:r>
      <w:r w:rsidRPr="0010210B">
        <w:rPr>
          <w:lang w:val="pt-PT"/>
        </w:rPr>
        <w:t xml:space="preserve"> </w:t>
      </w:r>
      <w:r>
        <w:rPr>
          <w:lang w:val="pt-PT"/>
        </w:rPr>
        <w:t>efetuadas no caso médio do algoritmo (</w:t>
      </w:r>
      <w:r w:rsidRPr="00B033A3">
        <w:rPr>
          <w:b/>
          <w:bCs/>
          <w:lang w:val="pt-PT"/>
        </w:rPr>
        <w:t xml:space="preserve">para </w:t>
      </w:r>
      <w:r w:rsidR="00B033A3" w:rsidRPr="00B033A3">
        <w:rPr>
          <w:b/>
          <w:bCs/>
          <w:lang w:val="pt-PT"/>
        </w:rPr>
        <w:t>n</w:t>
      </w:r>
      <w:r w:rsidRPr="00B033A3">
        <w:rPr>
          <w:b/>
          <w:bCs/>
          <w:lang w:val="pt-PT"/>
        </w:rPr>
        <w:t xml:space="preserve"> = 10</w:t>
      </w:r>
      <w:r>
        <w:rPr>
          <w:lang w:val="pt-PT"/>
        </w:rPr>
        <w:t>).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1E48A6" w:rsidRPr="002131E2" w14:paraId="2AF3AB1F" w14:textId="77777777" w:rsidTr="004E0701">
        <w:trPr>
          <w:trHeight w:val="47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68DF" w14:textId="37A980B4" w:rsidR="001E48A6" w:rsidRPr="00AC6EE8" w:rsidRDefault="007B41FA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sz w:val="22"/>
                <w:szCs w:val="22"/>
                <w:lang w:val="pt-PT"/>
              </w:rPr>
            </w:pPr>
            <w:bookmarkStart w:id="2" w:name="_Hlk69640408"/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A</w:t>
            </w:r>
            <w:r w:rsidRPr="00AC6EE8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op</w:t>
            </w:r>
            <w:r w:rsidRPr="00AC6EE8">
              <w:rPr>
                <w:b/>
                <w:bCs/>
                <w:sz w:val="22"/>
                <w:szCs w:val="22"/>
                <w:lang w:val="pt-PT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2+3+4+5+6+7+8+9+9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53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≅5,88</m:t>
              </m:r>
            </m:oMath>
          </w:p>
          <w:p w14:paraId="1BB5DD33" w14:textId="77777777" w:rsidR="001E48A6" w:rsidRPr="00774E98" w:rsidRDefault="001E48A6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bookmarkEnd w:id="2"/>
    <w:p w14:paraId="36929B5D" w14:textId="77777777" w:rsidR="008A3681" w:rsidRDefault="008A3681" w:rsidP="00007FFD">
      <w:pPr>
        <w:numPr>
          <w:ilvl w:val="0"/>
          <w:numId w:val="4"/>
        </w:numPr>
        <w:tabs>
          <w:tab w:val="left" w:pos="284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>Qual é a ordem de complexidade do algoritmo?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007FFD" w:rsidRPr="002131E2" w14:paraId="7A2FEC74" w14:textId="77777777" w:rsidTr="004E0701">
        <w:trPr>
          <w:trHeight w:val="47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6143" w14:textId="040E0C32" w:rsidR="00007FFD" w:rsidRPr="00AC6EE8" w:rsidRDefault="007E0D51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bookmarkStart w:id="3" w:name="_Hlk69641197"/>
            <w:r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A ordem de complexidade do algoritmo desenvolvido é </w:t>
            </w:r>
            <w:r w:rsidR="004B597D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O(n)</w:t>
            </w:r>
            <w:r w:rsidR="006E0DEA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line</w:t>
            </w:r>
            <w:r w:rsidR="00E81735">
              <w:rPr>
                <w:b/>
                <w:bCs/>
                <w:color w:val="00B050"/>
                <w:sz w:val="22"/>
                <w:szCs w:val="22"/>
                <w:lang w:val="pt-PT"/>
              </w:rPr>
              <w:t>a</w:t>
            </w:r>
            <w:r w:rsidR="006E0DEA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r, porque </w:t>
            </w:r>
            <w:r w:rsidR="00E81735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o nº de operações </w:t>
            </w:r>
            <w:r w:rsidR="00C12EB8">
              <w:rPr>
                <w:b/>
                <w:bCs/>
                <w:color w:val="00B050"/>
                <w:sz w:val="22"/>
                <w:szCs w:val="22"/>
                <w:lang w:val="pt-PT"/>
              </w:rPr>
              <w:t>no pior caso é 9, i.e, n-1</w:t>
            </w:r>
            <w:r w:rsidR="006E0DEA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.</w:t>
            </w:r>
          </w:p>
          <w:p w14:paraId="135D37BC" w14:textId="77777777" w:rsidR="00007FFD" w:rsidRPr="00774E98" w:rsidRDefault="00007FFD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  <w:bookmarkEnd w:id="3"/>
    </w:tbl>
    <w:p w14:paraId="315F0FEF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26F312CD" w14:textId="313F1B41" w:rsidR="008A3681" w:rsidRPr="00007FFD" w:rsidRDefault="008A3681" w:rsidP="00007FFD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682F65">
        <w:rPr>
          <w:b/>
          <w:bCs/>
          <w:lang w:val="pt-PT"/>
        </w:rPr>
        <w:t xml:space="preserve">Determine formalmente a ordem de complexidade do algoritmo nas situações do melhor caso, do pior caso e do caso médio, considerando uma sequência </w:t>
      </w:r>
      <w:r w:rsidR="00B033A3" w:rsidRPr="00682F65">
        <w:rPr>
          <w:b/>
          <w:bCs/>
          <w:lang w:val="pt-PT"/>
        </w:rPr>
        <w:t>de tamanho n</w:t>
      </w:r>
      <w:r w:rsidRPr="00682F65">
        <w:rPr>
          <w:b/>
          <w:bCs/>
          <w:lang w:val="pt-PT"/>
        </w:rPr>
        <w:t>.</w:t>
      </w:r>
      <w:r>
        <w:rPr>
          <w:lang w:val="pt-PT"/>
        </w:rPr>
        <w:t xml:space="preserve"> </w:t>
      </w:r>
      <w:r w:rsidR="00007FFD">
        <w:rPr>
          <w:lang w:val="pt-PT"/>
        </w:rPr>
        <w:t>D</w:t>
      </w:r>
      <w:r w:rsidRPr="007C0C4E">
        <w:rPr>
          <w:lang w:val="pt-PT"/>
        </w:rPr>
        <w:t>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>s.</w:t>
      </w:r>
      <w:r w:rsidR="00007FFD">
        <w:rPr>
          <w:lang w:val="pt-PT"/>
        </w:rPr>
        <w:t xml:space="preserve"> </w:t>
      </w:r>
      <w:r w:rsidRPr="00007FFD">
        <w:rPr>
          <w:b/>
          <w:bCs/>
          <w:u w:val="single"/>
          <w:lang w:val="pt-PT"/>
        </w:rPr>
        <w:t xml:space="preserve">Faça </w:t>
      </w:r>
      <w:r w:rsidR="00007FFD">
        <w:rPr>
          <w:b/>
          <w:bCs/>
          <w:u w:val="single"/>
          <w:lang w:val="pt-PT"/>
        </w:rPr>
        <w:t>ess</w:t>
      </w:r>
      <w:r w:rsidRPr="00007FFD">
        <w:rPr>
          <w:b/>
          <w:bCs/>
          <w:u w:val="single"/>
          <w:lang w:val="pt-PT"/>
        </w:rPr>
        <w:t>as análises no verso da folha</w:t>
      </w:r>
      <w:r w:rsidR="00B033A3" w:rsidRPr="00007FFD">
        <w:rPr>
          <w:b/>
          <w:bCs/>
          <w:u w:val="single"/>
          <w:lang w:val="pt-PT"/>
        </w:rPr>
        <w:t>.</w:t>
      </w:r>
    </w:p>
    <w:p w14:paraId="5625072E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14FE3286" w14:textId="78E7CAFE" w:rsidR="008A3681" w:rsidRPr="00D74D88" w:rsidRDefault="00007FFD" w:rsidP="00FA0997">
      <w:pPr>
        <w:pStyle w:val="TtulodoCaptulo"/>
      </w:pPr>
      <w:r>
        <w:t>Função</w:t>
      </w:r>
      <w:r w:rsidR="00BD442F">
        <w:t xml:space="preserve"> </w:t>
      </w:r>
      <w:r w:rsidR="00C73858">
        <w:t xml:space="preserve">&amp; </w:t>
      </w:r>
      <w:r w:rsidR="00BD442F" w:rsidRPr="00BD442F">
        <w:t xml:space="preserve"> </w:t>
      </w:r>
      <w:r w:rsidR="00BD442F">
        <w:t>Análise</w:t>
      </w:r>
      <w:r w:rsidR="00BD442F" w:rsidRPr="00D74D88">
        <w:t xml:space="preserve"> </w:t>
      </w:r>
      <w:r w:rsidR="00BD442F">
        <w:t xml:space="preserve">Formal </w:t>
      </w:r>
      <w:r w:rsidR="00BD442F" w:rsidRPr="00D74D88">
        <w:t>do Algoritmo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E5086" w:rsidRPr="00F10C64" w14:paraId="1B6327D4" w14:textId="77777777" w:rsidTr="00833867">
        <w:trPr>
          <w:trHeight w:val="6150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4A6B" w14:textId="2C0C0F2F" w:rsidR="002E5086" w:rsidRPr="00AC6EE8" w:rsidRDefault="00E15AF3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bookmarkStart w:id="4" w:name="_Hlk69655905"/>
            <w:r w:rsidRPr="00AC6EE8">
              <w:rPr>
                <w:b/>
                <w:bCs/>
                <w:i/>
                <w:iCs/>
                <w:color w:val="00B050"/>
                <w:szCs w:val="24"/>
                <w:u w:val="single"/>
                <w:lang w:val="pt-PT"/>
              </w:rPr>
              <w:t>Melhor caso</w:t>
            </w:r>
            <w:r w:rsidRPr="00AC6EE8">
              <w:rPr>
                <w:b/>
                <w:bCs/>
                <w:sz w:val="22"/>
                <w:szCs w:val="22"/>
                <w:lang w:val="pt-PT"/>
              </w:rPr>
              <w:t xml:space="preserve">: </w:t>
            </w:r>
            <w:r w:rsidR="00E903C2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a</w:t>
            </w:r>
            <w:r w:rsidR="00101934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ordem complexidade é constante</w:t>
            </w:r>
            <w:r w:rsidR="00281E2C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   </w:t>
            </w:r>
            <w:r w:rsidR="00101934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∴</m:t>
              </m:r>
              <m:r>
                <m:rPr>
                  <m:sty m:val="b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Ο(1)</m:t>
              </m:r>
            </m:oMath>
          </w:p>
          <w:p w14:paraId="4FCFA4EF" w14:textId="2835E731" w:rsidR="00281E2C" w:rsidRPr="00AC6EE8" w:rsidRDefault="00CB3B46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Isto acontece sempre que o </w:t>
            </w:r>
            <w:r w:rsidR="005510DC">
              <w:rPr>
                <w:b/>
                <w:bCs/>
                <w:color w:val="00B050"/>
                <w:sz w:val="22"/>
                <w:szCs w:val="22"/>
                <w:lang w:val="pt-PT"/>
              </w:rPr>
              <w:t>3º elemento não</w:t>
            </w:r>
            <w:r w:rsidR="009F53D4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é</w:t>
            </w:r>
            <w:r w:rsidR="005510DC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igual ao 2º elemento vezes a razão definida pelos dois primeiros</w:t>
            </w:r>
          </w:p>
          <w:p w14:paraId="08DDDDE8" w14:textId="77777777" w:rsidR="00281E2C" w:rsidRPr="00AC6EE8" w:rsidRDefault="00281E2C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113B4894" w14:textId="7B87D88D" w:rsidR="00281E2C" w:rsidRPr="00AC6EE8" w:rsidRDefault="00281E2C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AC6EE8">
              <w:rPr>
                <w:b/>
                <w:bCs/>
                <w:i/>
                <w:iCs/>
                <w:color w:val="00B050"/>
                <w:szCs w:val="24"/>
                <w:u w:val="single"/>
                <w:lang w:val="pt-PT"/>
              </w:rPr>
              <w:t>Pior caso:</w:t>
            </w:r>
            <w:r w:rsidR="00F913DF" w:rsidRPr="00AC6EE8">
              <w:rPr>
                <w:b/>
                <w:bCs/>
                <w:color w:val="00B050"/>
                <w:szCs w:val="24"/>
                <w:lang w:val="pt-PT"/>
              </w:rPr>
              <w:t xml:space="preserve"> </w:t>
            </w:r>
            <w:r w:rsidR="00E903C2" w:rsidRPr="00AC6EE8">
              <w:rPr>
                <w:b/>
                <w:bCs/>
                <w:color w:val="00B050"/>
                <w:szCs w:val="24"/>
                <w:lang w:val="pt-PT"/>
              </w:rPr>
              <w:t>a ordem</w:t>
            </w:r>
            <w:r w:rsidR="00F913DF" w:rsidRPr="00AC6EE8">
              <w:rPr>
                <w:b/>
                <w:bCs/>
                <w:color w:val="00B050"/>
                <w:szCs w:val="24"/>
                <w:lang w:val="pt-PT"/>
              </w:rPr>
              <w:t xml:space="preserve"> de complexidade é linear</w:t>
            </w:r>
            <w:r w:rsidR="00445B0D" w:rsidRPr="00AC6EE8">
              <w:rPr>
                <w:b/>
                <w:bCs/>
                <w:color w:val="00B050"/>
                <w:szCs w:val="24"/>
                <w:lang w:val="pt-PT"/>
              </w:rPr>
              <w:t xml:space="preserve"> </w:t>
            </w:r>
            <w:r w:rsidR="0088611F" w:rsidRPr="00AC6EE8">
              <w:rPr>
                <w:b/>
                <w:bCs/>
                <w:color w:val="00B050"/>
                <w:szCs w:val="24"/>
                <w:lang w:val="pt-PT"/>
              </w:rPr>
              <w:t xml:space="preserve">    </w:t>
            </w:r>
            <w:r w:rsidR="00445B0D" w:rsidRPr="00AC6EE8">
              <w:rPr>
                <w:b/>
                <w:bCs/>
                <w:color w:val="00B050"/>
                <w:szCs w:val="24"/>
                <w:lang w:val="pt-PT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∴</m:t>
              </m:r>
              <m:r>
                <m:rPr>
                  <m:sty m:val="b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Ο(n)</m:t>
              </m:r>
            </m:oMath>
            <w:r w:rsidR="0088611F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, isto é,</w:t>
            </w:r>
            <w:r w:rsidR="00A66BE5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W</w:t>
            </w:r>
            <w:r w:rsidR="00A66BE5" w:rsidRPr="00AC6EE8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op</w:t>
            </w:r>
            <w:r w:rsidR="001F5C03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>(n) = n</w:t>
            </w:r>
            <w:r w:rsidR="00B732EE">
              <w:rPr>
                <w:b/>
                <w:bCs/>
                <w:color w:val="00B050"/>
                <w:sz w:val="22"/>
                <w:szCs w:val="22"/>
                <w:lang w:val="pt-PT"/>
              </w:rPr>
              <w:t>-1</w:t>
            </w:r>
            <w:r w:rsidR="007256C5" w:rsidRPr="00AC6E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, </w:t>
            </w:r>
          </w:p>
          <w:p w14:paraId="191DCC6D" w14:textId="092DE47F" w:rsidR="006730DA" w:rsidRPr="00FA5604" w:rsidRDefault="003C5453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Cs w:val="24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Cs w:val="24"/>
                    <w:lang w:val="pt-PT"/>
                  </w:rPr>
                  <m:t>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Cs w:val="24"/>
                        <w:lang w:val="pt-PT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Cs w:val="24"/>
                        <w:lang w:val="pt-PT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Cs w:val="24"/>
                        <w:lang w:val="pt-PT"/>
                      </w:rPr>
                      <m:t>n-1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Cs w:val="24"/>
                        <w:lang w:val="pt-PT"/>
                      </w:rPr>
                      <m:t>1=1+ 1×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Cs w:val="24"/>
                            <w:lang w:val="pt-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Cs w:val="24"/>
                            <w:lang w:val="pt-PT"/>
                          </w:rPr>
                          <m:t>n-1-2+1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Cs w:val="24"/>
                        <w:lang w:val="pt-PT"/>
                      </w:rPr>
                      <m:t>=n-1</m:t>
                    </m:r>
                  </m:e>
                </m:nary>
              </m:oMath>
            </m:oMathPara>
          </w:p>
          <w:p w14:paraId="40A3A1AC" w14:textId="55E743C0" w:rsidR="00FA5604" w:rsidRPr="00AC6EE8" w:rsidRDefault="008C7103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Cs w:val="24"/>
                <w:lang w:val="pt-PT"/>
              </w:rPr>
              <w:t xml:space="preserve">Isto acontece quando todos elementos são percorridos verificando-se </w:t>
            </w:r>
            <w:r w:rsidR="006017E8">
              <w:rPr>
                <w:b/>
                <w:bCs/>
                <w:color w:val="00B050"/>
                <w:szCs w:val="24"/>
                <w:lang w:val="pt-PT"/>
              </w:rPr>
              <w:t>no final do array se é ou não uma PG</w:t>
            </w:r>
          </w:p>
          <w:p w14:paraId="306BD625" w14:textId="77777777" w:rsidR="006730DA" w:rsidRPr="00AC6EE8" w:rsidRDefault="006730DA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33A50391" w14:textId="77777777" w:rsidR="00AF0397" w:rsidRPr="00AC6EE8" w:rsidRDefault="006730DA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Cs w:val="24"/>
                <w:lang w:val="pt-PT"/>
              </w:rPr>
            </w:pPr>
            <w:r w:rsidRPr="00AC6EE8">
              <w:rPr>
                <w:b/>
                <w:bCs/>
                <w:i/>
                <w:iCs/>
                <w:color w:val="00B050"/>
                <w:szCs w:val="24"/>
                <w:u w:val="single"/>
                <w:lang w:val="pt-PT"/>
              </w:rPr>
              <w:t>Caso</w:t>
            </w:r>
            <w:r w:rsidR="00F004E2" w:rsidRPr="00AC6EE8">
              <w:rPr>
                <w:b/>
                <w:bCs/>
                <w:i/>
                <w:iCs/>
                <w:color w:val="00B050"/>
                <w:szCs w:val="24"/>
                <w:u w:val="single"/>
                <w:lang w:val="pt-PT"/>
              </w:rPr>
              <w:t xml:space="preserve"> médio: </w:t>
            </w:r>
            <w:r w:rsidR="00287437" w:rsidRPr="00AC6EE8">
              <w:rPr>
                <w:b/>
                <w:bCs/>
                <w:color w:val="00B050"/>
                <w:szCs w:val="24"/>
                <w:lang w:val="pt-PT"/>
              </w:rPr>
              <w:t xml:space="preserve"> </w:t>
            </w:r>
          </w:p>
          <w:p w14:paraId="7580C74E" w14:textId="36F31D9D" w:rsidR="006730DA" w:rsidRDefault="00E07A42" w:rsidP="00AF0397">
            <w:pPr>
              <w:pStyle w:val="PargrafodaLista"/>
              <w:widowControl w:val="0"/>
              <w:numPr>
                <w:ilvl w:val="2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Cs w:val="24"/>
                <w:lang w:val="pt-PT"/>
              </w:rPr>
            </w:pPr>
            <w:r w:rsidRPr="00AC6EE8">
              <w:rPr>
                <w:b/>
                <w:bCs/>
                <w:color w:val="00B050"/>
                <w:szCs w:val="24"/>
                <w:lang w:val="pt-PT"/>
              </w:rPr>
              <w:t>O</w:t>
            </w:r>
            <w:r w:rsidR="00AF0397" w:rsidRPr="00AC6EE8">
              <w:rPr>
                <w:b/>
                <w:bCs/>
                <w:color w:val="00B050"/>
                <w:szCs w:val="24"/>
                <w:lang w:val="pt-PT"/>
              </w:rPr>
              <w:t>s casos possíveis</w:t>
            </w:r>
            <w:r w:rsidR="0043186F" w:rsidRPr="00AC6EE8">
              <w:rPr>
                <w:b/>
                <w:bCs/>
                <w:color w:val="00B050"/>
                <w:szCs w:val="24"/>
                <w:lang w:val="pt-PT"/>
              </w:rPr>
              <w:t xml:space="preserve"> vão de I</w:t>
            </w:r>
            <w:r w:rsidR="00635F55">
              <w:rPr>
                <w:b/>
                <w:bCs/>
                <w:color w:val="00B050"/>
                <w:szCs w:val="24"/>
                <w:vertAlign w:val="subscript"/>
                <w:lang w:val="pt-PT"/>
              </w:rPr>
              <w:t>1</w:t>
            </w:r>
            <w:r w:rsidR="0043186F" w:rsidRPr="00AC6EE8">
              <w:rPr>
                <w:b/>
                <w:bCs/>
                <w:color w:val="00B050"/>
                <w:szCs w:val="24"/>
                <w:lang w:val="pt-PT"/>
              </w:rPr>
              <w:t xml:space="preserve"> a</w:t>
            </w:r>
            <w:r w:rsidR="00DE3EB4" w:rsidRPr="00AC6EE8">
              <w:rPr>
                <w:b/>
                <w:bCs/>
                <w:color w:val="00B050"/>
                <w:szCs w:val="24"/>
                <w:lang w:val="pt-PT"/>
              </w:rPr>
              <w:t>té</w:t>
            </w:r>
            <w:r w:rsidR="0043186F" w:rsidRPr="00AC6EE8">
              <w:rPr>
                <w:b/>
                <w:bCs/>
                <w:color w:val="00B050"/>
                <w:szCs w:val="24"/>
                <w:lang w:val="pt-PT"/>
              </w:rPr>
              <w:t xml:space="preserve"> </w:t>
            </w:r>
            <w:r w:rsidR="00DC21BD" w:rsidRPr="00AC6EE8">
              <w:rPr>
                <w:b/>
                <w:bCs/>
                <w:color w:val="00B050"/>
                <w:szCs w:val="24"/>
                <w:lang w:val="pt-PT"/>
              </w:rPr>
              <w:t>I</w:t>
            </w:r>
            <w:r w:rsidR="00DE3EB4" w:rsidRPr="00AC6EE8">
              <w:rPr>
                <w:b/>
                <w:bCs/>
                <w:color w:val="00B050"/>
                <w:szCs w:val="24"/>
                <w:vertAlign w:val="subscript"/>
                <w:lang w:val="pt-PT"/>
              </w:rPr>
              <w:t>n-1</w:t>
            </w:r>
            <w:r w:rsidR="00DE3EB4" w:rsidRPr="00AC6EE8">
              <w:rPr>
                <w:b/>
                <w:bCs/>
                <w:color w:val="00B050"/>
                <w:szCs w:val="24"/>
                <w:lang w:val="pt-PT"/>
              </w:rPr>
              <w:t xml:space="preserve"> </w:t>
            </w:r>
            <w:r w:rsidR="00A86223">
              <w:rPr>
                <w:b/>
                <w:bCs/>
                <w:color w:val="00B050"/>
                <w:szCs w:val="24"/>
                <w:lang w:val="pt-PT"/>
              </w:rPr>
              <w:t xml:space="preserve">em que </w:t>
            </w:r>
            <w:r w:rsidR="00944901">
              <w:rPr>
                <w:b/>
                <w:bCs/>
                <w:color w:val="00B050"/>
                <w:szCs w:val="24"/>
                <w:lang w:val="pt-PT"/>
              </w:rPr>
              <w:t>I</w:t>
            </w:r>
            <w:r w:rsidR="00635F55">
              <w:rPr>
                <w:b/>
                <w:bCs/>
                <w:color w:val="00B050"/>
                <w:szCs w:val="24"/>
                <w:vertAlign w:val="subscript"/>
                <w:lang w:val="pt-PT"/>
              </w:rPr>
              <w:t>1</w:t>
            </w:r>
            <w:r w:rsidR="00944901">
              <w:rPr>
                <w:b/>
                <w:bCs/>
                <w:color w:val="00B050"/>
                <w:szCs w:val="24"/>
                <w:lang w:val="pt-PT"/>
              </w:rPr>
              <w:t xml:space="preserve"> corresponde a situação do melhor caso e</w:t>
            </w:r>
            <w:r w:rsidR="00DF1A8C">
              <w:rPr>
                <w:b/>
                <w:bCs/>
                <w:color w:val="00B050"/>
                <w:szCs w:val="24"/>
                <w:lang w:val="pt-PT"/>
              </w:rPr>
              <w:t xml:space="preserve"> I</w:t>
            </w:r>
            <w:r w:rsidR="00DF1A8C">
              <w:rPr>
                <w:b/>
                <w:bCs/>
                <w:color w:val="00B050"/>
                <w:szCs w:val="24"/>
                <w:vertAlign w:val="subscript"/>
                <w:lang w:val="pt-PT"/>
              </w:rPr>
              <w:t>n-1</w:t>
            </w:r>
            <w:r w:rsidR="00DF1A8C">
              <w:rPr>
                <w:b/>
                <w:bCs/>
                <w:color w:val="00B050"/>
                <w:szCs w:val="24"/>
                <w:lang w:val="pt-PT"/>
              </w:rPr>
              <w:t xml:space="preserve">, </w:t>
            </w:r>
            <w:r w:rsidR="00FA5604">
              <w:rPr>
                <w:b/>
                <w:bCs/>
                <w:color w:val="00B050"/>
                <w:szCs w:val="24"/>
                <w:lang w:val="pt-PT"/>
              </w:rPr>
              <w:t>I</w:t>
            </w:r>
            <w:r w:rsidR="00FA5604">
              <w:rPr>
                <w:b/>
                <w:bCs/>
                <w:color w:val="00B050"/>
                <w:szCs w:val="24"/>
                <w:vertAlign w:val="subscript"/>
                <w:lang w:val="pt-PT"/>
              </w:rPr>
              <w:t>n-2</w:t>
            </w:r>
            <w:r w:rsidR="00FA5604">
              <w:rPr>
                <w:b/>
                <w:bCs/>
                <w:color w:val="00B050"/>
                <w:szCs w:val="24"/>
                <w:lang w:val="pt-PT"/>
              </w:rPr>
              <w:t xml:space="preserve"> correspondem as situações do pior caso, que fazem maior nº de operações</w:t>
            </w:r>
          </w:p>
          <w:p w14:paraId="04226A6E" w14:textId="4A8A391A" w:rsidR="00A86223" w:rsidRDefault="00624876" w:rsidP="00AF0397">
            <w:pPr>
              <w:pStyle w:val="PargrafodaLista"/>
              <w:widowControl w:val="0"/>
              <w:numPr>
                <w:ilvl w:val="2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Cs w:val="24"/>
                <w:lang w:val="pt-PT"/>
              </w:rPr>
            </w:pPr>
            <w:r>
              <w:rPr>
                <w:b/>
                <w:bCs/>
                <w:color w:val="00B050"/>
                <w:szCs w:val="24"/>
                <w:lang w:val="pt-PT"/>
              </w:rPr>
              <w:t>Para I</w:t>
            </w:r>
            <w:r w:rsidR="00635F55">
              <w:rPr>
                <w:b/>
                <w:bCs/>
                <w:color w:val="00B050"/>
                <w:szCs w:val="24"/>
                <w:vertAlign w:val="subscript"/>
                <w:lang w:val="pt-PT"/>
              </w:rPr>
              <w:t>1</w:t>
            </w:r>
            <w:r w:rsidR="00306D5D">
              <w:rPr>
                <w:b/>
                <w:bCs/>
                <w:color w:val="00B050"/>
                <w:szCs w:val="24"/>
                <w:lang w:val="pt-PT"/>
              </w:rPr>
              <w:t xml:space="preserve"> são feitas duas operações, para I</w:t>
            </w:r>
            <w:r w:rsidR="00635F55">
              <w:rPr>
                <w:b/>
                <w:bCs/>
                <w:color w:val="00B050"/>
                <w:szCs w:val="24"/>
                <w:vertAlign w:val="subscript"/>
                <w:lang w:val="pt-PT"/>
              </w:rPr>
              <w:t>2</w:t>
            </w:r>
            <w:r w:rsidR="00306D5D">
              <w:rPr>
                <w:b/>
                <w:bCs/>
                <w:color w:val="00B050"/>
                <w:szCs w:val="24"/>
                <w:lang w:val="pt-PT"/>
              </w:rPr>
              <w:t xml:space="preserve"> são feitas três operações</w:t>
            </w:r>
            <w:r w:rsidR="009C3C84">
              <w:rPr>
                <w:b/>
                <w:bCs/>
                <w:color w:val="00B050"/>
                <w:szCs w:val="24"/>
                <w:lang w:val="pt-PT"/>
              </w:rPr>
              <w:t>, etc</w:t>
            </w:r>
          </w:p>
          <w:p w14:paraId="4E474F57" w14:textId="33BD836C" w:rsidR="009C3C84" w:rsidRPr="00AC6EE8" w:rsidRDefault="009C3C84" w:rsidP="00AF0397">
            <w:pPr>
              <w:pStyle w:val="PargrafodaLista"/>
              <w:widowControl w:val="0"/>
              <w:numPr>
                <w:ilvl w:val="2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Cs w:val="24"/>
                <w:lang w:val="pt-PT"/>
              </w:rPr>
            </w:pPr>
            <w:r>
              <w:rPr>
                <w:b/>
                <w:bCs/>
                <w:color w:val="00B050"/>
                <w:szCs w:val="24"/>
                <w:lang w:val="pt-PT"/>
              </w:rPr>
              <w:t>Para I</w:t>
            </w:r>
            <w:r>
              <w:rPr>
                <w:b/>
                <w:bCs/>
                <w:color w:val="00B050"/>
                <w:szCs w:val="24"/>
                <w:vertAlign w:val="subscript"/>
                <w:lang w:val="pt-PT"/>
              </w:rPr>
              <w:t>n-1</w:t>
            </w:r>
            <w:r>
              <w:rPr>
                <w:b/>
                <w:bCs/>
                <w:color w:val="00B050"/>
                <w:szCs w:val="24"/>
                <w:lang w:val="pt-PT"/>
              </w:rPr>
              <w:t>, I</w:t>
            </w:r>
            <w:r>
              <w:rPr>
                <w:b/>
                <w:bCs/>
                <w:color w:val="00B050"/>
                <w:szCs w:val="24"/>
                <w:vertAlign w:val="subscript"/>
                <w:lang w:val="pt-PT"/>
              </w:rPr>
              <w:t>n-2</w:t>
            </w:r>
            <w:r>
              <w:rPr>
                <w:b/>
                <w:bCs/>
                <w:color w:val="00B050"/>
                <w:szCs w:val="24"/>
                <w:lang w:val="pt-PT"/>
              </w:rPr>
              <w:t xml:space="preserve"> são</w:t>
            </w:r>
            <w:r w:rsidR="00313345">
              <w:rPr>
                <w:b/>
                <w:bCs/>
                <w:color w:val="00B050"/>
                <w:szCs w:val="24"/>
                <w:lang w:val="pt-PT"/>
              </w:rPr>
              <w:t xml:space="preserve"> feitas </w:t>
            </w:r>
            <w:r w:rsidR="00EC656A">
              <w:rPr>
                <w:b/>
                <w:bCs/>
                <w:color w:val="00B050"/>
                <w:szCs w:val="24"/>
                <w:lang w:val="pt-PT"/>
              </w:rPr>
              <w:t xml:space="preserve">(n-1) </w:t>
            </w:r>
          </w:p>
          <w:p w14:paraId="6E5F72E9" w14:textId="27C3EF92" w:rsidR="00E51CE8" w:rsidRPr="00AC6EE8" w:rsidRDefault="00365A72" w:rsidP="00E51CE8">
            <w:pPr>
              <w:pStyle w:val="PargrafodaLista"/>
              <w:widowControl w:val="0"/>
              <w:numPr>
                <w:ilvl w:val="2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Cs w:val="24"/>
                <w:lang w:val="pt-PT"/>
              </w:rPr>
            </w:pPr>
            <w:r w:rsidRPr="00AC6EE8">
              <w:rPr>
                <w:b/>
                <w:bCs/>
                <w:color w:val="00B050"/>
                <w:szCs w:val="24"/>
                <w:lang w:val="pt-PT"/>
              </w:rPr>
              <w:t xml:space="preserve">A probabilidade é </w:t>
            </w:r>
            <w:r w:rsidR="00EC656A">
              <w:rPr>
                <w:b/>
                <w:bCs/>
                <w:color w:val="00B050"/>
                <w:szCs w:val="24"/>
                <w:lang w:val="pt-PT"/>
              </w:rPr>
              <w:t>idêntica</w:t>
            </w:r>
            <w:r w:rsidR="00635F55">
              <w:rPr>
                <w:b/>
                <w:bCs/>
                <w:color w:val="00B050"/>
                <w:szCs w:val="24"/>
                <w:lang w:val="pt-PT"/>
              </w:rPr>
              <w:t xml:space="preserve"> para todos os casos</w:t>
            </w:r>
            <w:r w:rsidRPr="00AC6EE8">
              <w:rPr>
                <w:b/>
                <w:bCs/>
                <w:color w:val="00B050"/>
                <w:szCs w:val="24"/>
                <w:lang w:val="pt-PT"/>
              </w:rPr>
              <w:t xml:space="preserve"> </w:t>
            </w:r>
            <w:r w:rsidR="001E5D91" w:rsidRPr="00AC6EE8">
              <w:rPr>
                <w:b/>
                <w:bCs/>
                <w:color w:val="00B050"/>
                <w:szCs w:val="24"/>
                <w:lang w:val="pt-PT"/>
              </w:rPr>
              <w:t>p = 1/</w:t>
            </w:r>
            <w:r w:rsidR="00635F55">
              <w:rPr>
                <w:b/>
                <w:bCs/>
                <w:color w:val="00B050"/>
                <w:szCs w:val="24"/>
                <w:lang w:val="pt-PT"/>
              </w:rPr>
              <w:t>(</w:t>
            </w:r>
            <w:r w:rsidR="00E51CE8" w:rsidRPr="00AC6EE8">
              <w:rPr>
                <w:b/>
                <w:bCs/>
                <w:color w:val="00B050"/>
                <w:szCs w:val="24"/>
                <w:lang w:val="pt-PT"/>
              </w:rPr>
              <w:t>n</w:t>
            </w:r>
            <w:r w:rsidR="00635F55">
              <w:rPr>
                <w:b/>
                <w:bCs/>
                <w:color w:val="00B050"/>
                <w:szCs w:val="24"/>
                <w:lang w:val="pt-PT"/>
              </w:rPr>
              <w:t>-1)</w:t>
            </w:r>
          </w:p>
          <w:p w14:paraId="137F0253" w14:textId="77777777" w:rsidR="00E51CE8" w:rsidRPr="00AC6EE8" w:rsidRDefault="00E51CE8" w:rsidP="00E51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Cs w:val="24"/>
                <w:lang w:val="pt-PT"/>
              </w:rPr>
            </w:pPr>
          </w:p>
          <w:p w14:paraId="1A229C46" w14:textId="77777777" w:rsidR="00AE04CB" w:rsidRPr="00AC6EE8" w:rsidRDefault="00E51CE8" w:rsidP="00E51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Cs w:val="24"/>
                <w:lang w:val="pt-PT"/>
              </w:rPr>
            </w:pPr>
            <w:r w:rsidRPr="00AC6EE8">
              <w:rPr>
                <w:b/>
                <w:bCs/>
                <w:color w:val="00B050"/>
                <w:szCs w:val="24"/>
                <w:lang w:val="pt-PT"/>
              </w:rPr>
              <w:t xml:space="preserve">Assim, </w:t>
            </w:r>
          </w:p>
          <w:p w14:paraId="41C650D2" w14:textId="1C88E9C2" w:rsidR="00E51CE8" w:rsidRPr="00AC6EE8" w:rsidRDefault="00C05814" w:rsidP="00E51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Cs w:val="24"/>
                <w:lang w:val="pt-PT"/>
              </w:rPr>
            </w:pPr>
            <w:r w:rsidRPr="00AC6EE8">
              <w:rPr>
                <w:b/>
                <w:bCs/>
                <w:color w:val="00B050"/>
                <w:szCs w:val="24"/>
                <w:lang w:val="pt-PT"/>
              </w:rPr>
              <w:t>A</w:t>
            </w:r>
            <w:r w:rsidRPr="00AC6EE8">
              <w:rPr>
                <w:b/>
                <w:bCs/>
                <w:color w:val="00B050"/>
                <w:szCs w:val="24"/>
                <w:vertAlign w:val="subscript"/>
                <w:lang w:val="pt-PT"/>
              </w:rPr>
              <w:t>op</w:t>
            </w:r>
            <w:r w:rsidRPr="00AC6EE8">
              <w:rPr>
                <w:b/>
                <w:bCs/>
                <w:color w:val="00B050"/>
                <w:szCs w:val="24"/>
                <w:lang w:val="pt-PT"/>
              </w:rPr>
              <w:t>(n) =</w:t>
            </w:r>
            <w:r w:rsidRPr="00AD73D5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n-1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i+1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n-1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×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n-1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1</m:t>
                      </m:r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n-1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i</m:t>
                      </m:r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n-1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1×(n-1-0+1)+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n(n-1)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2</m:t>
                      </m:r>
                    </m:den>
                  </m:f>
                </m:e>
              </m:d>
            </m:oMath>
          </w:p>
          <w:p w14:paraId="43AA365D" w14:textId="4228532D" w:rsidR="004B3BB4" w:rsidRDefault="00F96E27" w:rsidP="00E51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Cs w:val="24"/>
                <w:lang w:val="pt-PT"/>
              </w:rPr>
            </w:pPr>
            <w:r w:rsidRPr="00AC6EE8">
              <w:rPr>
                <w:b/>
                <w:bCs/>
                <w:color w:val="00B050"/>
                <w:szCs w:val="24"/>
                <w:lang w:val="pt-PT"/>
              </w:rPr>
              <w:t>A</w:t>
            </w:r>
            <w:r w:rsidRPr="00AC6EE8">
              <w:rPr>
                <w:b/>
                <w:bCs/>
                <w:color w:val="00B050"/>
                <w:szCs w:val="24"/>
                <w:vertAlign w:val="subscript"/>
                <w:lang w:val="pt-PT"/>
              </w:rPr>
              <w:t>op</w:t>
            </w:r>
            <w:r w:rsidRPr="00AC6EE8">
              <w:rPr>
                <w:b/>
                <w:bCs/>
                <w:color w:val="00B050"/>
                <w:szCs w:val="24"/>
                <w:lang w:val="pt-PT"/>
              </w:rPr>
              <w:t xml:space="preserve">(n)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Cs w:val="24"/>
                      <w:lang w:val="pt-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n-1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Cs w:val="24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Cs w:val="24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Cs w:val="24"/>
                          <w:lang w:val="pt-PT"/>
                        </w:rPr>
                        <m:t>n(n-1)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Cs w:val="24"/>
                          <w:lang w:val="pt-PT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Cs w:val="24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Cs w:val="24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Cs w:val="24"/>
                          <w:lang w:val="pt-PT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Cs w:val="24"/>
                          <w:lang w:val="pt-PT"/>
                        </w:rPr>
                        <m:t>n-1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Cs w:val="24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Cs w:val="24"/>
                          <w:lang w:val="pt-PT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Cs w:val="24"/>
                          <w:lang w:val="pt-PT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 xml:space="preserve">= </m:t>
              </m:r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 xml:space="preserve"> 1+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Cs w:val="24"/>
                      <w:lang w:val="pt-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n-1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Cs w:val="24"/>
                      <w:lang w:val="pt-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 xml:space="preserve">   ∴ </m:t>
              </m:r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>Ο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>(n)</m:t>
              </m:r>
            </m:oMath>
          </w:p>
          <w:p w14:paraId="0ED66F61" w14:textId="434B933E" w:rsidR="00A70931" w:rsidRPr="00AC6EE8" w:rsidRDefault="00A70931" w:rsidP="00A7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Cs w:val="24"/>
                <w:lang w:val="pt-PT"/>
              </w:rPr>
            </w:pPr>
          </w:p>
          <w:p w14:paraId="10F4D384" w14:textId="00152E79" w:rsidR="00A70931" w:rsidRPr="00C05814" w:rsidRDefault="00A70931" w:rsidP="00E51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Cs w:val="24"/>
                <w:lang w:val="pt-PT"/>
              </w:rPr>
            </w:pPr>
          </w:p>
        </w:tc>
      </w:tr>
      <w:bookmarkEnd w:id="4"/>
    </w:tbl>
    <w:p w14:paraId="47D75DF4" w14:textId="12CB6F49" w:rsidR="008A3681" w:rsidRPr="00D74D88" w:rsidRDefault="008A3681" w:rsidP="00FA0997">
      <w:pPr>
        <w:pStyle w:val="TtulodoCaptulo"/>
      </w:pPr>
    </w:p>
    <w:p w14:paraId="6F12B11E" w14:textId="77777777" w:rsidR="00007FFD" w:rsidRDefault="00007FFD" w:rsidP="00833867">
      <w:pPr>
        <w:numPr>
          <w:ilvl w:val="0"/>
          <w:numId w:val="4"/>
        </w:numPr>
        <w:tabs>
          <w:tab w:val="left" w:pos="284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 xml:space="preserve">Calcule o valor das expressões para n = 10 e </w:t>
      </w:r>
      <w:r w:rsidRPr="004A747F">
        <w:rPr>
          <w:b/>
          <w:bCs/>
          <w:lang w:val="pt-PT"/>
        </w:rPr>
        <w:t>compare-os com os resultados obtidos experimentalmente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833867" w:rsidRPr="002131E2" w14:paraId="37C01A45" w14:textId="77777777" w:rsidTr="00833867">
        <w:trPr>
          <w:trHeight w:val="78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6B14" w14:textId="49927866" w:rsidR="00833867" w:rsidRPr="00DE2F23" w:rsidRDefault="00F71919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Cs w:val="24"/>
                <w:lang w:val="pt-PT"/>
              </w:rPr>
            </w:pPr>
            <w:bookmarkStart w:id="5" w:name="_Hlk69655464"/>
            <w:r w:rsidRPr="00DE2F23">
              <w:rPr>
                <w:b/>
                <w:bCs/>
                <w:color w:val="00B050"/>
                <w:szCs w:val="24"/>
                <w:lang w:val="pt-PT"/>
              </w:rPr>
              <w:t>A</w:t>
            </w:r>
            <w:r w:rsidRPr="00DE2F23">
              <w:rPr>
                <w:b/>
                <w:bCs/>
                <w:color w:val="00B050"/>
                <w:szCs w:val="24"/>
                <w:vertAlign w:val="subscript"/>
                <w:lang w:val="pt-PT"/>
              </w:rPr>
              <w:t>op</w:t>
            </w:r>
            <w:r w:rsidRPr="00DE2F23">
              <w:rPr>
                <w:b/>
                <w:bCs/>
                <w:color w:val="00B050"/>
                <w:szCs w:val="24"/>
                <w:lang w:val="pt-PT"/>
              </w:rPr>
              <w:t xml:space="preserve">(9)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Cs w:val="24"/>
                      <w:lang w:val="pt-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Cs w:val="24"/>
                      <w:lang w:val="pt-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Cs w:val="24"/>
                      <w:lang w:val="pt-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Cs w:val="24"/>
                      <w:lang w:val="pt-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Cs w:val="24"/>
                      <w:lang w:val="pt-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45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4"/>
                      <w:lang w:val="pt-PT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4"/>
                  <w:lang w:val="pt-PT"/>
                </w:rPr>
                <m:t>63</m:t>
              </m:r>
            </m:oMath>
            <w:r w:rsidR="00B7498A" w:rsidRPr="00DE2F23">
              <w:rPr>
                <w:b/>
                <w:bCs/>
                <w:color w:val="00B050"/>
                <w:szCs w:val="24"/>
                <w:lang w:val="pt-PT"/>
              </w:rPr>
              <w:t xml:space="preserve">  </w:t>
            </w:r>
          </w:p>
          <w:p w14:paraId="1321B4FA" w14:textId="0C8DE116" w:rsidR="00E2375A" w:rsidRPr="00E2375A" w:rsidRDefault="00E2375A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E2375A">
              <w:rPr>
                <w:b/>
                <w:bCs/>
                <w:color w:val="00B050"/>
                <w:szCs w:val="24"/>
                <w:lang w:val="pt-PT"/>
              </w:rPr>
              <w:t xml:space="preserve">O </w:t>
            </w:r>
            <w:r>
              <w:rPr>
                <w:b/>
                <w:bCs/>
                <w:color w:val="00B050"/>
                <w:szCs w:val="24"/>
                <w:lang w:val="pt-PT"/>
              </w:rPr>
              <w:t>resultado obtido expe</w:t>
            </w:r>
            <w:r w:rsidR="000737DA">
              <w:rPr>
                <w:b/>
                <w:bCs/>
                <w:color w:val="00B050"/>
                <w:szCs w:val="24"/>
                <w:lang w:val="pt-PT"/>
              </w:rPr>
              <w:t xml:space="preserve">rimentalmente é 5,88 </w:t>
            </w:r>
            <w:r w:rsidR="00AA36B4">
              <w:rPr>
                <w:b/>
                <w:bCs/>
                <w:color w:val="00B050"/>
                <w:szCs w:val="24"/>
                <w:lang w:val="pt-PT"/>
              </w:rPr>
              <w:t>o qu</w:t>
            </w:r>
            <w:r w:rsidR="00F44F99">
              <w:rPr>
                <w:b/>
                <w:bCs/>
                <w:color w:val="00B050"/>
                <w:szCs w:val="24"/>
                <w:lang w:val="pt-PT"/>
              </w:rPr>
              <w:t>e</w:t>
            </w:r>
            <w:r w:rsidR="00AA36B4">
              <w:rPr>
                <w:b/>
                <w:bCs/>
                <w:color w:val="00B050"/>
                <w:szCs w:val="24"/>
                <w:lang w:val="pt-PT"/>
              </w:rPr>
              <w:t xml:space="preserve"> comprova o </w:t>
            </w:r>
            <w:r w:rsidR="008877C2">
              <w:rPr>
                <w:b/>
                <w:bCs/>
                <w:color w:val="00B050"/>
                <w:szCs w:val="24"/>
                <w:lang w:val="pt-PT"/>
              </w:rPr>
              <w:t xml:space="preserve">valor obtido formalmente com pequena </w:t>
            </w:r>
            <w:r w:rsidR="006A0B02">
              <w:rPr>
                <w:b/>
                <w:bCs/>
                <w:color w:val="00B050"/>
                <w:szCs w:val="24"/>
                <w:lang w:val="pt-PT"/>
              </w:rPr>
              <w:t>diferença.</w:t>
            </w:r>
            <w:r w:rsidR="00AA36B4">
              <w:rPr>
                <w:b/>
                <w:bCs/>
                <w:color w:val="00B050"/>
                <w:szCs w:val="24"/>
                <w:lang w:val="pt-PT"/>
              </w:rPr>
              <w:t xml:space="preserve"> </w:t>
            </w:r>
          </w:p>
          <w:p w14:paraId="2279DA80" w14:textId="77777777" w:rsidR="00833867" w:rsidRPr="00E2375A" w:rsidRDefault="00833867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  <w:bookmarkEnd w:id="5"/>
    </w:tbl>
    <w:p w14:paraId="63048CFA" w14:textId="77777777" w:rsidR="00833867" w:rsidRPr="00E2375A" w:rsidRDefault="00833867" w:rsidP="008A3681">
      <w:pPr>
        <w:rPr>
          <w:b/>
          <w:bCs/>
          <w:lang w:val="pt-PT"/>
        </w:rPr>
      </w:pPr>
    </w:p>
    <w:p w14:paraId="6FAAB019" w14:textId="77777777" w:rsidR="00C73858" w:rsidRPr="00E2375A" w:rsidRDefault="00C73858" w:rsidP="008A3681">
      <w:pPr>
        <w:rPr>
          <w:b/>
          <w:bCs/>
          <w:lang w:val="pt-PT"/>
        </w:rPr>
      </w:pPr>
    </w:p>
    <w:p w14:paraId="6DA95332" w14:textId="77777777" w:rsidR="00C73858" w:rsidRPr="00E2375A" w:rsidRDefault="00C73858" w:rsidP="008A3681">
      <w:pPr>
        <w:rPr>
          <w:b/>
          <w:bCs/>
          <w:lang w:val="pt-PT"/>
        </w:rPr>
      </w:pPr>
    </w:p>
    <w:p w14:paraId="0252343E" w14:textId="77777777" w:rsidR="00C73858" w:rsidRPr="00E2375A" w:rsidRDefault="00C73858" w:rsidP="008A3681">
      <w:pPr>
        <w:rPr>
          <w:b/>
          <w:bCs/>
          <w:lang w:val="pt-PT"/>
        </w:rPr>
      </w:pPr>
    </w:p>
    <w:p w14:paraId="055C43CA" w14:textId="77777777" w:rsidR="00C73858" w:rsidRPr="00E2375A" w:rsidRDefault="00C73858" w:rsidP="008A3681">
      <w:pPr>
        <w:rPr>
          <w:b/>
          <w:bCs/>
          <w:lang w:val="pt-PT"/>
        </w:rPr>
      </w:pPr>
    </w:p>
    <w:p w14:paraId="2AB53A44" w14:textId="77777777" w:rsidR="00C73858" w:rsidRPr="00E2375A" w:rsidRDefault="00C73858" w:rsidP="008A3681">
      <w:pPr>
        <w:rPr>
          <w:b/>
          <w:bCs/>
          <w:lang w:val="pt-PT"/>
        </w:rPr>
      </w:pPr>
    </w:p>
    <w:p w14:paraId="78694E8B" w14:textId="77777777" w:rsidR="00C73858" w:rsidRPr="00E2375A" w:rsidRDefault="00C73858" w:rsidP="008A3681">
      <w:pPr>
        <w:rPr>
          <w:b/>
          <w:bCs/>
          <w:lang w:val="pt-PT"/>
        </w:rPr>
      </w:pPr>
    </w:p>
    <w:p w14:paraId="77112810" w14:textId="77777777" w:rsidR="00C73858" w:rsidRPr="00E2375A" w:rsidRDefault="00C73858" w:rsidP="008A3681">
      <w:pPr>
        <w:rPr>
          <w:b/>
          <w:bCs/>
          <w:lang w:val="pt-PT"/>
        </w:rPr>
      </w:pPr>
    </w:p>
    <w:p w14:paraId="6FF15632" w14:textId="77777777" w:rsidR="00C73858" w:rsidRPr="00E2375A" w:rsidRDefault="00C73858" w:rsidP="008A3681">
      <w:pPr>
        <w:rPr>
          <w:b/>
          <w:bCs/>
          <w:lang w:val="pt-PT"/>
        </w:rPr>
      </w:pPr>
    </w:p>
    <w:p w14:paraId="371E7530" w14:textId="77777777" w:rsidR="00C73858" w:rsidRPr="00E2375A" w:rsidRDefault="00C73858" w:rsidP="008A3681">
      <w:pPr>
        <w:rPr>
          <w:b/>
          <w:bCs/>
          <w:lang w:val="pt-PT"/>
        </w:rPr>
      </w:pPr>
    </w:p>
    <w:p w14:paraId="2FD7D6B5" w14:textId="1884BB9F" w:rsidR="00C26F75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lastRenderedPageBreak/>
        <w:t xml:space="preserve">2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>Considere uma</w:t>
      </w:r>
      <w:r w:rsidR="008A3681" w:rsidRPr="00E40BE7">
        <w:rPr>
          <w:lang w:val="pt-PT"/>
        </w:rPr>
        <w:t xml:space="preserve"> sequência (array)</w:t>
      </w:r>
      <w:r w:rsidR="00C26F75">
        <w:rPr>
          <w:lang w:val="pt-PT"/>
        </w:rPr>
        <w:t>, possivelmente</w:t>
      </w:r>
      <w:r w:rsidR="008A3681" w:rsidRPr="00E40BE7">
        <w:rPr>
          <w:lang w:val="pt-PT"/>
        </w:rPr>
        <w:t xml:space="preserve"> </w:t>
      </w:r>
      <w:r w:rsidR="006C1BC2">
        <w:rPr>
          <w:lang w:val="pt-PT"/>
        </w:rPr>
        <w:t>não ordenada</w:t>
      </w:r>
      <w:r w:rsidR="00C26F75">
        <w:rPr>
          <w:lang w:val="pt-PT"/>
        </w:rPr>
        <w:t>,</w:t>
      </w:r>
      <w:r w:rsidR="006C1BC2">
        <w:rPr>
          <w:lang w:val="pt-PT"/>
        </w:rPr>
        <w:t xml:space="preserve"> </w:t>
      </w:r>
      <w:r w:rsidR="008A3681" w:rsidRPr="00E40BE7">
        <w:rPr>
          <w:lang w:val="pt-PT"/>
        </w:rPr>
        <w:t xml:space="preserve">de </w:t>
      </w:r>
      <w:r w:rsidR="006C1BC2">
        <w:rPr>
          <w:lang w:val="pt-PT"/>
        </w:rPr>
        <w:t>n elementos inteiros</w:t>
      </w:r>
      <w:r w:rsidR="0051695C">
        <w:rPr>
          <w:lang w:val="pt-PT"/>
        </w:rPr>
        <w:t xml:space="preserve"> e positivos</w:t>
      </w:r>
      <w:r w:rsidR="008A3681" w:rsidRPr="00E40BE7">
        <w:rPr>
          <w:lang w:val="pt-PT"/>
        </w:rPr>
        <w:t xml:space="preserve">. Pretende-se </w:t>
      </w:r>
      <w:r w:rsidR="008A3681" w:rsidRPr="00FD7E3F">
        <w:rPr>
          <w:b/>
          <w:bCs/>
          <w:lang w:val="pt-PT"/>
        </w:rPr>
        <w:t xml:space="preserve">eliminar os </w:t>
      </w:r>
      <w:r w:rsidR="006C1BC2" w:rsidRPr="00FD7E3F">
        <w:rPr>
          <w:b/>
          <w:bCs/>
          <w:lang w:val="pt-PT"/>
        </w:rPr>
        <w:t>elementos</w:t>
      </w:r>
      <w:r w:rsidR="008A3681" w:rsidRPr="00FD7E3F">
        <w:rPr>
          <w:b/>
          <w:bCs/>
          <w:lang w:val="pt-PT"/>
        </w:rPr>
        <w:t xml:space="preserve"> </w:t>
      </w:r>
      <w:r w:rsidR="00C26F75" w:rsidRPr="00FD7E3F">
        <w:rPr>
          <w:b/>
          <w:bCs/>
          <w:lang w:val="pt-PT"/>
        </w:rPr>
        <w:t>da sequência que sejam iguais ou múltiplos ou submúltiplos de algum dos seus predecessores</w:t>
      </w:r>
      <w:r w:rsidR="00C26F75">
        <w:rPr>
          <w:lang w:val="pt-PT"/>
        </w:rPr>
        <w:t xml:space="preserve">, </w:t>
      </w:r>
      <w:r w:rsidR="008A3681">
        <w:rPr>
          <w:lang w:val="pt-PT"/>
        </w:rPr>
        <w:t xml:space="preserve">sem fazer </w:t>
      </w:r>
      <w:r w:rsidR="00C26F75">
        <w:rPr>
          <w:lang w:val="pt-PT"/>
        </w:rPr>
        <w:t>a sua</w:t>
      </w:r>
      <w:r w:rsidR="008A3681">
        <w:rPr>
          <w:lang w:val="pt-PT"/>
        </w:rPr>
        <w:t xml:space="preserve"> ordenação </w:t>
      </w:r>
      <w:r w:rsidR="00D709D4">
        <w:rPr>
          <w:lang w:val="pt-PT"/>
        </w:rPr>
        <w:t xml:space="preserve">e sem alterar a </w:t>
      </w:r>
      <w:r w:rsidR="00AD3163">
        <w:rPr>
          <w:lang w:val="pt-PT"/>
        </w:rPr>
        <w:t>posição</w:t>
      </w:r>
      <w:r w:rsidR="00D709D4">
        <w:rPr>
          <w:lang w:val="pt-PT"/>
        </w:rPr>
        <w:t xml:space="preserve"> relativa</w:t>
      </w:r>
      <w:r w:rsidR="006C1BC2">
        <w:rPr>
          <w:lang w:val="pt-PT"/>
        </w:rPr>
        <w:t xml:space="preserve"> dos elementos</w:t>
      </w:r>
      <w:r w:rsidR="008A3681" w:rsidRPr="00E40BE7">
        <w:rPr>
          <w:lang w:val="pt-PT"/>
        </w:rPr>
        <w:t>.</w:t>
      </w:r>
    </w:p>
    <w:p w14:paraId="58E65A41" w14:textId="77777777" w:rsidR="00C26F75" w:rsidRDefault="00C26F75" w:rsidP="008A3681">
      <w:pPr>
        <w:rPr>
          <w:lang w:val="pt-PT"/>
        </w:rPr>
      </w:pPr>
    </w:p>
    <w:p w14:paraId="20CF879A" w14:textId="532C5968" w:rsidR="008A3681" w:rsidRPr="00E40BE7" w:rsidRDefault="008A3681" w:rsidP="008A3681">
      <w:pPr>
        <w:rPr>
          <w:lang w:val="pt-PT"/>
        </w:rPr>
      </w:pPr>
      <w:r w:rsidRPr="00E40BE7">
        <w:rPr>
          <w:lang w:val="pt-PT"/>
        </w:rPr>
        <w:t>Por exemplo, a sequência {2, 2, 2, 3, 3, 4, 5, 8, 8</w:t>
      </w:r>
      <w:r w:rsidR="0051695C">
        <w:rPr>
          <w:lang w:val="pt-PT"/>
        </w:rPr>
        <w:t>, 9</w:t>
      </w:r>
      <w:r w:rsidRPr="00E40BE7">
        <w:rPr>
          <w:lang w:val="pt-PT"/>
        </w:rPr>
        <w:t xml:space="preserve">} </w:t>
      </w:r>
      <w:r>
        <w:rPr>
          <w:lang w:val="pt-PT"/>
        </w:rPr>
        <w:t xml:space="preserve">com </w:t>
      </w:r>
      <w:r w:rsidR="006C1BC2">
        <w:rPr>
          <w:lang w:val="pt-PT"/>
        </w:rPr>
        <w:t>10</w:t>
      </w:r>
      <w:r>
        <w:rPr>
          <w:lang w:val="pt-PT"/>
        </w:rPr>
        <w:t xml:space="preserve"> elementos será transformada na sequência </w:t>
      </w:r>
      <w:r w:rsidRPr="00E40BE7">
        <w:rPr>
          <w:lang w:val="pt-PT"/>
        </w:rPr>
        <w:t>{</w:t>
      </w:r>
      <w:r w:rsidR="0051695C">
        <w:rPr>
          <w:lang w:val="pt-PT"/>
        </w:rPr>
        <w:t>2, 3, 5</w:t>
      </w:r>
      <w:r w:rsidRPr="00E40BE7">
        <w:rPr>
          <w:lang w:val="pt-PT"/>
        </w:rPr>
        <w:t>}</w:t>
      </w:r>
      <w:r>
        <w:rPr>
          <w:lang w:val="pt-PT"/>
        </w:rPr>
        <w:t xml:space="preserve"> com </w:t>
      </w:r>
      <w:r w:rsidR="0051695C">
        <w:rPr>
          <w:lang w:val="pt-PT"/>
        </w:rPr>
        <w:t>3</w:t>
      </w:r>
      <w:r>
        <w:rPr>
          <w:lang w:val="pt-PT"/>
        </w:rPr>
        <w:t xml:space="preserve"> elemento</w:t>
      </w:r>
      <w:r w:rsidR="0051695C">
        <w:rPr>
          <w:lang w:val="pt-PT"/>
        </w:rPr>
        <w:t>s</w:t>
      </w:r>
      <w:r w:rsidR="00C26F75">
        <w:rPr>
          <w:lang w:val="pt-PT"/>
        </w:rPr>
        <w:t>; e</w:t>
      </w:r>
      <w:r w:rsidRPr="00E40BE7">
        <w:rPr>
          <w:lang w:val="pt-PT"/>
        </w:rPr>
        <w:t xml:space="preserve"> a sequência {</w:t>
      </w:r>
      <w:r w:rsidR="00C26F75">
        <w:rPr>
          <w:lang w:val="pt-PT"/>
        </w:rPr>
        <w:t>7,</w:t>
      </w:r>
      <w:r w:rsidRPr="00E40BE7">
        <w:rPr>
          <w:lang w:val="pt-PT"/>
        </w:rPr>
        <w:t xml:space="preserve"> </w:t>
      </w:r>
      <w:r w:rsidR="0051695C">
        <w:rPr>
          <w:lang w:val="pt-PT"/>
        </w:rPr>
        <w:t xml:space="preserve">8, </w:t>
      </w:r>
      <w:r w:rsidRPr="00E40BE7">
        <w:rPr>
          <w:lang w:val="pt-PT"/>
        </w:rPr>
        <w:t xml:space="preserve">2, 2, 3, 3, </w:t>
      </w:r>
      <w:r>
        <w:rPr>
          <w:lang w:val="pt-PT"/>
        </w:rPr>
        <w:t>3</w:t>
      </w:r>
      <w:r w:rsidRPr="00E40BE7">
        <w:rPr>
          <w:lang w:val="pt-PT"/>
        </w:rPr>
        <w:t>, 8, 8</w:t>
      </w:r>
      <w:r w:rsidR="00FD7E3F">
        <w:rPr>
          <w:lang w:val="pt-PT"/>
        </w:rPr>
        <w:t>, 9</w:t>
      </w:r>
      <w:r w:rsidRPr="00E40BE7">
        <w:rPr>
          <w:lang w:val="pt-PT"/>
        </w:rPr>
        <w:t xml:space="preserve">} </w:t>
      </w:r>
      <w:r>
        <w:rPr>
          <w:lang w:val="pt-PT"/>
        </w:rPr>
        <w:t xml:space="preserve">com </w:t>
      </w:r>
      <w:r w:rsidR="006C1BC2">
        <w:rPr>
          <w:lang w:val="pt-PT"/>
        </w:rPr>
        <w:t>10</w:t>
      </w:r>
      <w:r>
        <w:rPr>
          <w:lang w:val="pt-PT"/>
        </w:rPr>
        <w:t xml:space="preserve"> elementos será transformada na sequência </w:t>
      </w:r>
      <w:r w:rsidRPr="00E40BE7">
        <w:rPr>
          <w:lang w:val="pt-PT"/>
        </w:rPr>
        <w:t>{</w:t>
      </w:r>
      <w:r w:rsidR="00C26F75">
        <w:rPr>
          <w:lang w:val="pt-PT"/>
        </w:rPr>
        <w:t>7</w:t>
      </w:r>
      <w:r w:rsidRPr="00E40BE7">
        <w:rPr>
          <w:lang w:val="pt-PT"/>
        </w:rPr>
        <w:t xml:space="preserve">, </w:t>
      </w:r>
      <w:r w:rsidR="00FD7E3F">
        <w:rPr>
          <w:lang w:val="pt-PT"/>
        </w:rPr>
        <w:t>8</w:t>
      </w:r>
      <w:r w:rsidRPr="00E40BE7">
        <w:rPr>
          <w:lang w:val="pt-PT"/>
        </w:rPr>
        <w:t>, 3}</w:t>
      </w:r>
      <w:r>
        <w:rPr>
          <w:lang w:val="pt-PT"/>
        </w:rPr>
        <w:t xml:space="preserve"> com </w:t>
      </w:r>
      <w:r w:rsidR="00C26F75">
        <w:rPr>
          <w:lang w:val="pt-PT"/>
        </w:rPr>
        <w:t>3</w:t>
      </w:r>
      <w:r>
        <w:rPr>
          <w:lang w:val="pt-PT"/>
        </w:rPr>
        <w:t xml:space="preserve"> elementos</w:t>
      </w:r>
      <w:r w:rsidR="00D9588C" w:rsidRPr="00E40BE7">
        <w:rPr>
          <w:lang w:val="pt-PT"/>
        </w:rPr>
        <w:t>.</w:t>
      </w:r>
    </w:p>
    <w:p w14:paraId="5491D558" w14:textId="77777777" w:rsidR="008A3681" w:rsidRPr="003F38EA" w:rsidRDefault="008A3681" w:rsidP="008A3681">
      <w:pPr>
        <w:rPr>
          <w:lang w:val="pt-PT"/>
        </w:rPr>
      </w:pPr>
    </w:p>
    <w:p w14:paraId="71CD55B4" w14:textId="1313E094" w:rsidR="006C1BC2" w:rsidRPr="006C1BC2" w:rsidRDefault="008A3681" w:rsidP="00682F65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b/>
          <w:bCs/>
          <w:lang w:val="pt-PT"/>
        </w:rPr>
      </w:pPr>
      <w:r w:rsidRPr="00E40BE7">
        <w:rPr>
          <w:lang w:val="pt-PT"/>
        </w:rPr>
        <w:t xml:space="preserve">Implemente uma função </w:t>
      </w:r>
      <w:r w:rsidRPr="00E40BE7">
        <w:rPr>
          <w:b/>
          <w:lang w:val="pt-PT"/>
        </w:rPr>
        <w:t xml:space="preserve">eficiente </w:t>
      </w:r>
      <w:r w:rsidRPr="006C1BC2">
        <w:rPr>
          <w:bCs/>
          <w:lang w:val="pt-PT"/>
        </w:rPr>
        <w:t>e</w:t>
      </w:r>
      <w:r w:rsidRPr="00E40BE7">
        <w:rPr>
          <w:b/>
          <w:lang w:val="pt-PT"/>
        </w:rPr>
        <w:t xml:space="preserve"> eficaz</w:t>
      </w:r>
      <w:r w:rsidRPr="00E40BE7">
        <w:rPr>
          <w:lang w:val="pt-PT"/>
        </w:rPr>
        <w:t xml:space="preserve"> que </w:t>
      </w:r>
      <w:r>
        <w:rPr>
          <w:lang w:val="pt-PT"/>
        </w:rPr>
        <w:t>elimina</w:t>
      </w:r>
      <w:r w:rsidRPr="00E40BE7">
        <w:rPr>
          <w:lang w:val="pt-PT"/>
        </w:rPr>
        <w:t xml:space="preserve"> </w:t>
      </w:r>
      <w:r>
        <w:rPr>
          <w:lang w:val="pt-PT"/>
        </w:rPr>
        <w:t xml:space="preserve">os elementos </w:t>
      </w:r>
      <w:r w:rsidR="0051695C">
        <w:rPr>
          <w:lang w:val="pt-PT"/>
        </w:rPr>
        <w:t>iguais ou múltiplos ou submúltiplos de algum dos seus predecessores</w:t>
      </w:r>
      <w:r w:rsidRPr="00E40BE7">
        <w:rPr>
          <w:lang w:val="pt-PT"/>
        </w:rPr>
        <w:t xml:space="preserve"> numa sequência com n elementos</w:t>
      </w:r>
      <w:r>
        <w:rPr>
          <w:lang w:val="pt-PT"/>
        </w:rPr>
        <w:t xml:space="preserve"> (n &gt; 1)</w:t>
      </w:r>
      <w:r w:rsidRPr="00E40BE7">
        <w:rPr>
          <w:lang w:val="pt-PT"/>
        </w:rPr>
        <w:t xml:space="preserve">. </w:t>
      </w:r>
      <w:r w:rsidRPr="00FD7E3F">
        <w:rPr>
          <w:b/>
          <w:bCs/>
          <w:lang w:val="pt-PT"/>
        </w:rPr>
        <w:t xml:space="preserve">A função deverá ser </w:t>
      </w:r>
      <w:proofErr w:type="spellStart"/>
      <w:r w:rsidRPr="00FD7E3F">
        <w:rPr>
          <w:b/>
          <w:bCs/>
          <w:i/>
          <w:lang w:val="pt-PT"/>
        </w:rPr>
        <w:t>void</w:t>
      </w:r>
      <w:proofErr w:type="spellEnd"/>
      <w:r w:rsidRPr="00FD7E3F">
        <w:rPr>
          <w:b/>
          <w:bCs/>
          <w:lang w:val="pt-PT"/>
        </w:rPr>
        <w:t xml:space="preserve"> e alterar o valor do parâmetro indicador d</w:t>
      </w:r>
      <w:r w:rsidR="006C1BC2" w:rsidRPr="00FD7E3F">
        <w:rPr>
          <w:b/>
          <w:bCs/>
          <w:lang w:val="pt-PT"/>
        </w:rPr>
        <w:t>o</w:t>
      </w:r>
      <w:r w:rsidRPr="00FD7E3F">
        <w:rPr>
          <w:b/>
          <w:bCs/>
          <w:lang w:val="pt-PT"/>
        </w:rPr>
        <w:t xml:space="preserve"> número de elementos efetivamente armazenados na sequência (que deve ser passado por referência)</w:t>
      </w:r>
      <w:r w:rsidRPr="00E40BE7">
        <w:rPr>
          <w:lang w:val="pt-PT"/>
        </w:rPr>
        <w:t>.</w:t>
      </w:r>
      <w:r>
        <w:rPr>
          <w:lang w:val="pt-PT"/>
        </w:rPr>
        <w:t xml:space="preserve"> </w:t>
      </w:r>
    </w:p>
    <w:p w14:paraId="6DB20A62" w14:textId="54D1DBE9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  <w:r>
        <w:rPr>
          <w:lang w:val="pt-PT"/>
        </w:rPr>
        <w:tab/>
      </w:r>
      <w:r w:rsidR="008A3681" w:rsidRPr="00FC74ED">
        <w:rPr>
          <w:b/>
          <w:bCs/>
          <w:u w:val="single"/>
          <w:lang w:val="pt-PT"/>
        </w:rPr>
        <w:t>Depois de validar o algoritmo apresente</w:t>
      </w:r>
      <w:r w:rsidR="00FD7E3F">
        <w:rPr>
          <w:b/>
          <w:bCs/>
          <w:u w:val="single"/>
          <w:lang w:val="pt-PT"/>
        </w:rPr>
        <w:t xml:space="preserve"> a função</w:t>
      </w:r>
      <w:r w:rsidR="008A3681" w:rsidRPr="00FC74ED">
        <w:rPr>
          <w:b/>
          <w:bCs/>
          <w:u w:val="single"/>
          <w:lang w:val="pt-PT"/>
        </w:rPr>
        <w:t xml:space="preserve"> no verso da folha</w:t>
      </w:r>
      <w:r w:rsidR="00FC74ED">
        <w:rPr>
          <w:b/>
          <w:bCs/>
          <w:u w:val="single"/>
          <w:lang w:val="pt-PT"/>
        </w:rPr>
        <w:t>.</w:t>
      </w:r>
    </w:p>
    <w:p w14:paraId="18D3186A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</w:p>
    <w:p w14:paraId="71AC242B" w14:textId="05D88FFD" w:rsidR="00FD7E3F" w:rsidRPr="00FD7E3F" w:rsidRDefault="00FD7E3F" w:rsidP="006C1BC2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>
        <w:rPr>
          <w:lang w:val="pt-PT"/>
        </w:rPr>
        <w:t>Pretende-se determinar</w:t>
      </w:r>
      <w:r w:rsidR="008A3681" w:rsidRPr="007F0DF3">
        <w:rPr>
          <w:lang w:val="pt-PT"/>
        </w:rPr>
        <w:t xml:space="preserve"> experimentalmente a </w:t>
      </w:r>
      <w:r w:rsidR="008A3681" w:rsidRPr="007F0DF3">
        <w:rPr>
          <w:b/>
          <w:bCs/>
          <w:lang w:val="pt-PT"/>
        </w:rPr>
        <w:t>ordem de</w:t>
      </w:r>
      <w:r w:rsidR="008A3681" w:rsidRPr="007F0DF3">
        <w:rPr>
          <w:lang w:val="pt-PT"/>
        </w:rPr>
        <w:t xml:space="preserve"> </w:t>
      </w:r>
      <w:r w:rsidR="008A3681" w:rsidRPr="007F0DF3">
        <w:rPr>
          <w:b/>
          <w:lang w:val="pt-PT"/>
        </w:rPr>
        <w:t>complexidade do número de comparações</w:t>
      </w:r>
      <w:r w:rsidR="008A3681" w:rsidRPr="007F0DF3">
        <w:rPr>
          <w:lang w:val="pt-PT"/>
        </w:rPr>
        <w:t xml:space="preserve"> e </w:t>
      </w:r>
      <w:r w:rsidR="008A3681" w:rsidRPr="007F0DF3">
        <w:rPr>
          <w:b/>
          <w:lang w:val="pt-PT"/>
        </w:rPr>
        <w:t xml:space="preserve">do número de </w:t>
      </w:r>
      <w:r w:rsidR="007F0DF3">
        <w:rPr>
          <w:b/>
          <w:lang w:val="pt-PT"/>
        </w:rPr>
        <w:t>deslocamentos</w:t>
      </w:r>
      <w:r w:rsidR="008A3681" w:rsidRPr="007F0DF3">
        <w:rPr>
          <w:lang w:val="pt-PT"/>
        </w:rPr>
        <w:t xml:space="preserve"> </w:t>
      </w:r>
      <w:r w:rsidR="00682F65">
        <w:rPr>
          <w:lang w:val="pt-PT"/>
        </w:rPr>
        <w:t xml:space="preserve">(i.e., cópias) </w:t>
      </w:r>
      <w:r w:rsidR="008A3681" w:rsidRPr="007F0DF3">
        <w:rPr>
          <w:lang w:val="pt-PT"/>
        </w:rPr>
        <w:t>e</w:t>
      </w:r>
      <w:r>
        <w:rPr>
          <w:lang w:val="pt-PT"/>
        </w:rPr>
        <w:t>fetuados pelo algoritmo e e</w:t>
      </w:r>
      <w:r w:rsidR="008A3681" w:rsidRPr="007F0DF3">
        <w:rPr>
          <w:lang w:val="pt-PT"/>
        </w:rPr>
        <w:t>nvolvendo elementos da sequência</w:t>
      </w:r>
      <w:r w:rsidR="007F0DF3">
        <w:rPr>
          <w:lang w:val="pt-PT"/>
        </w:rPr>
        <w:t>.</w:t>
      </w:r>
    </w:p>
    <w:p w14:paraId="06404718" w14:textId="77777777" w:rsidR="00FD7E3F" w:rsidRPr="00FD7E3F" w:rsidRDefault="00FD7E3F" w:rsidP="00FD7E3F">
      <w:pPr>
        <w:tabs>
          <w:tab w:val="left" w:pos="284"/>
        </w:tabs>
        <w:ind w:left="284"/>
        <w:rPr>
          <w:b/>
          <w:bCs/>
          <w:lang w:val="pt-PT"/>
        </w:rPr>
      </w:pPr>
    </w:p>
    <w:p w14:paraId="29067ED9" w14:textId="73F48286" w:rsidR="007F0DF3" w:rsidRPr="007F0DF3" w:rsidRDefault="007F0DF3" w:rsidP="006C1BC2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>
        <w:rPr>
          <w:lang w:val="pt-PT"/>
        </w:rPr>
        <w:t xml:space="preserve">Considere </w:t>
      </w:r>
      <w:r w:rsidR="008A3681" w:rsidRPr="007F0DF3">
        <w:rPr>
          <w:lang w:val="pt-PT"/>
        </w:rPr>
        <w:t xml:space="preserve">as sequências anteriormente indicadas de </w:t>
      </w:r>
      <w:r>
        <w:rPr>
          <w:lang w:val="pt-PT"/>
        </w:rPr>
        <w:t>10 elementos</w:t>
      </w:r>
      <w:r w:rsidR="008A3681" w:rsidRPr="007F0DF3">
        <w:rPr>
          <w:lang w:val="pt-PT"/>
        </w:rPr>
        <w:t xml:space="preserve"> e outras à sua escolha. </w:t>
      </w:r>
      <w:r>
        <w:rPr>
          <w:lang w:val="pt-PT"/>
        </w:rPr>
        <w:t>Determine, para cada uma delas, a sua configuração final, bem como o número de comparações e de deslocamentos efetuados.</w:t>
      </w:r>
    </w:p>
    <w:p w14:paraId="42C8BB86" w14:textId="77777777" w:rsidR="007F0DF3" w:rsidRDefault="007F0DF3" w:rsidP="007F0DF3">
      <w:pPr>
        <w:tabs>
          <w:tab w:val="left" w:pos="284"/>
        </w:tabs>
        <w:rPr>
          <w:b/>
          <w:bCs/>
          <w:lang w:val="pt-PT"/>
        </w:rPr>
      </w:pPr>
    </w:p>
    <w:p w14:paraId="7D0B5C42" w14:textId="3B1C2BCA" w:rsidR="008A3681" w:rsidRPr="007F0DF3" w:rsidRDefault="008A3681" w:rsidP="007F0DF3">
      <w:pPr>
        <w:tabs>
          <w:tab w:val="left" w:pos="284"/>
        </w:tabs>
        <w:rPr>
          <w:b/>
          <w:bCs/>
          <w:lang w:val="pt-PT"/>
        </w:rPr>
      </w:pPr>
      <w:r w:rsidRPr="007F0DF3">
        <w:rPr>
          <w:b/>
          <w:bCs/>
          <w:lang w:val="pt-PT"/>
        </w:rPr>
        <w:t>Depois da execução do algoritmo responda às seguintes questões:</w:t>
      </w:r>
    </w:p>
    <w:p w14:paraId="37DF4457" w14:textId="77777777" w:rsidR="008A3681" w:rsidRPr="0005467D" w:rsidRDefault="008A3681" w:rsidP="008A3681">
      <w:pPr>
        <w:rPr>
          <w:sz w:val="20"/>
          <w:lang w:val="pt-PT"/>
        </w:rPr>
      </w:pPr>
    </w:p>
    <w:p w14:paraId="0B4D9AE5" w14:textId="3B5BE251" w:rsidR="008A3681" w:rsidRDefault="008A3681" w:rsidP="00682F65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Pr="00D9588C">
        <w:rPr>
          <w:u w:val="single"/>
          <w:lang w:val="pt-PT"/>
        </w:rPr>
        <w:t xml:space="preserve">sequência </w:t>
      </w:r>
      <w:r w:rsidR="00D9588C" w:rsidRPr="00D9588C">
        <w:rPr>
          <w:u w:val="single"/>
          <w:lang w:val="pt-PT"/>
        </w:rPr>
        <w:t>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7F0DF3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7F0DF3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5D7EE3">
        <w:rPr>
          <w:b/>
          <w:lang w:val="pt-PT"/>
        </w:rPr>
        <w:t>melhor caso</w:t>
      </w:r>
      <w:r>
        <w:rPr>
          <w:b/>
          <w:lang w:val="pt-PT"/>
        </w:rPr>
        <w:t xml:space="preserve"> 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7F0DF3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Pr="00E40BE7">
        <w:rPr>
          <w:lang w:val="pt-PT"/>
        </w:rPr>
        <w:t>Qual é o</w:t>
      </w:r>
      <w:r w:rsidR="007F0DF3">
        <w:rPr>
          <w:lang w:val="pt-PT"/>
        </w:rPr>
        <w:t xml:space="preserve"> </w:t>
      </w:r>
      <w:r w:rsidRPr="00E40BE7">
        <w:rPr>
          <w:lang w:val="pt-PT"/>
        </w:rPr>
        <w:t>número de comparações</w:t>
      </w:r>
      <w:r w:rsidR="007F0DF3">
        <w:rPr>
          <w:lang w:val="pt-PT"/>
        </w:rPr>
        <w:t xml:space="preserve"> efetuadas</w:t>
      </w:r>
      <w:r w:rsidRPr="00E40BE7">
        <w:rPr>
          <w:lang w:val="pt-PT"/>
        </w:rPr>
        <w:t>?</w:t>
      </w:r>
      <w:r>
        <w:rPr>
          <w:lang w:val="pt-PT"/>
        </w:rPr>
        <w:t xml:space="preserve"> </w:t>
      </w:r>
      <w:r w:rsidRPr="00E40BE7">
        <w:rPr>
          <w:lang w:val="pt-PT"/>
        </w:rPr>
        <w:t xml:space="preserve">Qual é o número de </w:t>
      </w:r>
      <w:r>
        <w:rPr>
          <w:lang w:val="pt-PT"/>
        </w:rPr>
        <w:t xml:space="preserve">deslocamentos </w:t>
      </w:r>
      <w:r w:rsidR="00A3707D">
        <w:rPr>
          <w:lang w:val="pt-PT"/>
        </w:rPr>
        <w:t xml:space="preserve">(i.e., cópias) </w:t>
      </w:r>
      <w:r>
        <w:rPr>
          <w:lang w:val="pt-PT"/>
        </w:rPr>
        <w:t>de elementos efetuado</w:t>
      </w:r>
      <w:r w:rsidRPr="00E40BE7">
        <w:rPr>
          <w:lang w:val="pt-PT"/>
        </w:rPr>
        <w:t>s?</w:t>
      </w:r>
      <w:r w:rsidR="00682F65">
        <w:rPr>
          <w:lang w:val="pt-PT"/>
        </w:rPr>
        <w:t xml:space="preserve"> Justifique.</w:t>
      </w:r>
    </w:p>
    <w:tbl>
      <w:tblPr>
        <w:tblStyle w:val="TabelacomGrelh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9"/>
        <w:gridCol w:w="357"/>
        <w:gridCol w:w="358"/>
        <w:gridCol w:w="359"/>
        <w:gridCol w:w="358"/>
        <w:gridCol w:w="417"/>
        <w:gridCol w:w="417"/>
        <w:gridCol w:w="417"/>
        <w:gridCol w:w="516"/>
        <w:gridCol w:w="516"/>
        <w:gridCol w:w="516"/>
        <w:gridCol w:w="236"/>
        <w:gridCol w:w="1957"/>
        <w:gridCol w:w="709"/>
      </w:tblGrid>
      <w:tr w:rsidR="00FD7E3F" w14:paraId="48E31FFC" w14:textId="77777777" w:rsidTr="00682F65">
        <w:trPr>
          <w:jc w:val="center"/>
        </w:trPr>
        <w:tc>
          <w:tcPr>
            <w:tcW w:w="1079" w:type="dxa"/>
          </w:tcPr>
          <w:p w14:paraId="282B7083" w14:textId="19BF3F0A" w:rsidR="00FD7E3F" w:rsidRPr="00E5079B" w:rsidRDefault="00FD7E3F" w:rsidP="00FD7E3F">
            <w:pPr>
              <w:tabs>
                <w:tab w:val="left" w:pos="284"/>
              </w:tabs>
              <w:jc w:val="left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Inicial:</w:t>
            </w:r>
          </w:p>
        </w:tc>
        <w:tc>
          <w:tcPr>
            <w:tcW w:w="357" w:type="dxa"/>
          </w:tcPr>
          <w:p w14:paraId="19CA3CAF" w14:textId="3AF898D8" w:rsidR="00FD7E3F" w:rsidRPr="00CD5A92" w:rsidRDefault="00893908" w:rsidP="00CD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358" w:type="dxa"/>
          </w:tcPr>
          <w:p w14:paraId="7E86C82F" w14:textId="6C858C28" w:rsidR="00FD7E3F" w:rsidRPr="00CD5A92" w:rsidRDefault="00893908" w:rsidP="00CD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359" w:type="dxa"/>
          </w:tcPr>
          <w:p w14:paraId="13BA9F46" w14:textId="00AD1612" w:rsidR="00FD7E3F" w:rsidRPr="00CD5A92" w:rsidRDefault="00893908" w:rsidP="00CD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358" w:type="dxa"/>
          </w:tcPr>
          <w:p w14:paraId="797CFEFE" w14:textId="7280AF8C" w:rsidR="00FD7E3F" w:rsidRPr="00CD5A92" w:rsidRDefault="00893908" w:rsidP="00CD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417" w:type="dxa"/>
          </w:tcPr>
          <w:p w14:paraId="4B4F49D0" w14:textId="1246A842" w:rsidR="00FD7E3F" w:rsidRPr="00CD5A92" w:rsidRDefault="00893908" w:rsidP="00CD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417" w:type="dxa"/>
          </w:tcPr>
          <w:p w14:paraId="3BCF8E00" w14:textId="3BB197A9" w:rsidR="00FD7E3F" w:rsidRPr="00CD5A92" w:rsidRDefault="00CD5A92" w:rsidP="00CD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417" w:type="dxa"/>
          </w:tcPr>
          <w:p w14:paraId="24875CE2" w14:textId="27140444" w:rsidR="00FD7E3F" w:rsidRPr="00CD5A92" w:rsidRDefault="00CD5A92" w:rsidP="00CD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 w:rsidRPr="00CD5A92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516" w:type="dxa"/>
          </w:tcPr>
          <w:p w14:paraId="78031D7E" w14:textId="2AA7AA07" w:rsidR="00FD7E3F" w:rsidRPr="00CD5A92" w:rsidRDefault="00893908" w:rsidP="00CD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516" w:type="dxa"/>
          </w:tcPr>
          <w:p w14:paraId="2A8F7159" w14:textId="5F58CDFE" w:rsidR="00FD7E3F" w:rsidRPr="00CD5A92" w:rsidRDefault="00893908" w:rsidP="00CD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516" w:type="dxa"/>
          </w:tcPr>
          <w:p w14:paraId="5BFC1F80" w14:textId="2228F50E" w:rsidR="00FD7E3F" w:rsidRPr="00CD5A92" w:rsidRDefault="00893908" w:rsidP="00CD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236" w:type="dxa"/>
          </w:tcPr>
          <w:p w14:paraId="5094AD5E" w14:textId="77777777" w:rsidR="00FD7E3F" w:rsidRPr="00E5079B" w:rsidRDefault="00FD7E3F" w:rsidP="004E0701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957" w:type="dxa"/>
          </w:tcPr>
          <w:p w14:paraId="72CBD1AD" w14:textId="4A2205D1" w:rsidR="00FD7E3F" w:rsidRPr="00E5079B" w:rsidRDefault="00FD7E3F" w:rsidP="004E0701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comparações</w:t>
            </w:r>
          </w:p>
        </w:tc>
        <w:tc>
          <w:tcPr>
            <w:tcW w:w="709" w:type="dxa"/>
          </w:tcPr>
          <w:p w14:paraId="1037D495" w14:textId="61471463" w:rsidR="00FD7E3F" w:rsidRPr="0071403F" w:rsidRDefault="00893908" w:rsidP="00CD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 w:rsidRPr="0071403F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9</w:t>
            </w:r>
          </w:p>
        </w:tc>
      </w:tr>
      <w:tr w:rsidR="00FD7E3F" w14:paraId="7D7044DF" w14:textId="77777777" w:rsidTr="00682F65">
        <w:trPr>
          <w:jc w:val="center"/>
        </w:trPr>
        <w:tc>
          <w:tcPr>
            <w:tcW w:w="1079" w:type="dxa"/>
          </w:tcPr>
          <w:p w14:paraId="72533F83" w14:textId="35A39171" w:rsidR="00FD7E3F" w:rsidRDefault="00FD7E3F" w:rsidP="00FD7E3F">
            <w:pPr>
              <w:tabs>
                <w:tab w:val="left" w:pos="284"/>
              </w:tabs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Final:</w:t>
            </w:r>
          </w:p>
        </w:tc>
        <w:tc>
          <w:tcPr>
            <w:tcW w:w="357" w:type="dxa"/>
          </w:tcPr>
          <w:p w14:paraId="4C4EE7CE" w14:textId="1B611E3E" w:rsidR="00FD7E3F" w:rsidRPr="003C03C1" w:rsidRDefault="00893908" w:rsidP="004E0701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358" w:type="dxa"/>
          </w:tcPr>
          <w:p w14:paraId="0A1F9AD6" w14:textId="77D1E891" w:rsidR="00FD7E3F" w:rsidRPr="003C03C1" w:rsidRDefault="00FD7E3F" w:rsidP="004E0701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</w:tc>
        <w:tc>
          <w:tcPr>
            <w:tcW w:w="359" w:type="dxa"/>
          </w:tcPr>
          <w:p w14:paraId="7983C4C7" w14:textId="12BB7BE7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358" w:type="dxa"/>
          </w:tcPr>
          <w:p w14:paraId="4F20F99B" w14:textId="3129269F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417" w:type="dxa"/>
          </w:tcPr>
          <w:p w14:paraId="3F149E21" w14:textId="70A97CE4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417" w:type="dxa"/>
          </w:tcPr>
          <w:p w14:paraId="15032445" w14:textId="64F39BB6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417" w:type="dxa"/>
          </w:tcPr>
          <w:p w14:paraId="34931B19" w14:textId="2688B0CE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516" w:type="dxa"/>
          </w:tcPr>
          <w:p w14:paraId="0A83521F" w14:textId="1FB2B9A5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516" w:type="dxa"/>
          </w:tcPr>
          <w:p w14:paraId="6AF2200A" w14:textId="2770712E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516" w:type="dxa"/>
          </w:tcPr>
          <w:p w14:paraId="65C402FC" w14:textId="322097E8" w:rsidR="00FD7E3F" w:rsidRPr="00E5079B" w:rsidRDefault="00FD7E3F" w:rsidP="004E070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</w:p>
        </w:tc>
        <w:tc>
          <w:tcPr>
            <w:tcW w:w="236" w:type="dxa"/>
          </w:tcPr>
          <w:p w14:paraId="22B621C1" w14:textId="77777777" w:rsidR="00FD7E3F" w:rsidRPr="00E5079B" w:rsidRDefault="00FD7E3F" w:rsidP="004E0701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957" w:type="dxa"/>
          </w:tcPr>
          <w:p w14:paraId="4039A5E1" w14:textId="7F409F99" w:rsidR="00FD7E3F" w:rsidRPr="00E5079B" w:rsidRDefault="00FD7E3F" w:rsidP="004E0701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 w:rsidR="00682F65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cópias</w:t>
            </w:r>
          </w:p>
        </w:tc>
        <w:tc>
          <w:tcPr>
            <w:tcW w:w="709" w:type="dxa"/>
          </w:tcPr>
          <w:p w14:paraId="7E9D8E7D" w14:textId="5A61D699" w:rsidR="00FD7E3F" w:rsidRPr="0071403F" w:rsidRDefault="0019446D" w:rsidP="003C03C1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71403F">
              <w:rPr>
                <w:b/>
                <w:bCs/>
                <w:color w:val="00B050"/>
                <w:sz w:val="22"/>
                <w:szCs w:val="22"/>
                <w:lang w:val="pt-PT"/>
              </w:rPr>
              <w:t>45</w:t>
            </w:r>
          </w:p>
        </w:tc>
      </w:tr>
    </w:tbl>
    <w:p w14:paraId="756AD95A" w14:textId="695DF89B" w:rsidR="008A3681" w:rsidRDefault="008A3681" w:rsidP="008A3681">
      <w:pPr>
        <w:tabs>
          <w:tab w:val="left" w:pos="284"/>
        </w:tabs>
        <w:rPr>
          <w:lang w:val="pt-PT"/>
        </w:rPr>
      </w:pP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82F65" w:rsidRPr="006D3BC3" w14:paraId="194DF657" w14:textId="77777777" w:rsidTr="004E0701">
        <w:trPr>
          <w:trHeight w:val="78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762E" w14:textId="4264EFFE" w:rsidR="00682F65" w:rsidRDefault="00522E04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8B75FE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941B1E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Se todos os elementos começando no segundo forem iguais ou múltiplos </w:t>
            </w:r>
            <w:r w:rsidR="00080A52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ou divisores do </w:t>
            </w:r>
            <w:r w:rsidR="00805B84">
              <w:rPr>
                <w:b/>
                <w:bCs/>
                <w:color w:val="00B050"/>
                <w:sz w:val="22"/>
                <w:szCs w:val="22"/>
                <w:lang w:val="pt-PT"/>
              </w:rPr>
              <w:t>primeiro</w:t>
            </w:r>
            <w:r w:rsidR="00080A52">
              <w:rPr>
                <w:b/>
                <w:bCs/>
                <w:color w:val="00B050"/>
                <w:sz w:val="22"/>
                <w:szCs w:val="22"/>
                <w:lang w:val="pt-PT"/>
              </w:rPr>
              <w:t>,</w:t>
            </w:r>
          </w:p>
          <w:p w14:paraId="7FE8994C" w14:textId="20327A34" w:rsidR="00080A52" w:rsidRPr="008B75FE" w:rsidRDefault="00BF46B6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s</w:t>
            </w:r>
            <w:r w:rsidR="00080A52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ó é feita uma comparação para </w:t>
            </w:r>
            <w:r w:rsidR="00F44F99">
              <w:rPr>
                <w:b/>
                <w:bCs/>
                <w:color w:val="00B050"/>
                <w:sz w:val="22"/>
                <w:szCs w:val="22"/>
                <w:lang w:val="pt-PT"/>
              </w:rPr>
              <w:t>cada um elemento</w:t>
            </w:r>
            <w:r w:rsidR="00805B84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que seguem ao </w:t>
            </w:r>
            <w:r w:rsidR="00F44F99">
              <w:rPr>
                <w:b/>
                <w:bCs/>
                <w:color w:val="00B050"/>
                <w:sz w:val="22"/>
                <w:szCs w:val="22"/>
                <w:lang w:val="pt-PT"/>
              </w:rPr>
              <w:t>primeiro</w:t>
            </w:r>
            <w:r w:rsidR="00805B84">
              <w:rPr>
                <w:b/>
                <w:bCs/>
                <w:color w:val="00B050"/>
                <w:sz w:val="22"/>
                <w:szCs w:val="22"/>
                <w:lang w:val="pt-PT"/>
              </w:rPr>
              <w:t>.</w:t>
            </w:r>
          </w:p>
        </w:tc>
      </w:tr>
    </w:tbl>
    <w:p w14:paraId="55175043" w14:textId="77777777" w:rsidR="00682F65" w:rsidRDefault="00682F65" w:rsidP="008A3681">
      <w:pPr>
        <w:tabs>
          <w:tab w:val="left" w:pos="284"/>
        </w:tabs>
        <w:rPr>
          <w:lang w:val="pt-PT"/>
        </w:rPr>
      </w:pPr>
    </w:p>
    <w:p w14:paraId="08A0D9E3" w14:textId="77777777" w:rsidR="00682F65" w:rsidRDefault="008A3681" w:rsidP="00682F65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="00D9588C" w:rsidRPr="00D9588C">
        <w:rPr>
          <w:u w:val="single"/>
          <w:lang w:val="pt-PT"/>
        </w:rPr>
        <w:t>sequência 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A3707D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A3707D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E40BE7">
        <w:rPr>
          <w:b/>
          <w:lang w:val="pt-PT"/>
        </w:rPr>
        <w:t>pior caso</w:t>
      </w:r>
      <w:r>
        <w:rPr>
          <w:b/>
          <w:lang w:val="pt-PT"/>
        </w:rPr>
        <w:t xml:space="preserve"> </w:t>
      </w:r>
      <w:r w:rsidR="00D9588C">
        <w:rPr>
          <w:b/>
          <w:lang w:val="pt-PT"/>
        </w:rPr>
        <w:t xml:space="preserve">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A3707D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="00A3707D" w:rsidRPr="00E40BE7">
        <w:rPr>
          <w:lang w:val="pt-PT"/>
        </w:rPr>
        <w:t>Qual é o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>número de comparações</w:t>
      </w:r>
      <w:r w:rsidR="00A3707D">
        <w:rPr>
          <w:lang w:val="pt-PT"/>
        </w:rPr>
        <w:t xml:space="preserve"> efetuadas</w:t>
      </w:r>
      <w:r w:rsidR="00A3707D" w:rsidRPr="00E40BE7">
        <w:rPr>
          <w:lang w:val="pt-PT"/>
        </w:rPr>
        <w:t>?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 xml:space="preserve">Qual é o número de </w:t>
      </w:r>
      <w:r w:rsidR="00A3707D">
        <w:rPr>
          <w:lang w:val="pt-PT"/>
        </w:rPr>
        <w:t>deslocamentos (i.e., cópias) de elementos efetuado</w:t>
      </w:r>
      <w:r w:rsidR="00A3707D" w:rsidRPr="00E40BE7">
        <w:rPr>
          <w:lang w:val="pt-PT"/>
        </w:rPr>
        <w:t>s</w:t>
      </w:r>
      <w:r w:rsidRPr="00E40BE7">
        <w:rPr>
          <w:lang w:val="pt-PT"/>
        </w:rPr>
        <w:t>?</w:t>
      </w:r>
      <w:r w:rsidR="00682F65">
        <w:rPr>
          <w:lang w:val="pt-PT"/>
        </w:rPr>
        <w:t xml:space="preserve"> Justifique.</w:t>
      </w:r>
    </w:p>
    <w:tbl>
      <w:tblPr>
        <w:tblStyle w:val="TabelacomGrelh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9"/>
        <w:gridCol w:w="357"/>
        <w:gridCol w:w="358"/>
        <w:gridCol w:w="359"/>
        <w:gridCol w:w="358"/>
        <w:gridCol w:w="440"/>
        <w:gridCol w:w="440"/>
        <w:gridCol w:w="440"/>
        <w:gridCol w:w="516"/>
        <w:gridCol w:w="516"/>
        <w:gridCol w:w="516"/>
        <w:gridCol w:w="236"/>
        <w:gridCol w:w="1957"/>
        <w:gridCol w:w="709"/>
      </w:tblGrid>
      <w:tr w:rsidR="00682F65" w14:paraId="3701F2B0" w14:textId="77777777" w:rsidTr="004E0701">
        <w:trPr>
          <w:jc w:val="center"/>
        </w:trPr>
        <w:tc>
          <w:tcPr>
            <w:tcW w:w="1079" w:type="dxa"/>
          </w:tcPr>
          <w:p w14:paraId="1DD38B72" w14:textId="77777777" w:rsidR="00682F65" w:rsidRPr="00E5079B" w:rsidRDefault="00682F65" w:rsidP="004E0701">
            <w:pPr>
              <w:tabs>
                <w:tab w:val="left" w:pos="284"/>
              </w:tabs>
              <w:jc w:val="left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Inicial:</w:t>
            </w:r>
          </w:p>
        </w:tc>
        <w:tc>
          <w:tcPr>
            <w:tcW w:w="357" w:type="dxa"/>
          </w:tcPr>
          <w:p w14:paraId="57994DCF" w14:textId="7948D844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358" w:type="dxa"/>
          </w:tcPr>
          <w:p w14:paraId="2F4ADD49" w14:textId="0EE9ACA6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3</w:t>
            </w:r>
          </w:p>
        </w:tc>
        <w:tc>
          <w:tcPr>
            <w:tcW w:w="359" w:type="dxa"/>
          </w:tcPr>
          <w:p w14:paraId="66180040" w14:textId="183CC729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5</w:t>
            </w:r>
          </w:p>
        </w:tc>
        <w:tc>
          <w:tcPr>
            <w:tcW w:w="358" w:type="dxa"/>
          </w:tcPr>
          <w:p w14:paraId="41CE8312" w14:textId="1D86FB19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7</w:t>
            </w:r>
          </w:p>
        </w:tc>
        <w:tc>
          <w:tcPr>
            <w:tcW w:w="417" w:type="dxa"/>
          </w:tcPr>
          <w:p w14:paraId="2A8731FE" w14:textId="4C8F070A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11</w:t>
            </w:r>
          </w:p>
        </w:tc>
        <w:tc>
          <w:tcPr>
            <w:tcW w:w="417" w:type="dxa"/>
          </w:tcPr>
          <w:p w14:paraId="1F9598B2" w14:textId="4BEF7F17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13</w:t>
            </w:r>
          </w:p>
        </w:tc>
        <w:tc>
          <w:tcPr>
            <w:tcW w:w="417" w:type="dxa"/>
          </w:tcPr>
          <w:p w14:paraId="490F99B7" w14:textId="7997C513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17</w:t>
            </w:r>
          </w:p>
        </w:tc>
        <w:tc>
          <w:tcPr>
            <w:tcW w:w="516" w:type="dxa"/>
          </w:tcPr>
          <w:p w14:paraId="7688CC08" w14:textId="13D81DB7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19</w:t>
            </w:r>
          </w:p>
        </w:tc>
        <w:tc>
          <w:tcPr>
            <w:tcW w:w="516" w:type="dxa"/>
          </w:tcPr>
          <w:p w14:paraId="790844D7" w14:textId="2B255E65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23</w:t>
            </w:r>
          </w:p>
        </w:tc>
        <w:tc>
          <w:tcPr>
            <w:tcW w:w="516" w:type="dxa"/>
          </w:tcPr>
          <w:p w14:paraId="4D45E8B6" w14:textId="53A308AE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  <w:r w:rsidR="00730470" w:rsidRPr="00730470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9</w:t>
            </w:r>
          </w:p>
        </w:tc>
        <w:tc>
          <w:tcPr>
            <w:tcW w:w="236" w:type="dxa"/>
          </w:tcPr>
          <w:p w14:paraId="0DFD6AA8" w14:textId="77777777" w:rsidR="00682F65" w:rsidRPr="00E5079B" w:rsidRDefault="00682F65" w:rsidP="004E0701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957" w:type="dxa"/>
          </w:tcPr>
          <w:p w14:paraId="4DF16F05" w14:textId="77777777" w:rsidR="00682F65" w:rsidRPr="00E5079B" w:rsidRDefault="00682F65" w:rsidP="004E0701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comparações</w:t>
            </w:r>
          </w:p>
        </w:tc>
        <w:tc>
          <w:tcPr>
            <w:tcW w:w="709" w:type="dxa"/>
          </w:tcPr>
          <w:p w14:paraId="423CF14D" w14:textId="71A5F96C" w:rsidR="00682F65" w:rsidRPr="00C9691A" w:rsidRDefault="00267D2C" w:rsidP="00C9691A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  <w:lang w:val="pt-PT"/>
              </w:rPr>
              <w:t>90</w:t>
            </w:r>
          </w:p>
        </w:tc>
      </w:tr>
      <w:tr w:rsidR="00682F65" w14:paraId="42E46EB7" w14:textId="77777777" w:rsidTr="004E0701">
        <w:trPr>
          <w:jc w:val="center"/>
        </w:trPr>
        <w:tc>
          <w:tcPr>
            <w:tcW w:w="1079" w:type="dxa"/>
          </w:tcPr>
          <w:p w14:paraId="60C80A00" w14:textId="77777777" w:rsidR="00682F65" w:rsidRDefault="00682F65" w:rsidP="004E0701">
            <w:pPr>
              <w:tabs>
                <w:tab w:val="left" w:pos="284"/>
              </w:tabs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Final:</w:t>
            </w:r>
          </w:p>
        </w:tc>
        <w:tc>
          <w:tcPr>
            <w:tcW w:w="357" w:type="dxa"/>
          </w:tcPr>
          <w:p w14:paraId="75348773" w14:textId="257856D3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358" w:type="dxa"/>
          </w:tcPr>
          <w:p w14:paraId="7B3D44BB" w14:textId="14A7A509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3</w:t>
            </w:r>
          </w:p>
        </w:tc>
        <w:tc>
          <w:tcPr>
            <w:tcW w:w="359" w:type="dxa"/>
          </w:tcPr>
          <w:p w14:paraId="7882A0CF" w14:textId="7E730F93" w:rsidR="00682F65" w:rsidRPr="00730470" w:rsidRDefault="00267D2C" w:rsidP="00267D2C">
            <w:pPr>
              <w:tabs>
                <w:tab w:val="left" w:pos="284"/>
              </w:tabs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5</w:t>
            </w:r>
          </w:p>
        </w:tc>
        <w:tc>
          <w:tcPr>
            <w:tcW w:w="358" w:type="dxa"/>
          </w:tcPr>
          <w:p w14:paraId="46600E2C" w14:textId="1F297B48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7</w:t>
            </w:r>
          </w:p>
        </w:tc>
        <w:tc>
          <w:tcPr>
            <w:tcW w:w="417" w:type="dxa"/>
          </w:tcPr>
          <w:p w14:paraId="6E0C9A41" w14:textId="4E08F897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11</w:t>
            </w:r>
          </w:p>
        </w:tc>
        <w:tc>
          <w:tcPr>
            <w:tcW w:w="417" w:type="dxa"/>
          </w:tcPr>
          <w:p w14:paraId="74869B82" w14:textId="260D5690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13</w:t>
            </w:r>
          </w:p>
        </w:tc>
        <w:tc>
          <w:tcPr>
            <w:tcW w:w="417" w:type="dxa"/>
          </w:tcPr>
          <w:p w14:paraId="6B08B9A5" w14:textId="74BFB2C5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17</w:t>
            </w:r>
          </w:p>
        </w:tc>
        <w:tc>
          <w:tcPr>
            <w:tcW w:w="516" w:type="dxa"/>
          </w:tcPr>
          <w:p w14:paraId="48C6CCAD" w14:textId="46BABC29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19</w:t>
            </w:r>
          </w:p>
        </w:tc>
        <w:tc>
          <w:tcPr>
            <w:tcW w:w="516" w:type="dxa"/>
          </w:tcPr>
          <w:p w14:paraId="0DA6EBAE" w14:textId="6C27203A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23</w:t>
            </w:r>
          </w:p>
        </w:tc>
        <w:tc>
          <w:tcPr>
            <w:tcW w:w="516" w:type="dxa"/>
          </w:tcPr>
          <w:p w14:paraId="57AC3C17" w14:textId="5301F0F1" w:rsidR="00682F65" w:rsidRPr="00730470" w:rsidRDefault="00267D2C" w:rsidP="004E0701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29</w:t>
            </w:r>
          </w:p>
        </w:tc>
        <w:tc>
          <w:tcPr>
            <w:tcW w:w="236" w:type="dxa"/>
          </w:tcPr>
          <w:p w14:paraId="058A1BF2" w14:textId="77777777" w:rsidR="00682F65" w:rsidRPr="00E5079B" w:rsidRDefault="00682F65" w:rsidP="004E0701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957" w:type="dxa"/>
          </w:tcPr>
          <w:p w14:paraId="1E5EC15F" w14:textId="77777777" w:rsidR="00682F65" w:rsidRPr="00E5079B" w:rsidRDefault="00682F65" w:rsidP="004E0701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cópias</w:t>
            </w:r>
          </w:p>
        </w:tc>
        <w:tc>
          <w:tcPr>
            <w:tcW w:w="709" w:type="dxa"/>
          </w:tcPr>
          <w:p w14:paraId="342D24AA" w14:textId="5480F250" w:rsidR="00682F65" w:rsidRPr="00C9691A" w:rsidRDefault="00267D2C" w:rsidP="00C9691A">
            <w:pPr>
              <w:tabs>
                <w:tab w:val="left" w:pos="284"/>
              </w:tabs>
              <w:jc w:val="center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0</w:t>
            </w:r>
          </w:p>
        </w:tc>
      </w:tr>
    </w:tbl>
    <w:p w14:paraId="50783DF8" w14:textId="77777777" w:rsidR="00682F65" w:rsidRDefault="00682F65" w:rsidP="00682F65">
      <w:pPr>
        <w:tabs>
          <w:tab w:val="left" w:pos="284"/>
        </w:tabs>
        <w:rPr>
          <w:lang w:val="pt-PT"/>
        </w:rPr>
      </w:pP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82F65" w:rsidRPr="006D3BC3" w14:paraId="2FCB5DAA" w14:textId="77777777" w:rsidTr="004E0701">
        <w:trPr>
          <w:trHeight w:val="78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249E" w14:textId="62A7BB2F" w:rsidR="00682F65" w:rsidRPr="00BF46B6" w:rsidRDefault="00400E0E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BF46B6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Se os números forem </w:t>
            </w:r>
            <w:r w:rsidR="00BF46B6" w:rsidRPr="00BF46B6">
              <w:rPr>
                <w:b/>
                <w:bCs/>
                <w:color w:val="00B050"/>
                <w:sz w:val="22"/>
                <w:szCs w:val="22"/>
                <w:lang w:val="pt-PT"/>
              </w:rPr>
              <w:t>primos (</w:t>
            </w:r>
            <w:r w:rsidRPr="00BF46B6">
              <w:rPr>
                <w:b/>
                <w:bCs/>
                <w:color w:val="00B050"/>
                <w:sz w:val="22"/>
                <w:szCs w:val="22"/>
                <w:lang w:val="pt-PT"/>
              </w:rPr>
              <w:t>não múltiplos e nem divisores)</w:t>
            </w:r>
            <w:r w:rsidR="008F309A" w:rsidRPr="00BF46B6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não há cópias efetuadas e </w:t>
            </w:r>
            <w:r w:rsidR="0047532F" w:rsidRPr="00BF46B6">
              <w:rPr>
                <w:b/>
                <w:bCs/>
                <w:color w:val="00B050"/>
                <w:sz w:val="22"/>
                <w:szCs w:val="22"/>
                <w:lang w:val="pt-PT"/>
              </w:rPr>
              <w:t>é efetuado o nº máximo de comparações.</w:t>
            </w:r>
          </w:p>
          <w:p w14:paraId="5DFF8CDA" w14:textId="77777777" w:rsidR="00682F65" w:rsidRPr="00774E98" w:rsidRDefault="00682F65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6E990E44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010AE656" w14:textId="1A332DC9" w:rsidR="00215B5D" w:rsidRDefault="00215B5D" w:rsidP="00215B5D">
      <w:pPr>
        <w:tabs>
          <w:tab w:val="left" w:pos="284"/>
        </w:tabs>
        <w:ind w:left="284"/>
        <w:rPr>
          <w:lang w:val="pt-PT"/>
        </w:rPr>
      </w:pPr>
    </w:p>
    <w:p w14:paraId="387048DE" w14:textId="77777777" w:rsidR="00215B5D" w:rsidRDefault="00215B5D" w:rsidP="00215B5D">
      <w:pPr>
        <w:tabs>
          <w:tab w:val="left" w:pos="284"/>
        </w:tabs>
        <w:ind w:left="284"/>
        <w:rPr>
          <w:lang w:val="pt-PT"/>
        </w:rPr>
      </w:pPr>
    </w:p>
    <w:p w14:paraId="2B8962A3" w14:textId="210E51D0" w:rsidR="005E3FEF" w:rsidRPr="00FA0997" w:rsidRDefault="008A3681" w:rsidP="005E3FEF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lastRenderedPageBreak/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 nas situações do </w:t>
      </w:r>
      <w:r w:rsidRPr="00A3707D"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 w:rsidRPr="00A3707D"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</w:t>
      </w:r>
      <w:r w:rsidR="00A3707D">
        <w:rPr>
          <w:lang w:val="pt-PT"/>
        </w:rPr>
        <w:t>de tamanho n</w:t>
      </w:r>
      <w:r>
        <w:rPr>
          <w:lang w:val="pt-PT"/>
        </w:rPr>
        <w:t xml:space="preserve">. </w:t>
      </w:r>
      <w:r w:rsidR="00682F65">
        <w:rPr>
          <w:lang w:val="pt-PT"/>
        </w:rPr>
        <w:t>D</w:t>
      </w:r>
      <w:r w:rsidRPr="007C0C4E">
        <w:rPr>
          <w:lang w:val="pt-PT"/>
        </w:rPr>
        <w:t>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 xml:space="preserve">s. </w:t>
      </w:r>
      <w:r w:rsidRPr="00A3707D">
        <w:rPr>
          <w:b/>
          <w:bCs/>
          <w:u w:val="single"/>
          <w:lang w:val="pt-PT"/>
        </w:rPr>
        <w:t xml:space="preserve">Faça </w:t>
      </w:r>
      <w:r w:rsidR="00682F65">
        <w:rPr>
          <w:b/>
          <w:bCs/>
          <w:u w:val="single"/>
          <w:lang w:val="pt-PT"/>
        </w:rPr>
        <w:t>ess</w:t>
      </w:r>
      <w:r w:rsidRPr="00A3707D">
        <w:rPr>
          <w:b/>
          <w:bCs/>
          <w:u w:val="single"/>
          <w:lang w:val="pt-PT"/>
        </w:rPr>
        <w:t>as análises no verso da folha</w:t>
      </w:r>
      <w:r w:rsidR="00A3707D">
        <w:rPr>
          <w:b/>
          <w:bCs/>
          <w:u w:val="single"/>
          <w:lang w:val="pt-PT"/>
        </w:rPr>
        <w:t>.</w:t>
      </w:r>
    </w:p>
    <w:p w14:paraId="2719E040" w14:textId="2353749D" w:rsidR="008A3681" w:rsidRPr="00D74D88" w:rsidRDefault="00682F65" w:rsidP="00FA0997">
      <w:pPr>
        <w:pStyle w:val="TtulodoCaptulo"/>
      </w:pPr>
      <w:r>
        <w:t>Função</w:t>
      </w:r>
    </w:p>
    <w:p w14:paraId="31D861AF" w14:textId="6E561733" w:rsidR="008A3681" w:rsidRPr="00D74D88" w:rsidRDefault="008A3681" w:rsidP="00FA0997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  <w:r w:rsidR="000525CE">
        <w:t xml:space="preserve"> – Comparações – Melhor Caso – Pior Caso 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801032" w:rsidRPr="002131E2" w14:paraId="4382332B" w14:textId="77777777" w:rsidTr="00801032">
        <w:trPr>
          <w:trHeight w:val="2651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DBE0" w14:textId="6C15C6EE" w:rsidR="00801032" w:rsidRDefault="005D7F6F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5D7F6F">
              <w:rPr>
                <w:b/>
                <w:bCs/>
                <w:i/>
                <w:iCs/>
                <w:color w:val="00B050"/>
                <w:szCs w:val="24"/>
                <w:u w:val="single"/>
                <w:lang w:val="pt-PT"/>
              </w:rPr>
              <w:t>Melhor caso</w:t>
            </w:r>
            <w:r w:rsidRPr="005D7F6F">
              <w:rPr>
                <w:b/>
                <w:bCs/>
                <w:color w:val="00B050"/>
                <w:sz w:val="22"/>
                <w:szCs w:val="22"/>
                <w:lang w:val="pt-PT"/>
              </w:rPr>
              <w:t>: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FE5A66">
              <w:rPr>
                <w:b/>
                <w:bCs/>
                <w:color w:val="00B050"/>
                <w:sz w:val="22"/>
                <w:szCs w:val="22"/>
                <w:lang w:val="pt-PT"/>
              </w:rPr>
              <w:t>a ordem de complexidade</w:t>
            </w:r>
            <w:r w:rsidR="0017624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é O(n)</w:t>
            </w:r>
            <w:r w:rsidR="00DD19A0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linear</w:t>
            </w:r>
            <w:r w:rsidR="0017624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, i.e, </w:t>
            </w:r>
            <w:r w:rsidR="001A288E">
              <w:rPr>
                <w:b/>
                <w:bCs/>
                <w:color w:val="00B050"/>
                <w:sz w:val="22"/>
                <w:szCs w:val="22"/>
                <w:lang w:val="pt-PT"/>
              </w:rPr>
              <w:t>B</w:t>
            </w:r>
            <w:r w:rsidR="001A288E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comp</w:t>
            </w:r>
            <w:r w:rsidR="001A288E">
              <w:rPr>
                <w:b/>
                <w:bCs/>
                <w:color w:val="00B050"/>
                <w:sz w:val="22"/>
                <w:szCs w:val="22"/>
                <w:lang w:val="pt-PT"/>
              </w:rPr>
              <w:t>(n) = n-1</w:t>
            </w:r>
            <w:r w:rsidR="00DD7043">
              <w:rPr>
                <w:b/>
                <w:bCs/>
                <w:color w:val="00B050"/>
                <w:sz w:val="22"/>
                <w:szCs w:val="22"/>
                <w:lang w:val="pt-PT"/>
              </w:rPr>
              <w:t>, ou seja</w:t>
            </w:r>
            <w:r w:rsidR="00D117CF">
              <w:rPr>
                <w:b/>
                <w:bCs/>
                <w:color w:val="00B050"/>
                <w:sz w:val="22"/>
                <w:szCs w:val="22"/>
                <w:lang w:val="pt-PT"/>
              </w:rPr>
              <w:t>, o melhor caso acontece quando todos elementos de um array são todos iguais</w:t>
            </w:r>
            <w:r w:rsidR="00E25162">
              <w:rPr>
                <w:b/>
                <w:bCs/>
                <w:color w:val="00B050"/>
                <w:sz w:val="22"/>
                <w:szCs w:val="22"/>
                <w:lang w:val="pt-PT"/>
              </w:rPr>
              <w:t>.</w:t>
            </w:r>
          </w:p>
          <w:p w14:paraId="1A7D9C6A" w14:textId="1AB3831B" w:rsidR="0098435C" w:rsidRDefault="006572B8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Podemos provar</w:t>
            </w:r>
            <w:r w:rsidR="008505D6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o resultado obtido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calculando B</w:t>
            </w:r>
            <w:r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comp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(10) = 10-1 = 9</w:t>
            </w:r>
          </w:p>
          <w:p w14:paraId="258E99D6" w14:textId="77777777" w:rsidR="00E25162" w:rsidRDefault="00E25162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i/>
                <w:iCs/>
                <w:color w:val="00B050"/>
                <w:szCs w:val="24"/>
                <w:u w:val="single"/>
                <w:lang w:val="pt-PT"/>
              </w:rPr>
            </w:pPr>
          </w:p>
          <w:p w14:paraId="5A79C488" w14:textId="33DD90AA" w:rsidR="00E25162" w:rsidRDefault="00E25162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i/>
                <w:iCs/>
                <w:color w:val="00B050"/>
                <w:szCs w:val="24"/>
                <w:u w:val="single"/>
                <w:lang w:val="pt-PT"/>
              </w:rPr>
              <w:t>Pior</w:t>
            </w:r>
            <w:r w:rsidRPr="005D7F6F">
              <w:rPr>
                <w:b/>
                <w:bCs/>
                <w:i/>
                <w:iCs/>
                <w:color w:val="00B050"/>
                <w:szCs w:val="24"/>
                <w:u w:val="single"/>
                <w:lang w:val="pt-PT"/>
              </w:rPr>
              <w:t xml:space="preserve"> caso</w:t>
            </w:r>
            <w:r w:rsidRPr="005D7F6F">
              <w:rPr>
                <w:b/>
                <w:bCs/>
                <w:color w:val="00B050"/>
                <w:sz w:val="22"/>
                <w:szCs w:val="22"/>
                <w:lang w:val="pt-PT"/>
              </w:rPr>
              <w:t>: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a ordem de complexidade é </w:t>
            </w:r>
            <w:r w:rsidR="00DF1854">
              <w:rPr>
                <w:b/>
                <w:bCs/>
                <w:color w:val="00B050"/>
                <w:sz w:val="22"/>
                <w:szCs w:val="22"/>
                <w:lang w:val="pt-PT"/>
              </w:rPr>
              <w:t>O(n</w:t>
            </w:r>
            <w:r w:rsidR="00DF1854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2</w:t>
            </w:r>
            <w:r w:rsidR="00DF1854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) </w:t>
            </w:r>
            <w:r w:rsidR="001628DC">
              <w:rPr>
                <w:b/>
                <w:bCs/>
                <w:color w:val="00B050"/>
                <w:sz w:val="22"/>
                <w:szCs w:val="22"/>
                <w:lang w:val="pt-PT"/>
              </w:rPr>
              <w:t>quadrático.</w:t>
            </w:r>
          </w:p>
          <w:p w14:paraId="16A115EC" w14:textId="77777777" w:rsidR="001628DC" w:rsidRDefault="001628DC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W</w:t>
            </w:r>
            <w:r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comp</w:t>
            </w:r>
            <w:r w:rsidR="00242D02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(n) =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2×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j=i+1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n-1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1</m:t>
                          </m:r>
                        </m:e>
                      </m:nary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=2×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n-1-i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=</m:t>
                      </m:r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2×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n-1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n(n-1)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=2×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n(n-1)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2</m:t>
                      </m:r>
                    </m:den>
                  </m:f>
                </m:e>
              </m:nary>
            </m:oMath>
          </w:p>
          <w:p w14:paraId="542755BE" w14:textId="3861BBF1" w:rsidR="00C912DF" w:rsidRDefault="00C912DF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W</w:t>
            </w:r>
            <w:r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comp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(n) =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 xml:space="preserve">-n </m:t>
              </m:r>
            </m:oMath>
          </w:p>
          <w:p w14:paraId="739DE4A3" w14:textId="3E4F5F9B" w:rsidR="00DF1B47" w:rsidRDefault="00196732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O pior caso acontece quando todos elementos d</w:t>
            </w:r>
            <w:r w:rsidR="001B499B">
              <w:rPr>
                <w:b/>
                <w:bCs/>
                <w:color w:val="00B050"/>
                <w:sz w:val="22"/>
                <w:szCs w:val="22"/>
                <w:lang w:val="pt-PT"/>
              </w:rPr>
              <w:t>e um array são</w:t>
            </w:r>
            <w:r w:rsidR="00707304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todos</w:t>
            </w:r>
            <w:r w:rsidR="00DE2F23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números</w:t>
            </w:r>
            <w:r w:rsidR="001B499B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primos</w:t>
            </w:r>
            <w:r w:rsidR="008717AE">
              <w:rPr>
                <w:b/>
                <w:bCs/>
                <w:color w:val="00B050"/>
                <w:sz w:val="22"/>
                <w:szCs w:val="22"/>
                <w:lang w:val="pt-PT"/>
              </w:rPr>
              <w:t>.</w:t>
            </w:r>
          </w:p>
          <w:p w14:paraId="47F6009C" w14:textId="10E1BF56" w:rsidR="008717AE" w:rsidRPr="00242D02" w:rsidRDefault="008717AE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Podemos provar o </w:t>
            </w:r>
            <w:r w:rsidR="00343ED4">
              <w:rPr>
                <w:b/>
                <w:bCs/>
                <w:color w:val="00B050"/>
                <w:sz w:val="22"/>
                <w:szCs w:val="22"/>
                <w:lang w:val="pt-PT"/>
              </w:rPr>
              <w:t>resultado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ob</w:t>
            </w:r>
            <w:r w:rsidR="001C0378">
              <w:rPr>
                <w:b/>
                <w:bCs/>
                <w:color w:val="00B050"/>
                <w:sz w:val="22"/>
                <w:szCs w:val="22"/>
                <w:lang w:val="pt-PT"/>
              </w:rPr>
              <w:t>tido calculando W</w:t>
            </w:r>
            <w:r w:rsidR="001C0378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comp</w:t>
            </w:r>
            <w:r w:rsidR="001C0378">
              <w:rPr>
                <w:b/>
                <w:bCs/>
                <w:color w:val="00B050"/>
                <w:sz w:val="22"/>
                <w:szCs w:val="22"/>
                <w:lang w:val="pt-PT"/>
              </w:rPr>
              <w:t>(</w:t>
            </w:r>
            <w:r w:rsidR="00DB4697">
              <w:rPr>
                <w:b/>
                <w:bCs/>
                <w:color w:val="00B050"/>
                <w:sz w:val="22"/>
                <w:szCs w:val="22"/>
                <w:lang w:val="pt-PT"/>
              </w:rPr>
              <w:t>10</w:t>
            </w:r>
            <w:r w:rsidR="001C037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) = </w:t>
            </w:r>
            <w:r w:rsidR="00DB4697">
              <w:rPr>
                <w:b/>
                <w:bCs/>
                <w:color w:val="00B050"/>
                <w:sz w:val="22"/>
                <w:szCs w:val="22"/>
                <w:lang w:val="pt-PT"/>
              </w:rPr>
              <w:t>10(10-1)=10x</w:t>
            </w:r>
            <w:r w:rsidR="00343510">
              <w:rPr>
                <w:b/>
                <w:bCs/>
                <w:color w:val="00B050"/>
                <w:sz w:val="22"/>
                <w:szCs w:val="22"/>
                <w:lang w:val="pt-PT"/>
              </w:rPr>
              <w:t>9 = 90</w:t>
            </w:r>
          </w:p>
        </w:tc>
      </w:tr>
    </w:tbl>
    <w:p w14:paraId="7BD7361B" w14:textId="79D4D672" w:rsidR="008A3681" w:rsidRDefault="000525CE" w:rsidP="00FA0997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  <w:r>
        <w:t xml:space="preserve"> – Deslocamentos – Melhor Caso – Pior Caso</w:t>
      </w:r>
      <w:r w:rsidR="008A3681">
        <w:t xml:space="preserve"> 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801032" w:rsidRPr="002131E2" w14:paraId="3F120137" w14:textId="77777777" w:rsidTr="00801032">
        <w:trPr>
          <w:trHeight w:val="4476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045E" w14:textId="2F099EAE" w:rsidR="00801032" w:rsidRDefault="006C7559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5D7F6F">
              <w:rPr>
                <w:b/>
                <w:bCs/>
                <w:i/>
                <w:iCs/>
                <w:color w:val="00B050"/>
                <w:szCs w:val="24"/>
                <w:u w:val="single"/>
                <w:lang w:val="pt-PT"/>
              </w:rPr>
              <w:t>Melhor caso</w:t>
            </w:r>
            <w:r w:rsidRPr="005D7F6F">
              <w:rPr>
                <w:b/>
                <w:bCs/>
                <w:color w:val="00B050"/>
                <w:sz w:val="22"/>
                <w:szCs w:val="22"/>
                <w:lang w:val="pt-PT"/>
              </w:rPr>
              <w:t>: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a ordem de complexidade </w:t>
            </w:r>
            <w:r w:rsidR="0013192E">
              <w:rPr>
                <w:b/>
                <w:bCs/>
                <w:color w:val="00B050"/>
                <w:sz w:val="22"/>
                <w:szCs w:val="22"/>
                <w:lang w:val="pt-PT"/>
              </w:rPr>
              <w:t>é O(n</w:t>
            </w:r>
            <w:r w:rsidR="0013192E">
              <w:rPr>
                <w:b/>
                <w:bCs/>
                <w:color w:val="00B050"/>
                <w:sz w:val="22"/>
                <w:szCs w:val="22"/>
                <w:vertAlign w:val="superscript"/>
                <w:lang w:val="pt-PT"/>
              </w:rPr>
              <w:t>2</w:t>
            </w:r>
            <w:r w:rsidR="0013192E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) </w:t>
            </w:r>
            <w:r w:rsidR="005A4245">
              <w:rPr>
                <w:b/>
                <w:bCs/>
                <w:color w:val="00B050"/>
                <w:sz w:val="22"/>
                <w:szCs w:val="22"/>
                <w:lang w:val="pt-PT"/>
              </w:rPr>
              <w:t>quadrático .</w:t>
            </w:r>
          </w:p>
          <w:p w14:paraId="34257AAC" w14:textId="6EAD946A" w:rsidR="005A4245" w:rsidRDefault="005A4245" w:rsidP="005A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B</w:t>
            </w:r>
            <w:r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co</w:t>
            </w:r>
            <w:r w:rsidR="001174DA"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pies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(n)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j=i+1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n-1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1</m:t>
                          </m:r>
                        </m:e>
                      </m:nary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n-1-i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=</m:t>
                      </m:r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n-1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n(n-1)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n(n-1)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2</m:t>
                      </m:r>
                    </m:den>
                  </m:f>
                </m:e>
              </m:nary>
            </m:oMath>
          </w:p>
          <w:p w14:paraId="6DABFA9C" w14:textId="32503791" w:rsidR="007A5B2E" w:rsidRDefault="007A5B2E" w:rsidP="007A5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O melhor caso acontece quando todos elementos de um array são todos iguais.</w:t>
            </w:r>
          </w:p>
          <w:p w14:paraId="4A708C5E" w14:textId="2CD35CD8" w:rsidR="00B94DD5" w:rsidRDefault="00B94DD5" w:rsidP="007A5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Podemos provar o </w:t>
            </w:r>
            <w:r w:rsidR="00343ED4">
              <w:rPr>
                <w:b/>
                <w:bCs/>
                <w:color w:val="00B050"/>
                <w:sz w:val="22"/>
                <w:szCs w:val="22"/>
                <w:lang w:val="pt-PT"/>
              </w:rPr>
              <w:t>resultado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obtido calculando B</w:t>
            </w:r>
            <w:r>
              <w:rPr>
                <w:b/>
                <w:bCs/>
                <w:color w:val="00B050"/>
                <w:sz w:val="22"/>
                <w:szCs w:val="22"/>
                <w:vertAlign w:val="subscript"/>
                <w:lang w:val="pt-PT"/>
              </w:rPr>
              <w:t>copies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(</w:t>
            </w:r>
            <w:r w:rsidR="003B73A4">
              <w:rPr>
                <w:b/>
                <w:bCs/>
                <w:color w:val="00B050"/>
                <w:sz w:val="22"/>
                <w:szCs w:val="22"/>
                <w:lang w:val="pt-PT"/>
              </w:rPr>
              <w:t>10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)</w:t>
            </w:r>
            <w:r w:rsidR="003B73A4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10(10-1)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10×9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=45</m:t>
              </m:r>
            </m:oMath>
          </w:p>
          <w:p w14:paraId="1F193861" w14:textId="77777777" w:rsidR="005A4245" w:rsidRPr="0013192E" w:rsidRDefault="005A4245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5121EFBC" w14:textId="77777777" w:rsidR="00801032" w:rsidRDefault="00343ED4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Cs w:val="24"/>
                <w:lang w:val="pt-PT"/>
              </w:rPr>
            </w:pPr>
            <w:r>
              <w:rPr>
                <w:b/>
                <w:bCs/>
                <w:i/>
                <w:iCs/>
                <w:color w:val="00B050"/>
                <w:szCs w:val="24"/>
                <w:u w:val="single"/>
                <w:lang w:val="pt-PT"/>
              </w:rPr>
              <w:t>Pior</w:t>
            </w:r>
            <w:r w:rsidRPr="005D7F6F">
              <w:rPr>
                <w:b/>
                <w:bCs/>
                <w:i/>
                <w:iCs/>
                <w:color w:val="00B050"/>
                <w:szCs w:val="24"/>
                <w:u w:val="single"/>
                <w:lang w:val="pt-PT"/>
              </w:rPr>
              <w:t xml:space="preserve"> caso</w:t>
            </w:r>
            <w:r>
              <w:rPr>
                <w:b/>
                <w:bCs/>
                <w:i/>
                <w:iCs/>
                <w:color w:val="00B050"/>
                <w:szCs w:val="24"/>
                <w:u w:val="single"/>
                <w:lang w:val="pt-PT"/>
              </w:rPr>
              <w:t>:</w:t>
            </w:r>
            <w:r w:rsidR="0013430B">
              <w:rPr>
                <w:b/>
                <w:bCs/>
                <w:i/>
                <w:iCs/>
                <w:color w:val="00B050"/>
                <w:szCs w:val="24"/>
                <w:u w:val="single"/>
                <w:lang w:val="pt-PT"/>
              </w:rPr>
              <w:t xml:space="preserve"> </w:t>
            </w:r>
            <w:r w:rsidR="00BB1040">
              <w:rPr>
                <w:b/>
                <w:bCs/>
                <w:color w:val="00B050"/>
                <w:szCs w:val="24"/>
                <w:lang w:val="pt-PT"/>
              </w:rPr>
              <w:t xml:space="preserve">a ordem de complexidade é constante </w:t>
            </w:r>
            <w:r w:rsidR="00BF4AB6">
              <w:rPr>
                <w:b/>
                <w:bCs/>
                <w:color w:val="00B050"/>
                <w:szCs w:val="24"/>
                <w:lang w:val="pt-PT"/>
              </w:rPr>
              <w:t>O(1)</w:t>
            </w:r>
          </w:p>
          <w:p w14:paraId="4F59E23C" w14:textId="240FAE28" w:rsidR="00845398" w:rsidRPr="00BF46B6" w:rsidRDefault="004E7BB9" w:rsidP="00845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Cs w:val="24"/>
                <w:lang w:val="pt-PT"/>
              </w:rPr>
              <w:t>O pior caso acontece quando não há cópias a serem feitas</w:t>
            </w:r>
            <w:r w:rsidR="00845398" w:rsidRPr="00BF46B6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e é efetuado o nº máximo de comparações</w:t>
            </w:r>
            <w:r w:rsidR="0011298A">
              <w:rPr>
                <w:b/>
                <w:bCs/>
                <w:color w:val="00B050"/>
                <w:sz w:val="22"/>
                <w:szCs w:val="22"/>
                <w:lang w:val="pt-PT"/>
              </w:rPr>
              <w:t>, i.e, quando todos números de um array são primos.</w:t>
            </w:r>
          </w:p>
          <w:p w14:paraId="7381366E" w14:textId="46490784" w:rsidR="008427D5" w:rsidRPr="00BB1040" w:rsidRDefault="008427D5" w:rsidP="004E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4A7F3F17" w14:textId="79B40E52" w:rsidR="008A3681" w:rsidRDefault="008A3681">
      <w:pPr>
        <w:jc w:val="left"/>
        <w:rPr>
          <w:b/>
          <w:smallCaps/>
          <w:szCs w:val="24"/>
          <w:lang w:val="pt-PT"/>
        </w:rPr>
      </w:pPr>
    </w:p>
    <w:sectPr w:rsidR="008A3681" w:rsidSect="002131E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9D61" w14:textId="77777777" w:rsidR="00D24A7B" w:rsidRDefault="00D24A7B">
      <w:r>
        <w:separator/>
      </w:r>
    </w:p>
  </w:endnote>
  <w:endnote w:type="continuationSeparator" w:id="0">
    <w:p w14:paraId="4C24156C" w14:textId="77777777" w:rsidR="00D24A7B" w:rsidRDefault="00D24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B79A" w14:textId="77777777" w:rsidR="00CB3070" w:rsidRDefault="00CB3070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CB3070" w:rsidRPr="00955AC0" w:rsidRDefault="00CB3070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0EED" w14:textId="77777777" w:rsidR="00CB3070" w:rsidRDefault="00CB3070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5C179AE6" w14:textId="451C0433" w:rsidR="00CB3070" w:rsidRPr="00955AC0" w:rsidRDefault="00CB3070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</w:t>
    </w:r>
    <w:r w:rsidR="00D8425D">
      <w:rPr>
        <w:b/>
        <w:sz w:val="20"/>
        <w:lang w:val="pt-PT"/>
      </w:rPr>
      <w:t>Jodionísio da lucinda joão muachifi</w:t>
    </w:r>
    <w:r w:rsidRPr="00955AC0">
      <w:rPr>
        <w:b/>
        <w:sz w:val="20"/>
        <w:lang w:val="pt-PT"/>
      </w:rPr>
      <w:t xml:space="preserve">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  <w:r w:rsidR="00D8425D">
      <w:rPr>
        <w:b/>
        <w:sz w:val="20"/>
        <w:lang w:val="pt-PT"/>
      </w:rPr>
      <w:t xml:space="preserve"> 97147</w:t>
    </w:r>
  </w:p>
  <w:p w14:paraId="109E4CB0" w14:textId="77777777" w:rsidR="00CB3070" w:rsidRPr="00D8425D" w:rsidRDefault="00CB3070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97FAA" w14:textId="77777777" w:rsidR="00D24A7B" w:rsidRDefault="00D24A7B">
      <w:r>
        <w:separator/>
      </w:r>
    </w:p>
  </w:footnote>
  <w:footnote w:type="continuationSeparator" w:id="0">
    <w:p w14:paraId="10027F16" w14:textId="77777777" w:rsidR="00D24A7B" w:rsidRDefault="00D24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1D13" w14:textId="77777777" w:rsidR="00CB3070" w:rsidRPr="00CC6AFB" w:rsidRDefault="00CB3070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F8EB" w14:textId="77777777" w:rsidR="00CB3070" w:rsidRPr="001C7A03" w:rsidRDefault="00CB3070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2110CA"/>
    <w:multiLevelType w:val="hybridMultilevel"/>
    <w:tmpl w:val="8A7AC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3486"/>
    <w:multiLevelType w:val="hybridMultilevel"/>
    <w:tmpl w:val="7DEC3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6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3F5D"/>
    <w:multiLevelType w:val="hybridMultilevel"/>
    <w:tmpl w:val="295402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E12FD4"/>
    <w:multiLevelType w:val="hybridMultilevel"/>
    <w:tmpl w:val="1A0C9A8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E44DB4"/>
    <w:multiLevelType w:val="multilevel"/>
    <w:tmpl w:val="7F9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772F25"/>
    <w:multiLevelType w:val="hybridMultilevel"/>
    <w:tmpl w:val="B98CA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F34AC"/>
    <w:multiLevelType w:val="hybridMultilevel"/>
    <w:tmpl w:val="24041C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8534F8"/>
    <w:multiLevelType w:val="hybridMultilevel"/>
    <w:tmpl w:val="94CCC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815B2A"/>
    <w:multiLevelType w:val="hybridMultilevel"/>
    <w:tmpl w:val="55DAEB36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A071B9"/>
    <w:multiLevelType w:val="multilevel"/>
    <w:tmpl w:val="95683E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63DC7"/>
    <w:multiLevelType w:val="hybridMultilevel"/>
    <w:tmpl w:val="6FB04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5"/>
  </w:num>
  <w:num w:numId="4">
    <w:abstractNumId w:val="20"/>
  </w:num>
  <w:num w:numId="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4"/>
  </w:num>
  <w:num w:numId="8">
    <w:abstractNumId w:val="29"/>
  </w:num>
  <w:num w:numId="9">
    <w:abstractNumId w:val="21"/>
  </w:num>
  <w:num w:numId="10">
    <w:abstractNumId w:val="0"/>
  </w:num>
  <w:num w:numId="11">
    <w:abstractNumId w:val="17"/>
  </w:num>
  <w:num w:numId="12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1"/>
  </w:num>
  <w:num w:numId="15">
    <w:abstractNumId w:val="25"/>
  </w:num>
  <w:num w:numId="16">
    <w:abstractNumId w:val="12"/>
  </w:num>
  <w:num w:numId="17">
    <w:abstractNumId w:val="16"/>
  </w:num>
  <w:num w:numId="18">
    <w:abstractNumId w:val="18"/>
  </w:num>
  <w:num w:numId="19">
    <w:abstractNumId w:val="6"/>
  </w:num>
  <w:num w:numId="20">
    <w:abstractNumId w:val="14"/>
  </w:num>
  <w:num w:numId="21">
    <w:abstractNumId w:val="27"/>
  </w:num>
  <w:num w:numId="22">
    <w:abstractNumId w:val="8"/>
  </w:num>
  <w:num w:numId="23">
    <w:abstractNumId w:val="22"/>
  </w:num>
  <w:num w:numId="24">
    <w:abstractNumId w:val="10"/>
  </w:num>
  <w:num w:numId="25">
    <w:abstractNumId w:val="23"/>
  </w:num>
  <w:num w:numId="26">
    <w:abstractNumId w:val="7"/>
  </w:num>
  <w:num w:numId="27">
    <w:abstractNumId w:val="13"/>
  </w:num>
  <w:num w:numId="28">
    <w:abstractNumId w:val="28"/>
  </w:num>
  <w:num w:numId="29">
    <w:abstractNumId w:val="1"/>
  </w:num>
  <w:num w:numId="30">
    <w:abstractNumId w:val="2"/>
  </w:num>
  <w:num w:numId="31">
    <w:abstractNumId w:val="9"/>
  </w:num>
  <w:num w:numId="32">
    <w:abstractNumId w:val="26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002"/>
    <w:rsid w:val="00004E72"/>
    <w:rsid w:val="00005CCB"/>
    <w:rsid w:val="00005D61"/>
    <w:rsid w:val="000062C2"/>
    <w:rsid w:val="0000687C"/>
    <w:rsid w:val="00006B5F"/>
    <w:rsid w:val="00006DB6"/>
    <w:rsid w:val="00007FFD"/>
    <w:rsid w:val="000110EF"/>
    <w:rsid w:val="00012BD4"/>
    <w:rsid w:val="00012C57"/>
    <w:rsid w:val="00015182"/>
    <w:rsid w:val="000161FB"/>
    <w:rsid w:val="0001701F"/>
    <w:rsid w:val="0001760A"/>
    <w:rsid w:val="000220C2"/>
    <w:rsid w:val="00024D18"/>
    <w:rsid w:val="00025FEC"/>
    <w:rsid w:val="00026E92"/>
    <w:rsid w:val="00027105"/>
    <w:rsid w:val="0002782D"/>
    <w:rsid w:val="00027959"/>
    <w:rsid w:val="00027AA9"/>
    <w:rsid w:val="00030D3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31FC"/>
    <w:rsid w:val="00046097"/>
    <w:rsid w:val="00046552"/>
    <w:rsid w:val="00046903"/>
    <w:rsid w:val="0005259E"/>
    <w:rsid w:val="000525CE"/>
    <w:rsid w:val="00052801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0B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37DA"/>
    <w:rsid w:val="000741F4"/>
    <w:rsid w:val="000743F8"/>
    <w:rsid w:val="000768BB"/>
    <w:rsid w:val="0007709C"/>
    <w:rsid w:val="0007741A"/>
    <w:rsid w:val="00080A52"/>
    <w:rsid w:val="00080BEB"/>
    <w:rsid w:val="00081AA5"/>
    <w:rsid w:val="0008231E"/>
    <w:rsid w:val="00084B01"/>
    <w:rsid w:val="00085DA6"/>
    <w:rsid w:val="000865AD"/>
    <w:rsid w:val="00086D60"/>
    <w:rsid w:val="000902C5"/>
    <w:rsid w:val="0009095C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49D5"/>
    <w:rsid w:val="000A566D"/>
    <w:rsid w:val="000B0AD8"/>
    <w:rsid w:val="000B29E4"/>
    <w:rsid w:val="000B2CF6"/>
    <w:rsid w:val="000B3542"/>
    <w:rsid w:val="000B3962"/>
    <w:rsid w:val="000B39F5"/>
    <w:rsid w:val="000B510D"/>
    <w:rsid w:val="000B6941"/>
    <w:rsid w:val="000B69FD"/>
    <w:rsid w:val="000B6B69"/>
    <w:rsid w:val="000B767E"/>
    <w:rsid w:val="000B7F79"/>
    <w:rsid w:val="000C09A8"/>
    <w:rsid w:val="000C0C43"/>
    <w:rsid w:val="000C0D88"/>
    <w:rsid w:val="000C1A74"/>
    <w:rsid w:val="000C2C2B"/>
    <w:rsid w:val="000C5284"/>
    <w:rsid w:val="000C59E2"/>
    <w:rsid w:val="000C6A05"/>
    <w:rsid w:val="000C7916"/>
    <w:rsid w:val="000D01FA"/>
    <w:rsid w:val="000D14D7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1934"/>
    <w:rsid w:val="0010210B"/>
    <w:rsid w:val="001027E5"/>
    <w:rsid w:val="00102854"/>
    <w:rsid w:val="00102BB1"/>
    <w:rsid w:val="00104D13"/>
    <w:rsid w:val="0010703A"/>
    <w:rsid w:val="0010761E"/>
    <w:rsid w:val="001122C4"/>
    <w:rsid w:val="0011298A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174DA"/>
    <w:rsid w:val="00120E29"/>
    <w:rsid w:val="00121A87"/>
    <w:rsid w:val="00122D22"/>
    <w:rsid w:val="00124841"/>
    <w:rsid w:val="001249C7"/>
    <w:rsid w:val="00125AFE"/>
    <w:rsid w:val="00126A0A"/>
    <w:rsid w:val="0013192E"/>
    <w:rsid w:val="00132302"/>
    <w:rsid w:val="00132EE0"/>
    <w:rsid w:val="00133DE8"/>
    <w:rsid w:val="0013430B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3F1"/>
    <w:rsid w:val="00153655"/>
    <w:rsid w:val="001544B9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8DC"/>
    <w:rsid w:val="00162A42"/>
    <w:rsid w:val="00165715"/>
    <w:rsid w:val="00171C67"/>
    <w:rsid w:val="00173C1E"/>
    <w:rsid w:val="00173C73"/>
    <w:rsid w:val="001759AA"/>
    <w:rsid w:val="00175F90"/>
    <w:rsid w:val="00176248"/>
    <w:rsid w:val="00176487"/>
    <w:rsid w:val="00176AAE"/>
    <w:rsid w:val="00181F80"/>
    <w:rsid w:val="00182708"/>
    <w:rsid w:val="001840C4"/>
    <w:rsid w:val="001852CE"/>
    <w:rsid w:val="00186299"/>
    <w:rsid w:val="00186428"/>
    <w:rsid w:val="00191FFC"/>
    <w:rsid w:val="00192367"/>
    <w:rsid w:val="00193707"/>
    <w:rsid w:val="00193EBD"/>
    <w:rsid w:val="00193FFA"/>
    <w:rsid w:val="001942E4"/>
    <w:rsid w:val="0019446D"/>
    <w:rsid w:val="00194A35"/>
    <w:rsid w:val="00194CB2"/>
    <w:rsid w:val="00195023"/>
    <w:rsid w:val="00195217"/>
    <w:rsid w:val="00196038"/>
    <w:rsid w:val="00196732"/>
    <w:rsid w:val="00196EA9"/>
    <w:rsid w:val="0019713E"/>
    <w:rsid w:val="00197C90"/>
    <w:rsid w:val="001A025C"/>
    <w:rsid w:val="001A1547"/>
    <w:rsid w:val="001A288E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499B"/>
    <w:rsid w:val="001B5C7B"/>
    <w:rsid w:val="001B5D08"/>
    <w:rsid w:val="001B5F2C"/>
    <w:rsid w:val="001B6003"/>
    <w:rsid w:val="001C0378"/>
    <w:rsid w:val="001C11F3"/>
    <w:rsid w:val="001C3224"/>
    <w:rsid w:val="001C34CA"/>
    <w:rsid w:val="001C3CC3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5F29"/>
    <w:rsid w:val="001D60B7"/>
    <w:rsid w:val="001D63CC"/>
    <w:rsid w:val="001D6659"/>
    <w:rsid w:val="001D6AB9"/>
    <w:rsid w:val="001E0297"/>
    <w:rsid w:val="001E1C21"/>
    <w:rsid w:val="001E4115"/>
    <w:rsid w:val="001E48A6"/>
    <w:rsid w:val="001E5A37"/>
    <w:rsid w:val="001E5D91"/>
    <w:rsid w:val="001E6D61"/>
    <w:rsid w:val="001E7DB1"/>
    <w:rsid w:val="001F1833"/>
    <w:rsid w:val="001F2B5C"/>
    <w:rsid w:val="001F385C"/>
    <w:rsid w:val="001F3B77"/>
    <w:rsid w:val="001F4785"/>
    <w:rsid w:val="001F4E98"/>
    <w:rsid w:val="001F5C03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31E2"/>
    <w:rsid w:val="002147F8"/>
    <w:rsid w:val="00215B5D"/>
    <w:rsid w:val="00216B57"/>
    <w:rsid w:val="00216BEA"/>
    <w:rsid w:val="0022227D"/>
    <w:rsid w:val="002222AF"/>
    <w:rsid w:val="00224D7B"/>
    <w:rsid w:val="002263B6"/>
    <w:rsid w:val="00226BA2"/>
    <w:rsid w:val="00227A17"/>
    <w:rsid w:val="00227B05"/>
    <w:rsid w:val="00230CBD"/>
    <w:rsid w:val="00233ECD"/>
    <w:rsid w:val="00234344"/>
    <w:rsid w:val="00235DAA"/>
    <w:rsid w:val="0023651E"/>
    <w:rsid w:val="002403BC"/>
    <w:rsid w:val="00241AD5"/>
    <w:rsid w:val="002425E3"/>
    <w:rsid w:val="00242818"/>
    <w:rsid w:val="00242D02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67D2C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1BD3"/>
    <w:rsid w:val="00281E2C"/>
    <w:rsid w:val="0028285E"/>
    <w:rsid w:val="002828FB"/>
    <w:rsid w:val="00283216"/>
    <w:rsid w:val="00284319"/>
    <w:rsid w:val="002847FA"/>
    <w:rsid w:val="00285308"/>
    <w:rsid w:val="0028562A"/>
    <w:rsid w:val="00285769"/>
    <w:rsid w:val="002862E3"/>
    <w:rsid w:val="00287437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6520"/>
    <w:rsid w:val="002976CC"/>
    <w:rsid w:val="00297E75"/>
    <w:rsid w:val="002A001A"/>
    <w:rsid w:val="002A0653"/>
    <w:rsid w:val="002A0CAB"/>
    <w:rsid w:val="002A0E11"/>
    <w:rsid w:val="002A168E"/>
    <w:rsid w:val="002A1749"/>
    <w:rsid w:val="002A1F8C"/>
    <w:rsid w:val="002A210B"/>
    <w:rsid w:val="002A3B6C"/>
    <w:rsid w:val="002A4E2A"/>
    <w:rsid w:val="002A5881"/>
    <w:rsid w:val="002A6356"/>
    <w:rsid w:val="002B0755"/>
    <w:rsid w:val="002B0DFA"/>
    <w:rsid w:val="002B1EBB"/>
    <w:rsid w:val="002B2DCB"/>
    <w:rsid w:val="002B33AA"/>
    <w:rsid w:val="002B5908"/>
    <w:rsid w:val="002B61C2"/>
    <w:rsid w:val="002B6F4B"/>
    <w:rsid w:val="002C0D7B"/>
    <w:rsid w:val="002C1093"/>
    <w:rsid w:val="002C34A9"/>
    <w:rsid w:val="002C357E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5086"/>
    <w:rsid w:val="002E6668"/>
    <w:rsid w:val="002E6F18"/>
    <w:rsid w:val="002F0265"/>
    <w:rsid w:val="002F0FA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59C"/>
    <w:rsid w:val="00301FD1"/>
    <w:rsid w:val="00302D58"/>
    <w:rsid w:val="00302F7D"/>
    <w:rsid w:val="0030405D"/>
    <w:rsid w:val="00304156"/>
    <w:rsid w:val="003041C0"/>
    <w:rsid w:val="003061B3"/>
    <w:rsid w:val="0030625B"/>
    <w:rsid w:val="00306D5D"/>
    <w:rsid w:val="0030730E"/>
    <w:rsid w:val="003073B5"/>
    <w:rsid w:val="00307462"/>
    <w:rsid w:val="00311A1C"/>
    <w:rsid w:val="00312FA4"/>
    <w:rsid w:val="00313345"/>
    <w:rsid w:val="003135A2"/>
    <w:rsid w:val="0031431C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1DCF"/>
    <w:rsid w:val="00332B66"/>
    <w:rsid w:val="00332D2B"/>
    <w:rsid w:val="00333BCE"/>
    <w:rsid w:val="00334FA3"/>
    <w:rsid w:val="003351A7"/>
    <w:rsid w:val="00335603"/>
    <w:rsid w:val="0033580D"/>
    <w:rsid w:val="00336175"/>
    <w:rsid w:val="00336EF4"/>
    <w:rsid w:val="003372F0"/>
    <w:rsid w:val="00341A42"/>
    <w:rsid w:val="003424BE"/>
    <w:rsid w:val="00342617"/>
    <w:rsid w:val="0034297D"/>
    <w:rsid w:val="00343510"/>
    <w:rsid w:val="00343ED4"/>
    <w:rsid w:val="00345016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A72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5FCF"/>
    <w:rsid w:val="003867D9"/>
    <w:rsid w:val="0038715E"/>
    <w:rsid w:val="00387CA5"/>
    <w:rsid w:val="00387EAA"/>
    <w:rsid w:val="00390714"/>
    <w:rsid w:val="003920A0"/>
    <w:rsid w:val="00392AA8"/>
    <w:rsid w:val="00393566"/>
    <w:rsid w:val="0039491F"/>
    <w:rsid w:val="00394AB0"/>
    <w:rsid w:val="00395647"/>
    <w:rsid w:val="003A06D2"/>
    <w:rsid w:val="003A20F7"/>
    <w:rsid w:val="003A2675"/>
    <w:rsid w:val="003A296C"/>
    <w:rsid w:val="003A2A46"/>
    <w:rsid w:val="003A3675"/>
    <w:rsid w:val="003A4B5E"/>
    <w:rsid w:val="003A4DC6"/>
    <w:rsid w:val="003A540A"/>
    <w:rsid w:val="003A580A"/>
    <w:rsid w:val="003A73C6"/>
    <w:rsid w:val="003B16C4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3A4"/>
    <w:rsid w:val="003B743C"/>
    <w:rsid w:val="003B7F5A"/>
    <w:rsid w:val="003C03C1"/>
    <w:rsid w:val="003C092A"/>
    <w:rsid w:val="003C1894"/>
    <w:rsid w:val="003C27AA"/>
    <w:rsid w:val="003C3527"/>
    <w:rsid w:val="003C3689"/>
    <w:rsid w:val="003C4832"/>
    <w:rsid w:val="003C4F0A"/>
    <w:rsid w:val="003C5453"/>
    <w:rsid w:val="003C5E23"/>
    <w:rsid w:val="003C6F81"/>
    <w:rsid w:val="003C70BF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619"/>
    <w:rsid w:val="003E5F34"/>
    <w:rsid w:val="003E6AB4"/>
    <w:rsid w:val="003E7333"/>
    <w:rsid w:val="003E7AF4"/>
    <w:rsid w:val="003F0C74"/>
    <w:rsid w:val="003F10B4"/>
    <w:rsid w:val="003F11A1"/>
    <w:rsid w:val="003F290A"/>
    <w:rsid w:val="003F38EA"/>
    <w:rsid w:val="003F3D64"/>
    <w:rsid w:val="003F3E4B"/>
    <w:rsid w:val="003F4A17"/>
    <w:rsid w:val="003F52E3"/>
    <w:rsid w:val="003F5662"/>
    <w:rsid w:val="003F5D84"/>
    <w:rsid w:val="003F730C"/>
    <w:rsid w:val="0040048B"/>
    <w:rsid w:val="00400C70"/>
    <w:rsid w:val="00400E0E"/>
    <w:rsid w:val="00400E89"/>
    <w:rsid w:val="00400F83"/>
    <w:rsid w:val="004011D2"/>
    <w:rsid w:val="00402838"/>
    <w:rsid w:val="00403016"/>
    <w:rsid w:val="0040492E"/>
    <w:rsid w:val="0040646D"/>
    <w:rsid w:val="00407EE0"/>
    <w:rsid w:val="00410BCB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275A8"/>
    <w:rsid w:val="00430AB2"/>
    <w:rsid w:val="00430AF1"/>
    <w:rsid w:val="00430CB9"/>
    <w:rsid w:val="0043177D"/>
    <w:rsid w:val="0043186F"/>
    <w:rsid w:val="00431AE3"/>
    <w:rsid w:val="004320BD"/>
    <w:rsid w:val="004324D5"/>
    <w:rsid w:val="00434714"/>
    <w:rsid w:val="004367BC"/>
    <w:rsid w:val="004370E3"/>
    <w:rsid w:val="0044026A"/>
    <w:rsid w:val="004404FF"/>
    <w:rsid w:val="00442F5C"/>
    <w:rsid w:val="0044404B"/>
    <w:rsid w:val="0044451A"/>
    <w:rsid w:val="00445B0D"/>
    <w:rsid w:val="00445DF6"/>
    <w:rsid w:val="004468CE"/>
    <w:rsid w:val="00447116"/>
    <w:rsid w:val="00451204"/>
    <w:rsid w:val="00452094"/>
    <w:rsid w:val="00453457"/>
    <w:rsid w:val="0045361B"/>
    <w:rsid w:val="00454073"/>
    <w:rsid w:val="004542C7"/>
    <w:rsid w:val="0045559C"/>
    <w:rsid w:val="00456EDE"/>
    <w:rsid w:val="004570D2"/>
    <w:rsid w:val="00460285"/>
    <w:rsid w:val="00460B5F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7532F"/>
    <w:rsid w:val="004808DA"/>
    <w:rsid w:val="00481185"/>
    <w:rsid w:val="00481883"/>
    <w:rsid w:val="0048193A"/>
    <w:rsid w:val="004823F2"/>
    <w:rsid w:val="00483365"/>
    <w:rsid w:val="00484D96"/>
    <w:rsid w:val="00485DC0"/>
    <w:rsid w:val="004869AC"/>
    <w:rsid w:val="00487BE6"/>
    <w:rsid w:val="00492133"/>
    <w:rsid w:val="0049213D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6F02"/>
    <w:rsid w:val="004A6F49"/>
    <w:rsid w:val="004A7206"/>
    <w:rsid w:val="004A747F"/>
    <w:rsid w:val="004A7DB2"/>
    <w:rsid w:val="004B119F"/>
    <w:rsid w:val="004B1EB9"/>
    <w:rsid w:val="004B2C43"/>
    <w:rsid w:val="004B2CA3"/>
    <w:rsid w:val="004B3BB4"/>
    <w:rsid w:val="004B597D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7C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081"/>
    <w:rsid w:val="004E751C"/>
    <w:rsid w:val="004E7BB9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695C"/>
    <w:rsid w:val="005173D2"/>
    <w:rsid w:val="005229CC"/>
    <w:rsid w:val="00522E04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46FE8"/>
    <w:rsid w:val="005507B5"/>
    <w:rsid w:val="005510DC"/>
    <w:rsid w:val="00552874"/>
    <w:rsid w:val="00552CAE"/>
    <w:rsid w:val="005544CC"/>
    <w:rsid w:val="005606D5"/>
    <w:rsid w:val="00560B1A"/>
    <w:rsid w:val="00562621"/>
    <w:rsid w:val="00564B26"/>
    <w:rsid w:val="0056647E"/>
    <w:rsid w:val="00567A8C"/>
    <w:rsid w:val="0057070D"/>
    <w:rsid w:val="00570DA5"/>
    <w:rsid w:val="00571B6E"/>
    <w:rsid w:val="00571C7D"/>
    <w:rsid w:val="00571E17"/>
    <w:rsid w:val="00571E6D"/>
    <w:rsid w:val="00572F2B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4735"/>
    <w:rsid w:val="00597A2E"/>
    <w:rsid w:val="005A0C5D"/>
    <w:rsid w:val="005A1675"/>
    <w:rsid w:val="005A1B19"/>
    <w:rsid w:val="005A1DA4"/>
    <w:rsid w:val="005A1F17"/>
    <w:rsid w:val="005A27EB"/>
    <w:rsid w:val="005A3113"/>
    <w:rsid w:val="005A4245"/>
    <w:rsid w:val="005A549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9F"/>
    <w:rsid w:val="005C74AB"/>
    <w:rsid w:val="005D0E6B"/>
    <w:rsid w:val="005D0E94"/>
    <w:rsid w:val="005D136F"/>
    <w:rsid w:val="005D1409"/>
    <w:rsid w:val="005D16A0"/>
    <w:rsid w:val="005D2671"/>
    <w:rsid w:val="005D2694"/>
    <w:rsid w:val="005D443D"/>
    <w:rsid w:val="005D610D"/>
    <w:rsid w:val="005D6F14"/>
    <w:rsid w:val="005D7EE3"/>
    <w:rsid w:val="005D7F6F"/>
    <w:rsid w:val="005E3208"/>
    <w:rsid w:val="005E3E22"/>
    <w:rsid w:val="005E3FEF"/>
    <w:rsid w:val="005E441E"/>
    <w:rsid w:val="005E4BE1"/>
    <w:rsid w:val="005E5269"/>
    <w:rsid w:val="005E5F4E"/>
    <w:rsid w:val="005E65AD"/>
    <w:rsid w:val="005E7D2A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840"/>
    <w:rsid w:val="005F7D5E"/>
    <w:rsid w:val="00600CCE"/>
    <w:rsid w:val="0060174C"/>
    <w:rsid w:val="006017E8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4876"/>
    <w:rsid w:val="006261CD"/>
    <w:rsid w:val="00627640"/>
    <w:rsid w:val="00627730"/>
    <w:rsid w:val="00627ADD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27F1"/>
    <w:rsid w:val="00633106"/>
    <w:rsid w:val="00634D75"/>
    <w:rsid w:val="006353D5"/>
    <w:rsid w:val="00635F55"/>
    <w:rsid w:val="006362AA"/>
    <w:rsid w:val="00636CF4"/>
    <w:rsid w:val="0063759A"/>
    <w:rsid w:val="0063785F"/>
    <w:rsid w:val="00640325"/>
    <w:rsid w:val="00640F24"/>
    <w:rsid w:val="0064108D"/>
    <w:rsid w:val="00643485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2B8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293"/>
    <w:rsid w:val="0066661A"/>
    <w:rsid w:val="00667E57"/>
    <w:rsid w:val="006706EE"/>
    <w:rsid w:val="00672339"/>
    <w:rsid w:val="0067263A"/>
    <w:rsid w:val="006730DA"/>
    <w:rsid w:val="00673D88"/>
    <w:rsid w:val="00674382"/>
    <w:rsid w:val="00675130"/>
    <w:rsid w:val="00675208"/>
    <w:rsid w:val="00676C95"/>
    <w:rsid w:val="00680E40"/>
    <w:rsid w:val="0068198E"/>
    <w:rsid w:val="00682F65"/>
    <w:rsid w:val="00683C38"/>
    <w:rsid w:val="00683D2D"/>
    <w:rsid w:val="0068443B"/>
    <w:rsid w:val="006847C6"/>
    <w:rsid w:val="00684B9E"/>
    <w:rsid w:val="006852A6"/>
    <w:rsid w:val="006874F7"/>
    <w:rsid w:val="00687B57"/>
    <w:rsid w:val="006926D9"/>
    <w:rsid w:val="00692B16"/>
    <w:rsid w:val="00693005"/>
    <w:rsid w:val="00694B14"/>
    <w:rsid w:val="00695834"/>
    <w:rsid w:val="00697235"/>
    <w:rsid w:val="006973EB"/>
    <w:rsid w:val="006978AF"/>
    <w:rsid w:val="006A0B02"/>
    <w:rsid w:val="006A0C8F"/>
    <w:rsid w:val="006A1600"/>
    <w:rsid w:val="006A163F"/>
    <w:rsid w:val="006A1D2B"/>
    <w:rsid w:val="006A25C0"/>
    <w:rsid w:val="006A29C4"/>
    <w:rsid w:val="006A2AC1"/>
    <w:rsid w:val="006A2DBC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4F5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559"/>
    <w:rsid w:val="006C798C"/>
    <w:rsid w:val="006D08CC"/>
    <w:rsid w:val="006D0C16"/>
    <w:rsid w:val="006D1AB0"/>
    <w:rsid w:val="006D369A"/>
    <w:rsid w:val="006D3A3B"/>
    <w:rsid w:val="006D3BC3"/>
    <w:rsid w:val="006D455A"/>
    <w:rsid w:val="006D6E1D"/>
    <w:rsid w:val="006D7790"/>
    <w:rsid w:val="006E026C"/>
    <w:rsid w:val="006E03C8"/>
    <w:rsid w:val="006E0DE9"/>
    <w:rsid w:val="006E0DEA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650E"/>
    <w:rsid w:val="00706992"/>
    <w:rsid w:val="00707304"/>
    <w:rsid w:val="0070740C"/>
    <w:rsid w:val="00707542"/>
    <w:rsid w:val="007079FE"/>
    <w:rsid w:val="007109AE"/>
    <w:rsid w:val="0071235B"/>
    <w:rsid w:val="00713604"/>
    <w:rsid w:val="0071403F"/>
    <w:rsid w:val="00715F26"/>
    <w:rsid w:val="00715F36"/>
    <w:rsid w:val="0071702E"/>
    <w:rsid w:val="00717C5B"/>
    <w:rsid w:val="007208CB"/>
    <w:rsid w:val="00722865"/>
    <w:rsid w:val="00722992"/>
    <w:rsid w:val="007232A9"/>
    <w:rsid w:val="007238B0"/>
    <w:rsid w:val="00723C1E"/>
    <w:rsid w:val="00723D9D"/>
    <w:rsid w:val="00724DEE"/>
    <w:rsid w:val="0072545D"/>
    <w:rsid w:val="007256C5"/>
    <w:rsid w:val="00725E12"/>
    <w:rsid w:val="00725E45"/>
    <w:rsid w:val="00725EDE"/>
    <w:rsid w:val="00726E24"/>
    <w:rsid w:val="00726FF1"/>
    <w:rsid w:val="00730470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57D41"/>
    <w:rsid w:val="00760904"/>
    <w:rsid w:val="0076115A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4DA5"/>
    <w:rsid w:val="0077519A"/>
    <w:rsid w:val="00780005"/>
    <w:rsid w:val="00780909"/>
    <w:rsid w:val="007810EB"/>
    <w:rsid w:val="00781A0E"/>
    <w:rsid w:val="007847D1"/>
    <w:rsid w:val="007872CB"/>
    <w:rsid w:val="0078794F"/>
    <w:rsid w:val="00790C52"/>
    <w:rsid w:val="00792DCF"/>
    <w:rsid w:val="007937C4"/>
    <w:rsid w:val="00794435"/>
    <w:rsid w:val="00794C50"/>
    <w:rsid w:val="00797523"/>
    <w:rsid w:val="00797D2C"/>
    <w:rsid w:val="007A0171"/>
    <w:rsid w:val="007A0E4D"/>
    <w:rsid w:val="007A1C8A"/>
    <w:rsid w:val="007A1DBC"/>
    <w:rsid w:val="007A3880"/>
    <w:rsid w:val="007A3E88"/>
    <w:rsid w:val="007A44D3"/>
    <w:rsid w:val="007A5B2E"/>
    <w:rsid w:val="007A6A0B"/>
    <w:rsid w:val="007A6F8B"/>
    <w:rsid w:val="007B1D77"/>
    <w:rsid w:val="007B2E95"/>
    <w:rsid w:val="007B36E0"/>
    <w:rsid w:val="007B41FA"/>
    <w:rsid w:val="007B525D"/>
    <w:rsid w:val="007B643A"/>
    <w:rsid w:val="007B69EB"/>
    <w:rsid w:val="007B6F91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831"/>
    <w:rsid w:val="007C4E9B"/>
    <w:rsid w:val="007C54E0"/>
    <w:rsid w:val="007C6676"/>
    <w:rsid w:val="007C6839"/>
    <w:rsid w:val="007C71FD"/>
    <w:rsid w:val="007C7FA8"/>
    <w:rsid w:val="007D070B"/>
    <w:rsid w:val="007D2C17"/>
    <w:rsid w:val="007D3377"/>
    <w:rsid w:val="007D3D7C"/>
    <w:rsid w:val="007D5DC0"/>
    <w:rsid w:val="007E0D51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081B"/>
    <w:rsid w:val="00801032"/>
    <w:rsid w:val="0080246F"/>
    <w:rsid w:val="0080311D"/>
    <w:rsid w:val="00803697"/>
    <w:rsid w:val="00805626"/>
    <w:rsid w:val="00805B84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6BDF"/>
    <w:rsid w:val="00817186"/>
    <w:rsid w:val="00817C76"/>
    <w:rsid w:val="0082141E"/>
    <w:rsid w:val="0082165A"/>
    <w:rsid w:val="008227A2"/>
    <w:rsid w:val="00822A54"/>
    <w:rsid w:val="00822CDD"/>
    <w:rsid w:val="00823AF7"/>
    <w:rsid w:val="008246A8"/>
    <w:rsid w:val="00824C9A"/>
    <w:rsid w:val="00824FE3"/>
    <w:rsid w:val="0082557F"/>
    <w:rsid w:val="00827410"/>
    <w:rsid w:val="00830CA2"/>
    <w:rsid w:val="00831D74"/>
    <w:rsid w:val="0083321B"/>
    <w:rsid w:val="00833867"/>
    <w:rsid w:val="00833CB5"/>
    <w:rsid w:val="008353AD"/>
    <w:rsid w:val="00836654"/>
    <w:rsid w:val="008372D1"/>
    <w:rsid w:val="00841379"/>
    <w:rsid w:val="008415F9"/>
    <w:rsid w:val="0084206A"/>
    <w:rsid w:val="008427D5"/>
    <w:rsid w:val="008440D6"/>
    <w:rsid w:val="00845398"/>
    <w:rsid w:val="0084569B"/>
    <w:rsid w:val="0084795E"/>
    <w:rsid w:val="008502E6"/>
    <w:rsid w:val="008505D6"/>
    <w:rsid w:val="00851C42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7AE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1D3B"/>
    <w:rsid w:val="00883ACB"/>
    <w:rsid w:val="008849D8"/>
    <w:rsid w:val="00885426"/>
    <w:rsid w:val="0088611F"/>
    <w:rsid w:val="00886D82"/>
    <w:rsid w:val="008877C2"/>
    <w:rsid w:val="00887F05"/>
    <w:rsid w:val="00891930"/>
    <w:rsid w:val="00891C6C"/>
    <w:rsid w:val="00892A49"/>
    <w:rsid w:val="00893908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27CB"/>
    <w:rsid w:val="008A3045"/>
    <w:rsid w:val="008A33A1"/>
    <w:rsid w:val="008A3681"/>
    <w:rsid w:val="008A377E"/>
    <w:rsid w:val="008A411D"/>
    <w:rsid w:val="008A5D44"/>
    <w:rsid w:val="008A6AC7"/>
    <w:rsid w:val="008A6AD3"/>
    <w:rsid w:val="008B0A04"/>
    <w:rsid w:val="008B3B63"/>
    <w:rsid w:val="008B3D32"/>
    <w:rsid w:val="008B4F8E"/>
    <w:rsid w:val="008B5112"/>
    <w:rsid w:val="008B52B5"/>
    <w:rsid w:val="008B5E28"/>
    <w:rsid w:val="008B620F"/>
    <w:rsid w:val="008B68B1"/>
    <w:rsid w:val="008B75FE"/>
    <w:rsid w:val="008C3426"/>
    <w:rsid w:val="008C65FB"/>
    <w:rsid w:val="008C6A81"/>
    <w:rsid w:val="008C6C0A"/>
    <w:rsid w:val="008C7103"/>
    <w:rsid w:val="008C7AD7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E64D9"/>
    <w:rsid w:val="008F02A3"/>
    <w:rsid w:val="008F1437"/>
    <w:rsid w:val="008F1EBA"/>
    <w:rsid w:val="008F21D4"/>
    <w:rsid w:val="008F2CB2"/>
    <w:rsid w:val="008F2E46"/>
    <w:rsid w:val="008F2EA1"/>
    <w:rsid w:val="008F2EB7"/>
    <w:rsid w:val="008F309A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2EC8"/>
    <w:rsid w:val="00913545"/>
    <w:rsid w:val="00913782"/>
    <w:rsid w:val="009138E4"/>
    <w:rsid w:val="00914D66"/>
    <w:rsid w:val="009247C0"/>
    <w:rsid w:val="00924F83"/>
    <w:rsid w:val="00925619"/>
    <w:rsid w:val="00925711"/>
    <w:rsid w:val="00925813"/>
    <w:rsid w:val="00926AE8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1B1E"/>
    <w:rsid w:val="0094253E"/>
    <w:rsid w:val="00942824"/>
    <w:rsid w:val="00944901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3D4A"/>
    <w:rsid w:val="00964135"/>
    <w:rsid w:val="009670B6"/>
    <w:rsid w:val="0097211A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3764"/>
    <w:rsid w:val="0098435C"/>
    <w:rsid w:val="00984C67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97536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3C84"/>
    <w:rsid w:val="009C4A03"/>
    <w:rsid w:val="009C5111"/>
    <w:rsid w:val="009C60D4"/>
    <w:rsid w:val="009C6331"/>
    <w:rsid w:val="009C654B"/>
    <w:rsid w:val="009C658E"/>
    <w:rsid w:val="009D0267"/>
    <w:rsid w:val="009D0759"/>
    <w:rsid w:val="009D1A0E"/>
    <w:rsid w:val="009D4096"/>
    <w:rsid w:val="009D4934"/>
    <w:rsid w:val="009D4938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53D4"/>
    <w:rsid w:val="009F63B1"/>
    <w:rsid w:val="009F73A3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0B5"/>
    <w:rsid w:val="00A23164"/>
    <w:rsid w:val="00A24B6F"/>
    <w:rsid w:val="00A257D3"/>
    <w:rsid w:val="00A2648F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07F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6BE5"/>
    <w:rsid w:val="00A67904"/>
    <w:rsid w:val="00A704A2"/>
    <w:rsid w:val="00A70591"/>
    <w:rsid w:val="00A70931"/>
    <w:rsid w:val="00A70C10"/>
    <w:rsid w:val="00A70E54"/>
    <w:rsid w:val="00A7333C"/>
    <w:rsid w:val="00A73630"/>
    <w:rsid w:val="00A73F7C"/>
    <w:rsid w:val="00A74090"/>
    <w:rsid w:val="00A74C5D"/>
    <w:rsid w:val="00A77A70"/>
    <w:rsid w:val="00A81418"/>
    <w:rsid w:val="00A81651"/>
    <w:rsid w:val="00A81D52"/>
    <w:rsid w:val="00A81E38"/>
    <w:rsid w:val="00A81E9B"/>
    <w:rsid w:val="00A82865"/>
    <w:rsid w:val="00A8357F"/>
    <w:rsid w:val="00A836FB"/>
    <w:rsid w:val="00A83EC5"/>
    <w:rsid w:val="00A86223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6B4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0360"/>
    <w:rsid w:val="00AC1171"/>
    <w:rsid w:val="00AC16A2"/>
    <w:rsid w:val="00AC3EF3"/>
    <w:rsid w:val="00AC45EB"/>
    <w:rsid w:val="00AC5D91"/>
    <w:rsid w:val="00AC6EE8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D73D5"/>
    <w:rsid w:val="00AE04CB"/>
    <w:rsid w:val="00AE05A3"/>
    <w:rsid w:val="00AE28E8"/>
    <w:rsid w:val="00AE621D"/>
    <w:rsid w:val="00AE7066"/>
    <w:rsid w:val="00AF0397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38F"/>
    <w:rsid w:val="00AF7EE7"/>
    <w:rsid w:val="00B00072"/>
    <w:rsid w:val="00B00323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074CD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4A54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60B3"/>
    <w:rsid w:val="00B579EC"/>
    <w:rsid w:val="00B57C2A"/>
    <w:rsid w:val="00B60504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32EE"/>
    <w:rsid w:val="00B7406E"/>
    <w:rsid w:val="00B7498A"/>
    <w:rsid w:val="00B74EBE"/>
    <w:rsid w:val="00B77B12"/>
    <w:rsid w:val="00B77CDF"/>
    <w:rsid w:val="00B77F82"/>
    <w:rsid w:val="00B808D4"/>
    <w:rsid w:val="00B80C0D"/>
    <w:rsid w:val="00B816A1"/>
    <w:rsid w:val="00B8191C"/>
    <w:rsid w:val="00B81CE0"/>
    <w:rsid w:val="00B81F83"/>
    <w:rsid w:val="00B82931"/>
    <w:rsid w:val="00B830A1"/>
    <w:rsid w:val="00B837AF"/>
    <w:rsid w:val="00B83A3A"/>
    <w:rsid w:val="00B84E0E"/>
    <w:rsid w:val="00B85321"/>
    <w:rsid w:val="00B85B90"/>
    <w:rsid w:val="00B86090"/>
    <w:rsid w:val="00B87C12"/>
    <w:rsid w:val="00B87D1D"/>
    <w:rsid w:val="00B905A8"/>
    <w:rsid w:val="00B91C75"/>
    <w:rsid w:val="00B93871"/>
    <w:rsid w:val="00B94C4A"/>
    <w:rsid w:val="00B94DD5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040"/>
    <w:rsid w:val="00BB1784"/>
    <w:rsid w:val="00BB23C0"/>
    <w:rsid w:val="00BB2D25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442F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3F1C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BC3"/>
    <w:rsid w:val="00BF2C80"/>
    <w:rsid w:val="00BF4440"/>
    <w:rsid w:val="00BF4609"/>
    <w:rsid w:val="00BF46B6"/>
    <w:rsid w:val="00BF4A5B"/>
    <w:rsid w:val="00BF4AB6"/>
    <w:rsid w:val="00BF4F94"/>
    <w:rsid w:val="00BF51B0"/>
    <w:rsid w:val="00BF58BF"/>
    <w:rsid w:val="00BF5D65"/>
    <w:rsid w:val="00BF6153"/>
    <w:rsid w:val="00BF73F8"/>
    <w:rsid w:val="00BF7EE4"/>
    <w:rsid w:val="00C0039D"/>
    <w:rsid w:val="00C003DC"/>
    <w:rsid w:val="00C013ED"/>
    <w:rsid w:val="00C01C3B"/>
    <w:rsid w:val="00C01C71"/>
    <w:rsid w:val="00C01EBD"/>
    <w:rsid w:val="00C024F7"/>
    <w:rsid w:val="00C026DF"/>
    <w:rsid w:val="00C036D2"/>
    <w:rsid w:val="00C05465"/>
    <w:rsid w:val="00C05814"/>
    <w:rsid w:val="00C078C1"/>
    <w:rsid w:val="00C12EB8"/>
    <w:rsid w:val="00C15C08"/>
    <w:rsid w:val="00C15FA6"/>
    <w:rsid w:val="00C20288"/>
    <w:rsid w:val="00C20E40"/>
    <w:rsid w:val="00C20F13"/>
    <w:rsid w:val="00C21728"/>
    <w:rsid w:val="00C22D03"/>
    <w:rsid w:val="00C237DE"/>
    <w:rsid w:val="00C253D3"/>
    <w:rsid w:val="00C263A6"/>
    <w:rsid w:val="00C26A45"/>
    <w:rsid w:val="00C26F2D"/>
    <w:rsid w:val="00C26F75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4D07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5C39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858"/>
    <w:rsid w:val="00C739B6"/>
    <w:rsid w:val="00C73BEC"/>
    <w:rsid w:val="00C74F34"/>
    <w:rsid w:val="00C75391"/>
    <w:rsid w:val="00C779E7"/>
    <w:rsid w:val="00C803FC"/>
    <w:rsid w:val="00C819B0"/>
    <w:rsid w:val="00C834A1"/>
    <w:rsid w:val="00C8372D"/>
    <w:rsid w:val="00C83CD3"/>
    <w:rsid w:val="00C84326"/>
    <w:rsid w:val="00C845BA"/>
    <w:rsid w:val="00C84A79"/>
    <w:rsid w:val="00C84FD2"/>
    <w:rsid w:val="00C869DA"/>
    <w:rsid w:val="00C87AEB"/>
    <w:rsid w:val="00C87F3E"/>
    <w:rsid w:val="00C905EC"/>
    <w:rsid w:val="00C906F0"/>
    <w:rsid w:val="00C907BC"/>
    <w:rsid w:val="00C908FC"/>
    <w:rsid w:val="00C911FF"/>
    <w:rsid w:val="00C912DF"/>
    <w:rsid w:val="00C92245"/>
    <w:rsid w:val="00C93FC8"/>
    <w:rsid w:val="00C93FDE"/>
    <w:rsid w:val="00C948B2"/>
    <w:rsid w:val="00C966B2"/>
    <w:rsid w:val="00C9691A"/>
    <w:rsid w:val="00C96934"/>
    <w:rsid w:val="00C97760"/>
    <w:rsid w:val="00C978A2"/>
    <w:rsid w:val="00CA0102"/>
    <w:rsid w:val="00CA0D0D"/>
    <w:rsid w:val="00CA1067"/>
    <w:rsid w:val="00CA28F8"/>
    <w:rsid w:val="00CA2DAA"/>
    <w:rsid w:val="00CB08CF"/>
    <w:rsid w:val="00CB10D3"/>
    <w:rsid w:val="00CB2E56"/>
    <w:rsid w:val="00CB3070"/>
    <w:rsid w:val="00CB35F1"/>
    <w:rsid w:val="00CB3B46"/>
    <w:rsid w:val="00CB46D7"/>
    <w:rsid w:val="00CB4E90"/>
    <w:rsid w:val="00CB5338"/>
    <w:rsid w:val="00CB6B6C"/>
    <w:rsid w:val="00CB6FE4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D5A92"/>
    <w:rsid w:val="00CD5D57"/>
    <w:rsid w:val="00CE0FDF"/>
    <w:rsid w:val="00CE1F82"/>
    <w:rsid w:val="00CE2C37"/>
    <w:rsid w:val="00CE4B5B"/>
    <w:rsid w:val="00CF1B4A"/>
    <w:rsid w:val="00CF2008"/>
    <w:rsid w:val="00CF2817"/>
    <w:rsid w:val="00CF2B36"/>
    <w:rsid w:val="00CF4289"/>
    <w:rsid w:val="00CF54F2"/>
    <w:rsid w:val="00CF6512"/>
    <w:rsid w:val="00CF6584"/>
    <w:rsid w:val="00CF7240"/>
    <w:rsid w:val="00CF7F80"/>
    <w:rsid w:val="00D00A3C"/>
    <w:rsid w:val="00D017C1"/>
    <w:rsid w:val="00D022C5"/>
    <w:rsid w:val="00D02EBE"/>
    <w:rsid w:val="00D041E5"/>
    <w:rsid w:val="00D07660"/>
    <w:rsid w:val="00D0778C"/>
    <w:rsid w:val="00D109E5"/>
    <w:rsid w:val="00D1123B"/>
    <w:rsid w:val="00D117CF"/>
    <w:rsid w:val="00D15A91"/>
    <w:rsid w:val="00D15D8F"/>
    <w:rsid w:val="00D169D3"/>
    <w:rsid w:val="00D17062"/>
    <w:rsid w:val="00D20DBB"/>
    <w:rsid w:val="00D243AB"/>
    <w:rsid w:val="00D24A7B"/>
    <w:rsid w:val="00D25BB2"/>
    <w:rsid w:val="00D26CD7"/>
    <w:rsid w:val="00D27BF0"/>
    <w:rsid w:val="00D27E36"/>
    <w:rsid w:val="00D32AC4"/>
    <w:rsid w:val="00D345A5"/>
    <w:rsid w:val="00D35904"/>
    <w:rsid w:val="00D35C63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1FED"/>
    <w:rsid w:val="00D62548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425D"/>
    <w:rsid w:val="00D84A67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496D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08E"/>
    <w:rsid w:val="00DB4697"/>
    <w:rsid w:val="00DB4A62"/>
    <w:rsid w:val="00DB4D25"/>
    <w:rsid w:val="00DB558B"/>
    <w:rsid w:val="00DB5FF3"/>
    <w:rsid w:val="00DB66C7"/>
    <w:rsid w:val="00DB6CCD"/>
    <w:rsid w:val="00DB71E6"/>
    <w:rsid w:val="00DB744F"/>
    <w:rsid w:val="00DB7B1E"/>
    <w:rsid w:val="00DC0676"/>
    <w:rsid w:val="00DC0F92"/>
    <w:rsid w:val="00DC21BD"/>
    <w:rsid w:val="00DC30EE"/>
    <w:rsid w:val="00DC3BE5"/>
    <w:rsid w:val="00DC424C"/>
    <w:rsid w:val="00DC577A"/>
    <w:rsid w:val="00DC69CF"/>
    <w:rsid w:val="00DC6CE1"/>
    <w:rsid w:val="00DD087D"/>
    <w:rsid w:val="00DD19A0"/>
    <w:rsid w:val="00DD34A6"/>
    <w:rsid w:val="00DD383D"/>
    <w:rsid w:val="00DD4CAE"/>
    <w:rsid w:val="00DD53CF"/>
    <w:rsid w:val="00DD5E80"/>
    <w:rsid w:val="00DD6408"/>
    <w:rsid w:val="00DD7043"/>
    <w:rsid w:val="00DD71FB"/>
    <w:rsid w:val="00DD7649"/>
    <w:rsid w:val="00DE1070"/>
    <w:rsid w:val="00DE2B70"/>
    <w:rsid w:val="00DE2F23"/>
    <w:rsid w:val="00DE362D"/>
    <w:rsid w:val="00DE3EB4"/>
    <w:rsid w:val="00DE4779"/>
    <w:rsid w:val="00DE5136"/>
    <w:rsid w:val="00DE5AB8"/>
    <w:rsid w:val="00DE612B"/>
    <w:rsid w:val="00DF05D9"/>
    <w:rsid w:val="00DF0D24"/>
    <w:rsid w:val="00DF1854"/>
    <w:rsid w:val="00DF1A8C"/>
    <w:rsid w:val="00DF1B47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07A42"/>
    <w:rsid w:val="00E11925"/>
    <w:rsid w:val="00E122B8"/>
    <w:rsid w:val="00E12D3E"/>
    <w:rsid w:val="00E12DD0"/>
    <w:rsid w:val="00E132C9"/>
    <w:rsid w:val="00E13CA2"/>
    <w:rsid w:val="00E15AF3"/>
    <w:rsid w:val="00E16823"/>
    <w:rsid w:val="00E16DD1"/>
    <w:rsid w:val="00E20E88"/>
    <w:rsid w:val="00E21200"/>
    <w:rsid w:val="00E219F2"/>
    <w:rsid w:val="00E21D56"/>
    <w:rsid w:val="00E21E75"/>
    <w:rsid w:val="00E2375A"/>
    <w:rsid w:val="00E2426B"/>
    <w:rsid w:val="00E24329"/>
    <w:rsid w:val="00E25162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5B2B"/>
    <w:rsid w:val="00E46159"/>
    <w:rsid w:val="00E4766E"/>
    <w:rsid w:val="00E5079B"/>
    <w:rsid w:val="00E51110"/>
    <w:rsid w:val="00E51CE8"/>
    <w:rsid w:val="00E52C40"/>
    <w:rsid w:val="00E53AF2"/>
    <w:rsid w:val="00E54C1B"/>
    <w:rsid w:val="00E55011"/>
    <w:rsid w:val="00E55F9B"/>
    <w:rsid w:val="00E57483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188"/>
    <w:rsid w:val="00E67A01"/>
    <w:rsid w:val="00E67AB0"/>
    <w:rsid w:val="00E70668"/>
    <w:rsid w:val="00E7085B"/>
    <w:rsid w:val="00E708ED"/>
    <w:rsid w:val="00E73082"/>
    <w:rsid w:val="00E768C5"/>
    <w:rsid w:val="00E773C4"/>
    <w:rsid w:val="00E80243"/>
    <w:rsid w:val="00E80306"/>
    <w:rsid w:val="00E80AD3"/>
    <w:rsid w:val="00E8148A"/>
    <w:rsid w:val="00E81735"/>
    <w:rsid w:val="00E81AD4"/>
    <w:rsid w:val="00E81E80"/>
    <w:rsid w:val="00E8287C"/>
    <w:rsid w:val="00E83877"/>
    <w:rsid w:val="00E85322"/>
    <w:rsid w:val="00E878EC"/>
    <w:rsid w:val="00E87900"/>
    <w:rsid w:val="00E903C2"/>
    <w:rsid w:val="00E904A8"/>
    <w:rsid w:val="00E91007"/>
    <w:rsid w:val="00E937DE"/>
    <w:rsid w:val="00E94129"/>
    <w:rsid w:val="00E9475F"/>
    <w:rsid w:val="00E947B7"/>
    <w:rsid w:val="00E96E25"/>
    <w:rsid w:val="00EA2231"/>
    <w:rsid w:val="00EA2E2A"/>
    <w:rsid w:val="00EA3972"/>
    <w:rsid w:val="00EA4E3E"/>
    <w:rsid w:val="00EA5F2D"/>
    <w:rsid w:val="00EA609E"/>
    <w:rsid w:val="00EA6CE4"/>
    <w:rsid w:val="00EA7872"/>
    <w:rsid w:val="00EA7F43"/>
    <w:rsid w:val="00EB0246"/>
    <w:rsid w:val="00EB38AF"/>
    <w:rsid w:val="00EB3B06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56A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0DD0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EF79E9"/>
    <w:rsid w:val="00F004E2"/>
    <w:rsid w:val="00F04C55"/>
    <w:rsid w:val="00F073D9"/>
    <w:rsid w:val="00F1018D"/>
    <w:rsid w:val="00F10950"/>
    <w:rsid w:val="00F10A79"/>
    <w:rsid w:val="00F10C64"/>
    <w:rsid w:val="00F115E0"/>
    <w:rsid w:val="00F11D55"/>
    <w:rsid w:val="00F12E78"/>
    <w:rsid w:val="00F12F19"/>
    <w:rsid w:val="00F1327E"/>
    <w:rsid w:val="00F1483D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763"/>
    <w:rsid w:val="00F33DD4"/>
    <w:rsid w:val="00F340AC"/>
    <w:rsid w:val="00F3666E"/>
    <w:rsid w:val="00F37C7C"/>
    <w:rsid w:val="00F40BB2"/>
    <w:rsid w:val="00F42310"/>
    <w:rsid w:val="00F43097"/>
    <w:rsid w:val="00F44F38"/>
    <w:rsid w:val="00F44F99"/>
    <w:rsid w:val="00F474BC"/>
    <w:rsid w:val="00F47BD6"/>
    <w:rsid w:val="00F51369"/>
    <w:rsid w:val="00F51409"/>
    <w:rsid w:val="00F516B7"/>
    <w:rsid w:val="00F51E8B"/>
    <w:rsid w:val="00F5334D"/>
    <w:rsid w:val="00F53892"/>
    <w:rsid w:val="00F548B8"/>
    <w:rsid w:val="00F55E24"/>
    <w:rsid w:val="00F560EC"/>
    <w:rsid w:val="00F5723D"/>
    <w:rsid w:val="00F57910"/>
    <w:rsid w:val="00F63682"/>
    <w:rsid w:val="00F646F4"/>
    <w:rsid w:val="00F64A99"/>
    <w:rsid w:val="00F66860"/>
    <w:rsid w:val="00F673E2"/>
    <w:rsid w:val="00F70105"/>
    <w:rsid w:val="00F71169"/>
    <w:rsid w:val="00F71919"/>
    <w:rsid w:val="00F72827"/>
    <w:rsid w:val="00F742D8"/>
    <w:rsid w:val="00F76725"/>
    <w:rsid w:val="00F76A8C"/>
    <w:rsid w:val="00F7734B"/>
    <w:rsid w:val="00F8019A"/>
    <w:rsid w:val="00F80931"/>
    <w:rsid w:val="00F80F50"/>
    <w:rsid w:val="00F812C2"/>
    <w:rsid w:val="00F8188B"/>
    <w:rsid w:val="00F842BA"/>
    <w:rsid w:val="00F85995"/>
    <w:rsid w:val="00F86B0A"/>
    <w:rsid w:val="00F904C7"/>
    <w:rsid w:val="00F90A35"/>
    <w:rsid w:val="00F90F74"/>
    <w:rsid w:val="00F913DF"/>
    <w:rsid w:val="00F94E80"/>
    <w:rsid w:val="00F96E27"/>
    <w:rsid w:val="00F97143"/>
    <w:rsid w:val="00F97D9A"/>
    <w:rsid w:val="00FA0997"/>
    <w:rsid w:val="00FA3501"/>
    <w:rsid w:val="00FA5604"/>
    <w:rsid w:val="00FA5989"/>
    <w:rsid w:val="00FA60D4"/>
    <w:rsid w:val="00FB1137"/>
    <w:rsid w:val="00FB1E70"/>
    <w:rsid w:val="00FB2F93"/>
    <w:rsid w:val="00FB4BE6"/>
    <w:rsid w:val="00FB5037"/>
    <w:rsid w:val="00FB5A48"/>
    <w:rsid w:val="00FB62FC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0844"/>
    <w:rsid w:val="00FD2786"/>
    <w:rsid w:val="00FD2CB5"/>
    <w:rsid w:val="00FD4CAA"/>
    <w:rsid w:val="00FD5377"/>
    <w:rsid w:val="00FD5AE0"/>
    <w:rsid w:val="00FD6649"/>
    <w:rsid w:val="00FD7232"/>
    <w:rsid w:val="00FD7B14"/>
    <w:rsid w:val="00FD7E3F"/>
    <w:rsid w:val="00FE069D"/>
    <w:rsid w:val="00FE132E"/>
    <w:rsid w:val="00FE38EB"/>
    <w:rsid w:val="00FE3DC4"/>
    <w:rsid w:val="00FE4560"/>
    <w:rsid w:val="00FE4633"/>
    <w:rsid w:val="00FE5450"/>
    <w:rsid w:val="00FE5A66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682E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E3F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FA0997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3329</TotalTime>
  <Pages>4</Pages>
  <Words>1255</Words>
  <Characters>6778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2020/2021</vt:lpstr>
      <vt:lpstr>Guião 2018/2019</vt:lpstr>
    </vt:vector>
  </TitlesOfParts>
  <Company>DETUA</Company>
  <LinksUpToDate>false</LinksUpToDate>
  <CharactersWithSpaces>8017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2020/2021</dc:title>
  <dc:subject/>
  <dc:creator>adrego</dc:creator>
  <cp:keywords/>
  <cp:lastModifiedBy>Jodionisio Muachifi</cp:lastModifiedBy>
  <cp:revision>311</cp:revision>
  <cp:lastPrinted>2021-04-11T20:34:00Z</cp:lastPrinted>
  <dcterms:created xsi:type="dcterms:W3CDTF">2020-02-21T23:11:00Z</dcterms:created>
  <dcterms:modified xsi:type="dcterms:W3CDTF">2021-04-24T17:10:00Z</dcterms:modified>
</cp:coreProperties>
</file>