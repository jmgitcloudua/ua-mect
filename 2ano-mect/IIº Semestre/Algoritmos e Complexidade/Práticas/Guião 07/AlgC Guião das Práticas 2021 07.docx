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97FDA" w14:textId="6B4137E9" w:rsidR="00912EC8" w:rsidRDefault="00912EC8" w:rsidP="00E46159">
      <w:pPr>
        <w:pStyle w:val="TtulodoCaptulo"/>
      </w:pPr>
      <w:r w:rsidRPr="00B535DB">
        <w:t xml:space="preserve">Aula </w:t>
      </w:r>
      <w:r w:rsidR="007810EB">
        <w:t>7</w:t>
      </w:r>
      <w:r w:rsidRPr="00B535DB">
        <w:t xml:space="preserve"> - Análise da Complexidade de Algoritmos Recursivos</w:t>
      </w:r>
    </w:p>
    <w:p w14:paraId="53F604F2" w14:textId="519451F4" w:rsidR="00912EC8" w:rsidRPr="00912EC8" w:rsidRDefault="00912EC8" w:rsidP="00912EC8">
      <w:pPr>
        <w:spacing w:after="240"/>
        <w:jc w:val="center"/>
        <w:rPr>
          <w:rFonts w:ascii="Arial Narrow" w:hAnsi="Arial Narrow"/>
          <w:b/>
          <w:bCs/>
          <w:color w:val="FF0000"/>
          <w:lang w:val="pt-PT"/>
        </w:rPr>
      </w:pPr>
      <w:r w:rsidRPr="004E7081">
        <w:rPr>
          <w:rFonts w:ascii="Arial Narrow" w:hAnsi="Arial Narrow"/>
          <w:b/>
          <w:bCs/>
          <w:color w:val="FF0000"/>
          <w:lang w:val="pt-PT"/>
        </w:rPr>
        <w:t>*** Entregue</w:t>
      </w:r>
      <w:r>
        <w:rPr>
          <w:rFonts w:ascii="Arial Narrow" w:hAnsi="Arial Narrow"/>
          <w:b/>
          <w:bCs/>
          <w:color w:val="FF0000"/>
          <w:lang w:val="pt-PT"/>
        </w:rPr>
        <w:t>, num ficheiro ZIP,</w:t>
      </w:r>
      <w:r w:rsidRPr="004E7081">
        <w:rPr>
          <w:rFonts w:ascii="Arial Narrow" w:hAnsi="Arial Narrow"/>
          <w:b/>
          <w:bCs/>
          <w:color w:val="FF0000"/>
          <w:lang w:val="pt-PT"/>
        </w:rPr>
        <w:t xml:space="preserve"> este guião preenchido e o código desenvolvido ***</w:t>
      </w:r>
    </w:p>
    <w:p w14:paraId="44313697" w14:textId="09AAD057" w:rsidR="00666293" w:rsidRDefault="00613F61" w:rsidP="00666293">
      <w:pPr>
        <w:tabs>
          <w:tab w:val="left" w:pos="284"/>
        </w:tabs>
        <w:ind w:left="284"/>
        <w:rPr>
          <w:lang w:val="pt-PT"/>
        </w:rPr>
      </w:pPr>
      <w:r>
        <w:rPr>
          <w:lang w:val="pt-PT"/>
        </w:rPr>
        <w:t>Considere a</w:t>
      </w:r>
      <w:r w:rsidR="00666293">
        <w:rPr>
          <w:lang w:val="pt-PT"/>
        </w:rPr>
        <w:t xml:space="preserve"> seguinte relação de recorrência:</w:t>
      </w:r>
    </w:p>
    <w:p w14:paraId="3C42A4FF" w14:textId="77777777" w:rsidR="00726FF1" w:rsidRDefault="00726FF1" w:rsidP="00666293">
      <w:pPr>
        <w:tabs>
          <w:tab w:val="left" w:pos="284"/>
        </w:tabs>
        <w:ind w:left="284"/>
        <w:rPr>
          <w:lang w:val="pt-PT"/>
        </w:rPr>
      </w:pPr>
    </w:p>
    <w:p w14:paraId="586C2ACF" w14:textId="195BF60B" w:rsidR="00912EC8" w:rsidRPr="00181F80" w:rsidRDefault="00613F61" w:rsidP="008C63B7">
      <w:pPr>
        <w:pStyle w:val="ExercciosCharCharCharCharCharChar"/>
      </w:pPr>
      <m:oMathPara>
        <m:oMath>
          <m:r>
            <m:rPr>
              <m:nor/>
            </m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  </m:t>
          </m:r>
          <m:r>
            <m:rPr>
              <m:nor/>
            </m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&amp;</m:t>
                  </m:r>
                  <m:r>
                    <m:rPr>
                      <m:nor/>
                    </m:rPr>
                    <m:t>1 ,  se n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=</m:t>
                  </m:r>
                  <m:r>
                    <m:rPr>
                      <m:nor/>
                    </m:rPr>
                    <m:t xml:space="preserve"> 0  ou  n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=</m:t>
                  </m:r>
                  <m:r>
                    <m:rPr>
                      <m:nor/>
                    </m:rPr>
                    <m:t>1 ou  n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=</m:t>
                  </m:r>
                  <m:r>
                    <m:rPr>
                      <m:nor/>
                    </m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&amp;</m:t>
                  </m:r>
                  <m:r>
                    <m:rPr>
                      <m:nor/>
                    </m:rPr>
                    <m:t>F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n-1)+</m:t>
                  </m:r>
                  <m:r>
                    <m:rPr>
                      <m:nor/>
                    </m:rPr>
                    <m:t>F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n-2)+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n-3</m:t>
                      </m:r>
                    </m:sup>
                    <m:e>
                      <m:r>
                        <m:rPr>
                          <m:nor/>
                        </m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×</m:t>
                      </m:r>
                      <m:r>
                        <m:rPr>
                          <m:nor/>
                        </m:rPr>
                        <m:t xml:space="preserve">F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n-3-k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>
                          <m:nor/>
                        </m:rPr>
                        <m:t xml:space="preserve"> ,  se n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&gt;</m:t>
                      </m:r>
                      <m:r>
                        <m:rPr>
                          <m:nor/>
                        </m:rPr>
                        <m:t xml:space="preserve"> 2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nary>
                </m:e>
              </m:eqArr>
            </m:e>
          </m:d>
        </m:oMath>
      </m:oMathPara>
    </w:p>
    <w:p w14:paraId="42BEE036" w14:textId="550AB3D7" w:rsidR="00181F80" w:rsidRPr="00181F80" w:rsidRDefault="00181F80" w:rsidP="008C63B7">
      <w:pPr>
        <w:pStyle w:val="ExercciosCharCharCharCharCharChar"/>
        <w:rPr>
          <w:sz w:val="32"/>
          <w:szCs w:val="32"/>
        </w:rPr>
      </w:pPr>
      <w:r w:rsidRPr="00181F80">
        <w:t>Função Recursiva</w:t>
      </w:r>
    </w:p>
    <w:p w14:paraId="262368D2" w14:textId="690037B1" w:rsidR="00E57483" w:rsidRPr="00FF66CA" w:rsidRDefault="00E57483" w:rsidP="00283216">
      <w:pPr>
        <w:numPr>
          <w:ilvl w:val="0"/>
          <w:numId w:val="18"/>
        </w:numPr>
        <w:tabs>
          <w:tab w:val="left" w:pos="284"/>
        </w:tabs>
        <w:spacing w:after="120"/>
        <w:ind w:left="284" w:hanging="284"/>
        <w:rPr>
          <w:lang w:val="pt-PT"/>
        </w:rPr>
      </w:pPr>
      <w:r>
        <w:rPr>
          <w:lang w:val="pt-PT"/>
        </w:rPr>
        <w:t xml:space="preserve">Implemente uma </w:t>
      </w:r>
      <w:r w:rsidRPr="00E57483">
        <w:rPr>
          <w:b/>
          <w:bCs/>
          <w:lang w:val="pt-PT"/>
        </w:rPr>
        <w:t>função recursiva</w:t>
      </w:r>
      <w:r w:rsidR="00283216">
        <w:rPr>
          <w:b/>
          <w:bCs/>
          <w:lang w:val="pt-PT"/>
        </w:rPr>
        <w:t xml:space="preserve"> </w:t>
      </w:r>
      <w:r>
        <w:rPr>
          <w:lang w:val="pt-PT"/>
        </w:rPr>
        <w:t xml:space="preserve">que use diretamente a relação de recorrência acima, </w:t>
      </w:r>
      <w:r w:rsidRPr="00E57483">
        <w:rPr>
          <w:b/>
          <w:bCs/>
          <w:lang w:val="pt-PT"/>
        </w:rPr>
        <w:t>sem qualquer simplificação</w:t>
      </w:r>
      <w:r>
        <w:rPr>
          <w:lang w:val="pt-PT"/>
        </w:rPr>
        <w:t>.</w:t>
      </w:r>
    </w:p>
    <w:p w14:paraId="47DEFFE5" w14:textId="1EC2707D" w:rsidR="00E57483" w:rsidRDefault="00726FF1" w:rsidP="00283216">
      <w:pPr>
        <w:numPr>
          <w:ilvl w:val="0"/>
          <w:numId w:val="18"/>
        </w:numPr>
        <w:tabs>
          <w:tab w:val="left" w:pos="284"/>
        </w:tabs>
        <w:spacing w:after="120"/>
        <w:ind w:left="284" w:hanging="284"/>
        <w:rPr>
          <w:lang w:val="pt-PT"/>
        </w:rPr>
      </w:pPr>
      <w:r w:rsidRPr="00FF66CA">
        <w:rPr>
          <w:lang w:val="pt-PT"/>
        </w:rPr>
        <w:t xml:space="preserve">Construa um programa para executar </w:t>
      </w:r>
      <w:r w:rsidR="007F2DB3">
        <w:rPr>
          <w:lang w:val="pt-PT"/>
        </w:rPr>
        <w:t>ess</w:t>
      </w:r>
      <w:r w:rsidRPr="00FF66CA">
        <w:rPr>
          <w:lang w:val="pt-PT"/>
        </w:rPr>
        <w:t xml:space="preserve">a função para </w:t>
      </w:r>
      <w:r w:rsidRPr="00E57483">
        <w:rPr>
          <w:b/>
          <w:bCs/>
          <w:lang w:val="pt-PT"/>
        </w:rPr>
        <w:t>sucessivos valores de n</w:t>
      </w:r>
      <w:r w:rsidRPr="00FF66CA">
        <w:rPr>
          <w:lang w:val="pt-PT"/>
        </w:rPr>
        <w:t xml:space="preserve"> e </w:t>
      </w:r>
      <w:r w:rsidR="00E57483">
        <w:rPr>
          <w:lang w:val="pt-PT"/>
        </w:rPr>
        <w:t xml:space="preserve">que permita </w:t>
      </w:r>
      <w:r w:rsidR="00E57483" w:rsidRPr="00E57483">
        <w:rPr>
          <w:b/>
          <w:bCs/>
          <w:lang w:val="pt-PT"/>
        </w:rPr>
        <w:t xml:space="preserve">contar o número </w:t>
      </w:r>
      <w:r w:rsidR="00687B57">
        <w:rPr>
          <w:b/>
          <w:bCs/>
          <w:lang w:val="pt-PT"/>
        </w:rPr>
        <w:t xml:space="preserve">total </w:t>
      </w:r>
      <w:r w:rsidR="00E57483" w:rsidRPr="00E57483">
        <w:rPr>
          <w:b/>
          <w:bCs/>
          <w:lang w:val="pt-PT"/>
        </w:rPr>
        <w:t>de multiplicações efetuadas</w:t>
      </w:r>
      <w:r w:rsidR="00E57483">
        <w:rPr>
          <w:lang w:val="pt-PT"/>
        </w:rPr>
        <w:t xml:space="preserve"> para cada valor de n.</w:t>
      </w:r>
    </w:p>
    <w:p w14:paraId="40D8FC62" w14:textId="048E4EEA" w:rsidR="00283216" w:rsidRDefault="00283216" w:rsidP="00345016">
      <w:pPr>
        <w:pStyle w:val="PargrafodaLista"/>
        <w:numPr>
          <w:ilvl w:val="0"/>
          <w:numId w:val="22"/>
        </w:numPr>
        <w:tabs>
          <w:tab w:val="left" w:pos="284"/>
        </w:tabs>
        <w:spacing w:after="360"/>
        <w:ind w:left="284" w:hanging="284"/>
        <w:rPr>
          <w:lang w:val="pt-PT"/>
        </w:rPr>
      </w:pPr>
      <w:r w:rsidRPr="00706992">
        <w:rPr>
          <w:b/>
          <w:bCs/>
          <w:lang w:val="pt-PT"/>
        </w:rPr>
        <w:t xml:space="preserve">Preencha a </w:t>
      </w:r>
      <w:r w:rsidR="00345016">
        <w:rPr>
          <w:b/>
          <w:bCs/>
          <w:lang w:val="pt-PT"/>
        </w:rPr>
        <w:t xml:space="preserve">as primeiras colunas </w:t>
      </w:r>
      <w:r w:rsidRPr="00706992">
        <w:rPr>
          <w:b/>
          <w:bCs/>
          <w:lang w:val="pt-PT"/>
        </w:rPr>
        <w:t>tabela seguinte</w:t>
      </w:r>
      <w:r w:rsidRPr="00706992">
        <w:rPr>
          <w:lang w:val="pt-PT"/>
        </w:rPr>
        <w:t xml:space="preserve"> com o resultado d</w:t>
      </w:r>
      <w:r>
        <w:rPr>
          <w:lang w:val="pt-PT"/>
        </w:rPr>
        <w:t xml:space="preserve">a </w:t>
      </w:r>
      <w:r w:rsidRPr="00706992">
        <w:rPr>
          <w:lang w:val="pt-PT"/>
        </w:rPr>
        <w:t xml:space="preserve">função </w:t>
      </w:r>
      <w:r w:rsidR="00345016">
        <w:rPr>
          <w:lang w:val="pt-PT"/>
        </w:rPr>
        <w:t xml:space="preserve">recursiva </w:t>
      </w:r>
      <w:r w:rsidRPr="00706992">
        <w:rPr>
          <w:lang w:val="pt-PT"/>
        </w:rPr>
        <w:t xml:space="preserve">e o número de </w:t>
      </w:r>
      <w:r>
        <w:rPr>
          <w:lang w:val="pt-PT"/>
        </w:rPr>
        <w:t>multiplicações efetuadas</w:t>
      </w:r>
      <w:r w:rsidRPr="00706992">
        <w:rPr>
          <w:lang w:val="pt-PT"/>
        </w:rPr>
        <w:t xml:space="preserve"> para os sucessivos valores de n.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9"/>
        <w:gridCol w:w="1813"/>
        <w:gridCol w:w="1559"/>
        <w:gridCol w:w="1985"/>
        <w:gridCol w:w="1842"/>
      </w:tblGrid>
      <w:tr w:rsidR="002403BC" w:rsidRPr="00B837AF" w14:paraId="77EDCED4" w14:textId="77777777" w:rsidTr="007C6839">
        <w:trPr>
          <w:jc w:val="center"/>
        </w:trPr>
        <w:tc>
          <w:tcPr>
            <w:tcW w:w="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36937943" w14:textId="77777777" w:rsidR="002403BC" w:rsidRPr="00B837AF" w:rsidRDefault="002403BC" w:rsidP="00052801">
            <w:pPr>
              <w:jc w:val="center"/>
              <w:rPr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n</w:t>
            </w:r>
          </w:p>
        </w:tc>
        <w:tc>
          <w:tcPr>
            <w:tcW w:w="181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29FD1E9" w14:textId="3B533E98" w:rsidR="002403BC" w:rsidRPr="00B837AF" w:rsidRDefault="007F2DB3" w:rsidP="00052801">
            <w:pPr>
              <w:jc w:val="center"/>
              <w:rPr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F</w:t>
            </w:r>
            <w:r w:rsidR="002403BC">
              <w:rPr>
                <w:b/>
                <w:sz w:val="20"/>
                <w:lang w:val="pt-PT"/>
              </w:rPr>
              <w:t>(n) – Versão Recursiva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844B7ED" w14:textId="1265489C" w:rsidR="002403BC" w:rsidRPr="00B837AF" w:rsidRDefault="002403BC" w:rsidP="00052801">
            <w:pPr>
              <w:jc w:val="center"/>
              <w:rPr>
                <w:b/>
                <w:sz w:val="20"/>
                <w:lang w:val="pt-PT"/>
              </w:rPr>
            </w:pPr>
            <w:r w:rsidRPr="00B837AF">
              <w:rPr>
                <w:b/>
                <w:sz w:val="20"/>
                <w:lang w:val="pt-PT"/>
              </w:rPr>
              <w:t xml:space="preserve">Nº de </w:t>
            </w:r>
            <w:r>
              <w:rPr>
                <w:b/>
                <w:sz w:val="20"/>
                <w:lang w:val="pt-PT"/>
              </w:rPr>
              <w:t>Multiplicações</w:t>
            </w:r>
          </w:p>
        </w:tc>
        <w:tc>
          <w:tcPr>
            <w:tcW w:w="198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F50E898" w14:textId="2C1D4168" w:rsidR="002403BC" w:rsidRPr="00B837AF" w:rsidRDefault="007F2DB3" w:rsidP="00052801">
            <w:pPr>
              <w:jc w:val="center"/>
              <w:rPr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F</w:t>
            </w:r>
            <w:r w:rsidR="002403BC">
              <w:rPr>
                <w:b/>
                <w:sz w:val="20"/>
                <w:lang w:val="pt-PT"/>
              </w:rPr>
              <w:t>(n) – Versão de Programação Dinâmica</w:t>
            </w:r>
          </w:p>
        </w:tc>
        <w:tc>
          <w:tcPr>
            <w:tcW w:w="184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F805D5" w14:textId="22244781" w:rsidR="002403BC" w:rsidRPr="00B837AF" w:rsidRDefault="002403BC" w:rsidP="00052801">
            <w:pPr>
              <w:jc w:val="center"/>
              <w:rPr>
                <w:b/>
                <w:sz w:val="20"/>
                <w:lang w:val="pt-PT"/>
              </w:rPr>
            </w:pPr>
            <w:r w:rsidRPr="00B837AF">
              <w:rPr>
                <w:b/>
                <w:sz w:val="20"/>
                <w:lang w:val="pt-PT"/>
              </w:rPr>
              <w:t xml:space="preserve">Nº de </w:t>
            </w:r>
            <w:r>
              <w:rPr>
                <w:b/>
                <w:sz w:val="20"/>
                <w:lang w:val="pt-PT"/>
              </w:rPr>
              <w:t>Multiplicações</w:t>
            </w:r>
          </w:p>
        </w:tc>
      </w:tr>
      <w:tr w:rsidR="00C30AE8" w:rsidRPr="00B837AF" w14:paraId="7DDC3BF1" w14:textId="77777777" w:rsidTr="007C6839">
        <w:trPr>
          <w:trHeight w:val="283"/>
          <w:jc w:val="center"/>
        </w:trPr>
        <w:tc>
          <w:tcPr>
            <w:tcW w:w="729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</w:tcPr>
          <w:p w14:paraId="79248A81" w14:textId="77777777" w:rsidR="00C30AE8" w:rsidRPr="00B837AF" w:rsidRDefault="00C30AE8" w:rsidP="00C30AE8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813" w:type="dxa"/>
            <w:tcBorders>
              <w:top w:val="single" w:sz="8" w:space="0" w:color="auto"/>
            </w:tcBorders>
            <w:shd w:val="clear" w:color="auto" w:fill="auto"/>
          </w:tcPr>
          <w:p w14:paraId="09E281DC" w14:textId="2E885C10" w:rsidR="00C30AE8" w:rsidRPr="0093403B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1</w:t>
            </w:r>
          </w:p>
        </w:tc>
        <w:tc>
          <w:tcPr>
            <w:tcW w:w="1559" w:type="dxa"/>
            <w:tcBorders>
              <w:top w:val="single" w:sz="8" w:space="0" w:color="auto"/>
            </w:tcBorders>
            <w:shd w:val="clear" w:color="auto" w:fill="auto"/>
          </w:tcPr>
          <w:p w14:paraId="519C864D" w14:textId="0EF4D08C" w:rsidR="00C30AE8" w:rsidRPr="00404C93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0</w:t>
            </w:r>
          </w:p>
        </w:tc>
        <w:tc>
          <w:tcPr>
            <w:tcW w:w="1985" w:type="dxa"/>
            <w:tcBorders>
              <w:top w:val="single" w:sz="8" w:space="0" w:color="auto"/>
            </w:tcBorders>
            <w:shd w:val="clear" w:color="auto" w:fill="auto"/>
          </w:tcPr>
          <w:p w14:paraId="7CD90658" w14:textId="658ECD57" w:rsidR="00C30AE8" w:rsidRPr="00C30AE8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1</w:t>
            </w:r>
          </w:p>
        </w:tc>
        <w:tc>
          <w:tcPr>
            <w:tcW w:w="1842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</w:tcPr>
          <w:p w14:paraId="2CD55E06" w14:textId="0B5E939C" w:rsidR="00C30AE8" w:rsidRPr="00C30AE8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0</w:t>
            </w:r>
          </w:p>
        </w:tc>
      </w:tr>
      <w:tr w:rsidR="00C30AE8" w:rsidRPr="00B837AF" w14:paraId="60A5AA64" w14:textId="77777777" w:rsidTr="007C6839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</w:tcBorders>
            <w:shd w:val="clear" w:color="auto" w:fill="auto"/>
          </w:tcPr>
          <w:p w14:paraId="04F48617" w14:textId="77777777" w:rsidR="00C30AE8" w:rsidRPr="00B837AF" w:rsidRDefault="00C30AE8" w:rsidP="00C30AE8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813" w:type="dxa"/>
            <w:shd w:val="clear" w:color="auto" w:fill="auto"/>
          </w:tcPr>
          <w:p w14:paraId="33C8C572" w14:textId="152F90F7" w:rsidR="00C30AE8" w:rsidRPr="00F83FA4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384B7CE2" w14:textId="60F13E8F" w:rsidR="00C30AE8" w:rsidRPr="00404C93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0</w:t>
            </w:r>
          </w:p>
        </w:tc>
        <w:tc>
          <w:tcPr>
            <w:tcW w:w="1985" w:type="dxa"/>
            <w:shd w:val="clear" w:color="auto" w:fill="auto"/>
          </w:tcPr>
          <w:p w14:paraId="4302B51B" w14:textId="32685E05" w:rsidR="00C30AE8" w:rsidRPr="00C30AE8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1</w:t>
            </w:r>
          </w:p>
        </w:tc>
        <w:tc>
          <w:tcPr>
            <w:tcW w:w="1842" w:type="dxa"/>
            <w:tcBorders>
              <w:right w:val="single" w:sz="8" w:space="0" w:color="auto"/>
            </w:tcBorders>
            <w:shd w:val="clear" w:color="auto" w:fill="auto"/>
          </w:tcPr>
          <w:p w14:paraId="59EA9FD4" w14:textId="4651765A" w:rsidR="00C30AE8" w:rsidRPr="00C30AE8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0</w:t>
            </w:r>
          </w:p>
        </w:tc>
      </w:tr>
      <w:tr w:rsidR="00C30AE8" w:rsidRPr="00B837AF" w14:paraId="3F023379" w14:textId="77777777" w:rsidTr="007C6839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</w:tcBorders>
            <w:shd w:val="clear" w:color="auto" w:fill="auto"/>
          </w:tcPr>
          <w:p w14:paraId="4E8697A4" w14:textId="77777777" w:rsidR="00C30AE8" w:rsidRPr="00B837AF" w:rsidRDefault="00C30AE8" w:rsidP="00C30AE8">
            <w:pPr>
              <w:jc w:val="center"/>
              <w:rPr>
                <w:lang w:val="pt-PT"/>
              </w:rPr>
            </w:pPr>
            <w:r w:rsidRPr="00B837AF">
              <w:rPr>
                <w:lang w:val="pt-PT"/>
              </w:rPr>
              <w:t>2</w:t>
            </w:r>
          </w:p>
        </w:tc>
        <w:tc>
          <w:tcPr>
            <w:tcW w:w="1813" w:type="dxa"/>
            <w:shd w:val="clear" w:color="auto" w:fill="auto"/>
          </w:tcPr>
          <w:p w14:paraId="1C745C33" w14:textId="5CD90615" w:rsidR="00C30AE8" w:rsidRPr="00F83FA4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3701E067" w14:textId="21F9DA87" w:rsidR="00C30AE8" w:rsidRPr="00404C93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0</w:t>
            </w:r>
          </w:p>
        </w:tc>
        <w:tc>
          <w:tcPr>
            <w:tcW w:w="1985" w:type="dxa"/>
            <w:shd w:val="clear" w:color="auto" w:fill="auto"/>
          </w:tcPr>
          <w:p w14:paraId="5E0A9B05" w14:textId="68EBB05E" w:rsidR="00C30AE8" w:rsidRPr="00C30AE8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1</w:t>
            </w:r>
          </w:p>
        </w:tc>
        <w:tc>
          <w:tcPr>
            <w:tcW w:w="1842" w:type="dxa"/>
            <w:tcBorders>
              <w:right w:val="single" w:sz="8" w:space="0" w:color="auto"/>
            </w:tcBorders>
            <w:shd w:val="clear" w:color="auto" w:fill="auto"/>
          </w:tcPr>
          <w:p w14:paraId="57E9F338" w14:textId="3E363AC1" w:rsidR="00C30AE8" w:rsidRPr="00C30AE8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0</w:t>
            </w:r>
          </w:p>
        </w:tc>
      </w:tr>
      <w:tr w:rsidR="00C30AE8" w:rsidRPr="00B837AF" w14:paraId="4CDC755E" w14:textId="77777777" w:rsidTr="007C6839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</w:tcBorders>
            <w:shd w:val="clear" w:color="auto" w:fill="auto"/>
          </w:tcPr>
          <w:p w14:paraId="527D76E2" w14:textId="77777777" w:rsidR="00C30AE8" w:rsidRPr="00B837AF" w:rsidRDefault="00C30AE8" w:rsidP="00C30AE8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813" w:type="dxa"/>
            <w:shd w:val="clear" w:color="auto" w:fill="auto"/>
          </w:tcPr>
          <w:p w14:paraId="32469258" w14:textId="0CCB2FDE" w:rsidR="00C30AE8" w:rsidRPr="00F83FA4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5869166E" w14:textId="09413A13" w:rsidR="00C30AE8" w:rsidRPr="00404C93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14:paraId="528E5958" w14:textId="34D9FC16" w:rsidR="00C30AE8" w:rsidRPr="00C30AE8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3</w:t>
            </w:r>
          </w:p>
        </w:tc>
        <w:tc>
          <w:tcPr>
            <w:tcW w:w="1842" w:type="dxa"/>
            <w:tcBorders>
              <w:right w:val="single" w:sz="8" w:space="0" w:color="auto"/>
            </w:tcBorders>
            <w:shd w:val="clear" w:color="auto" w:fill="auto"/>
          </w:tcPr>
          <w:p w14:paraId="3A066793" w14:textId="6E651C5D" w:rsidR="00C30AE8" w:rsidRPr="00C30AE8" w:rsidRDefault="0021169E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1</w:t>
            </w:r>
          </w:p>
        </w:tc>
      </w:tr>
      <w:tr w:rsidR="00C30AE8" w:rsidRPr="00B837AF" w14:paraId="3E49F86E" w14:textId="77777777" w:rsidTr="007C6839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</w:tcBorders>
            <w:shd w:val="clear" w:color="auto" w:fill="auto"/>
          </w:tcPr>
          <w:p w14:paraId="408F6CDE" w14:textId="77777777" w:rsidR="00C30AE8" w:rsidRPr="00B837AF" w:rsidRDefault="00C30AE8" w:rsidP="00C30AE8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813" w:type="dxa"/>
            <w:shd w:val="clear" w:color="auto" w:fill="auto"/>
          </w:tcPr>
          <w:p w14:paraId="595052B2" w14:textId="69F82220" w:rsidR="00C30AE8" w:rsidRPr="00F83FA4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6</w:t>
            </w:r>
          </w:p>
        </w:tc>
        <w:tc>
          <w:tcPr>
            <w:tcW w:w="1559" w:type="dxa"/>
            <w:shd w:val="clear" w:color="auto" w:fill="auto"/>
          </w:tcPr>
          <w:p w14:paraId="79814C87" w14:textId="265D93E4" w:rsidR="00C30AE8" w:rsidRPr="00404C93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3</w:t>
            </w:r>
          </w:p>
        </w:tc>
        <w:tc>
          <w:tcPr>
            <w:tcW w:w="1985" w:type="dxa"/>
            <w:shd w:val="clear" w:color="auto" w:fill="auto"/>
          </w:tcPr>
          <w:p w14:paraId="7061DD63" w14:textId="29A8AE16" w:rsidR="00C30AE8" w:rsidRPr="00C30AE8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6</w:t>
            </w:r>
          </w:p>
        </w:tc>
        <w:tc>
          <w:tcPr>
            <w:tcW w:w="1842" w:type="dxa"/>
            <w:tcBorders>
              <w:right w:val="single" w:sz="8" w:space="0" w:color="auto"/>
            </w:tcBorders>
            <w:shd w:val="clear" w:color="auto" w:fill="auto"/>
          </w:tcPr>
          <w:p w14:paraId="75771307" w14:textId="37FE04C3" w:rsidR="00C30AE8" w:rsidRPr="00C30AE8" w:rsidRDefault="0021169E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3</w:t>
            </w:r>
          </w:p>
        </w:tc>
      </w:tr>
      <w:tr w:rsidR="00C30AE8" w:rsidRPr="00B837AF" w14:paraId="4F9E63BE" w14:textId="77777777" w:rsidTr="007C6839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</w:tcBorders>
            <w:shd w:val="clear" w:color="auto" w:fill="auto"/>
          </w:tcPr>
          <w:p w14:paraId="36CC5DFE" w14:textId="77777777" w:rsidR="00C30AE8" w:rsidRPr="00B837AF" w:rsidRDefault="00C30AE8" w:rsidP="00C30AE8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813" w:type="dxa"/>
            <w:shd w:val="clear" w:color="auto" w:fill="auto"/>
          </w:tcPr>
          <w:p w14:paraId="593E9E6E" w14:textId="551CE56E" w:rsidR="00C30AE8" w:rsidRPr="00F83FA4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12</w:t>
            </w:r>
          </w:p>
        </w:tc>
        <w:tc>
          <w:tcPr>
            <w:tcW w:w="1559" w:type="dxa"/>
            <w:shd w:val="clear" w:color="auto" w:fill="auto"/>
          </w:tcPr>
          <w:p w14:paraId="5250D4E6" w14:textId="6EFF5303" w:rsidR="00C30AE8" w:rsidRPr="00404C93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7</w:t>
            </w:r>
          </w:p>
        </w:tc>
        <w:tc>
          <w:tcPr>
            <w:tcW w:w="1985" w:type="dxa"/>
            <w:shd w:val="clear" w:color="auto" w:fill="auto"/>
          </w:tcPr>
          <w:p w14:paraId="02046DD3" w14:textId="472B5084" w:rsidR="00C30AE8" w:rsidRPr="00C30AE8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12</w:t>
            </w:r>
          </w:p>
        </w:tc>
        <w:tc>
          <w:tcPr>
            <w:tcW w:w="1842" w:type="dxa"/>
            <w:tcBorders>
              <w:right w:val="single" w:sz="8" w:space="0" w:color="auto"/>
            </w:tcBorders>
            <w:shd w:val="clear" w:color="auto" w:fill="auto"/>
          </w:tcPr>
          <w:p w14:paraId="7EF5EB33" w14:textId="270972C0" w:rsidR="00C30AE8" w:rsidRPr="00C30AE8" w:rsidRDefault="0021169E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6</w:t>
            </w:r>
          </w:p>
        </w:tc>
      </w:tr>
      <w:tr w:rsidR="00C30AE8" w:rsidRPr="00B837AF" w14:paraId="41CDD0C2" w14:textId="77777777" w:rsidTr="007C6839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</w:tcBorders>
            <w:shd w:val="clear" w:color="auto" w:fill="auto"/>
          </w:tcPr>
          <w:p w14:paraId="0A655F72" w14:textId="77777777" w:rsidR="00C30AE8" w:rsidRPr="00B837AF" w:rsidRDefault="00C30AE8" w:rsidP="00C30AE8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813" w:type="dxa"/>
            <w:shd w:val="clear" w:color="auto" w:fill="auto"/>
          </w:tcPr>
          <w:p w14:paraId="6E0B4FB5" w14:textId="57318A1A" w:rsidR="00C30AE8" w:rsidRPr="00F83FA4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26</w:t>
            </w:r>
          </w:p>
        </w:tc>
        <w:tc>
          <w:tcPr>
            <w:tcW w:w="1559" w:type="dxa"/>
            <w:shd w:val="clear" w:color="auto" w:fill="auto"/>
          </w:tcPr>
          <w:p w14:paraId="42FDD4E8" w14:textId="01F43F30" w:rsidR="00C30AE8" w:rsidRPr="00404C93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16</w:t>
            </w:r>
          </w:p>
        </w:tc>
        <w:tc>
          <w:tcPr>
            <w:tcW w:w="1985" w:type="dxa"/>
            <w:shd w:val="clear" w:color="auto" w:fill="auto"/>
          </w:tcPr>
          <w:p w14:paraId="1EDD8F64" w14:textId="63BCBF94" w:rsidR="00C30AE8" w:rsidRPr="00C30AE8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26</w:t>
            </w:r>
          </w:p>
        </w:tc>
        <w:tc>
          <w:tcPr>
            <w:tcW w:w="1842" w:type="dxa"/>
            <w:tcBorders>
              <w:right w:val="single" w:sz="8" w:space="0" w:color="auto"/>
            </w:tcBorders>
            <w:shd w:val="clear" w:color="auto" w:fill="auto"/>
          </w:tcPr>
          <w:p w14:paraId="34D2B144" w14:textId="5165BA93" w:rsidR="00C30AE8" w:rsidRPr="00C30AE8" w:rsidRDefault="0021169E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10</w:t>
            </w:r>
          </w:p>
        </w:tc>
      </w:tr>
      <w:tr w:rsidR="00C30AE8" w:rsidRPr="00B837AF" w14:paraId="391827DA" w14:textId="77777777" w:rsidTr="007C6839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0FCE792C" w14:textId="77777777" w:rsidR="00C30AE8" w:rsidRPr="00B837AF" w:rsidRDefault="00C30AE8" w:rsidP="00C30AE8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</w:tcPr>
          <w:p w14:paraId="7F0B4687" w14:textId="2CA49BEA" w:rsidR="00C30AE8" w:rsidRPr="00F83FA4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57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6E9D9610" w14:textId="3F9EA3CC" w:rsidR="00C30AE8" w:rsidRPr="00404C93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36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2E92C8BE" w14:textId="5B0E729F" w:rsidR="00C30AE8" w:rsidRPr="00C30AE8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57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02BEE46" w14:textId="6DEB7C99" w:rsidR="00C30AE8" w:rsidRPr="00C30AE8" w:rsidRDefault="0021169E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15</w:t>
            </w:r>
          </w:p>
        </w:tc>
      </w:tr>
      <w:tr w:rsidR="00C30AE8" w:rsidRPr="00B837AF" w14:paraId="3B76AC2C" w14:textId="77777777" w:rsidTr="007C6839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6EBDB221" w14:textId="77777777" w:rsidR="00C30AE8" w:rsidRDefault="00C30AE8" w:rsidP="00C30AE8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</w:tcPr>
          <w:p w14:paraId="7E679751" w14:textId="5B08E77E" w:rsidR="00C30AE8" w:rsidRPr="00F83FA4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125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6724FE07" w14:textId="4DC0825A" w:rsidR="00C30AE8" w:rsidRPr="00404C93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80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11323946" w14:textId="54502024" w:rsidR="00C30AE8" w:rsidRPr="00C30AE8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125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ECBE707" w14:textId="7604E626" w:rsidR="00C30AE8" w:rsidRPr="00C30AE8" w:rsidRDefault="0021169E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21</w:t>
            </w:r>
          </w:p>
        </w:tc>
      </w:tr>
      <w:tr w:rsidR="00C30AE8" w:rsidRPr="00B837AF" w14:paraId="02F32984" w14:textId="77777777" w:rsidTr="007C6839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52B7F7A3" w14:textId="77777777" w:rsidR="00C30AE8" w:rsidRDefault="00C30AE8" w:rsidP="00C30AE8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</w:tcPr>
          <w:p w14:paraId="76A41861" w14:textId="32D2256E" w:rsidR="00C30AE8" w:rsidRPr="00F83FA4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279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10483E39" w14:textId="2FBB52D7" w:rsidR="00C30AE8" w:rsidRPr="00404C93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177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3E87C349" w14:textId="20EDF1E0" w:rsidR="00C30AE8" w:rsidRPr="00C30AE8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279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95B924B" w14:textId="18A56194" w:rsidR="00C30AE8" w:rsidRPr="00C30AE8" w:rsidRDefault="0021169E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28</w:t>
            </w:r>
          </w:p>
        </w:tc>
      </w:tr>
      <w:tr w:rsidR="00C30AE8" w:rsidRPr="00B837AF" w14:paraId="6B3172E6" w14:textId="77777777" w:rsidTr="007C6839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458C5F88" w14:textId="77777777" w:rsidR="00C30AE8" w:rsidRDefault="00C30AE8" w:rsidP="00C30AE8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</w:tcPr>
          <w:p w14:paraId="3539AF30" w14:textId="7F621E9E" w:rsidR="00C30AE8" w:rsidRPr="00F83FA4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630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0102998F" w14:textId="654174BB" w:rsidR="00C30AE8" w:rsidRPr="00404C93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391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5BC9C39C" w14:textId="6364EE52" w:rsidR="00C30AE8" w:rsidRPr="00C30AE8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630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6622E82" w14:textId="79EAF0A9" w:rsidR="00C30AE8" w:rsidRPr="00C30AE8" w:rsidRDefault="0021169E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36</w:t>
            </w:r>
          </w:p>
        </w:tc>
      </w:tr>
      <w:tr w:rsidR="00C30AE8" w:rsidRPr="00B837AF" w14:paraId="1CA9842A" w14:textId="77777777" w:rsidTr="007C6839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6311D278" w14:textId="77777777" w:rsidR="00C30AE8" w:rsidRDefault="00C30AE8" w:rsidP="00C30AE8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</w:tcPr>
          <w:p w14:paraId="3DC43B9B" w14:textId="3E31C404" w:rsidR="00C30AE8" w:rsidRPr="00F83FA4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1433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2C2F865F" w14:textId="1E2DAC9A" w:rsidR="00C30AE8" w:rsidRPr="00404C93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863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3642B4EB" w14:textId="3217B8B9" w:rsidR="00C30AE8" w:rsidRPr="00C30AE8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1433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8235D02" w14:textId="18A10172" w:rsidR="00C30AE8" w:rsidRPr="00C30AE8" w:rsidRDefault="000929C3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45</w:t>
            </w:r>
          </w:p>
        </w:tc>
      </w:tr>
      <w:tr w:rsidR="00C30AE8" w:rsidRPr="00B837AF" w14:paraId="184E237F" w14:textId="77777777" w:rsidTr="007C6839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2E3FFDAD" w14:textId="77777777" w:rsidR="00C30AE8" w:rsidRDefault="00C30AE8" w:rsidP="00C30AE8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</w:tcPr>
          <w:p w14:paraId="67F39516" w14:textId="772C8F86" w:rsidR="00C30AE8" w:rsidRPr="00F83FA4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3285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06AB5286" w14:textId="44B8E77A" w:rsidR="00C30AE8" w:rsidRPr="00404C93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1904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758996DF" w14:textId="5316717D" w:rsidR="00C30AE8" w:rsidRPr="00C30AE8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3285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A6DF20E" w14:textId="549524F7" w:rsidR="00C30AE8" w:rsidRPr="00C30AE8" w:rsidRDefault="000929C3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55</w:t>
            </w:r>
          </w:p>
        </w:tc>
      </w:tr>
      <w:tr w:rsidR="00C30AE8" w:rsidRPr="00B837AF" w14:paraId="42AB81BE" w14:textId="77777777" w:rsidTr="007C6839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08B46B59" w14:textId="77777777" w:rsidR="00C30AE8" w:rsidRDefault="00C30AE8" w:rsidP="00C30AE8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</w:tcPr>
          <w:p w14:paraId="0C86EF41" w14:textId="377018C7" w:rsidR="00C30AE8" w:rsidRPr="00F83FA4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7585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2F9553C0" w14:textId="347BDDC1" w:rsidR="00C30AE8" w:rsidRPr="00404C93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4200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0EBABD00" w14:textId="1F0CB1E9" w:rsidR="00C30AE8" w:rsidRPr="00C30AE8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7585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CF17115" w14:textId="4325C670" w:rsidR="00C30AE8" w:rsidRPr="00C30AE8" w:rsidRDefault="000929C3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66</w:t>
            </w:r>
          </w:p>
        </w:tc>
      </w:tr>
      <w:tr w:rsidR="00C30AE8" w:rsidRPr="00B837AF" w14:paraId="0C23800F" w14:textId="77777777" w:rsidTr="007C6839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0535E25A" w14:textId="7ABD1042" w:rsidR="00C30AE8" w:rsidRDefault="00C30AE8" w:rsidP="00C30AE8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</w:tcPr>
          <w:p w14:paraId="7F394705" w14:textId="263E0004" w:rsidR="00C30AE8" w:rsidRPr="00F83FA4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17611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53669116" w14:textId="37E95478" w:rsidR="00C30AE8" w:rsidRPr="00404C93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9264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20D8E604" w14:textId="451207E5" w:rsidR="00C30AE8" w:rsidRPr="00C30AE8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17611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BFCE5F2" w14:textId="2E5A78A7" w:rsidR="00C30AE8" w:rsidRPr="00C30AE8" w:rsidRDefault="000929C3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78</w:t>
            </w:r>
          </w:p>
        </w:tc>
      </w:tr>
      <w:tr w:rsidR="00C30AE8" w:rsidRPr="00B837AF" w14:paraId="2242D7C8" w14:textId="77777777" w:rsidTr="007C6839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29FE4DC2" w14:textId="3096B020" w:rsidR="00C30AE8" w:rsidRDefault="00C30AE8" w:rsidP="00C30AE8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</w:tcPr>
          <w:p w14:paraId="1BF9E5EB" w14:textId="20F6FD26" w:rsidR="00C30AE8" w:rsidRPr="00F83FA4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41109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5CF62510" w14:textId="1CED4F96" w:rsidR="00C30AE8" w:rsidRPr="00404C93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20433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69F8B598" w14:textId="5FC5A445" w:rsidR="00C30AE8" w:rsidRPr="00C30AE8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41109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55B7FCF" w14:textId="4A1CDA70" w:rsidR="00C30AE8" w:rsidRPr="00C30AE8" w:rsidRDefault="000929C3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91</w:t>
            </w:r>
          </w:p>
        </w:tc>
      </w:tr>
      <w:tr w:rsidR="00C30AE8" w:rsidRPr="00B837AF" w14:paraId="39DBA917" w14:textId="77777777" w:rsidTr="007C6839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588851A6" w14:textId="0931979C" w:rsidR="00C30AE8" w:rsidRDefault="00C30AE8" w:rsidP="00C30AE8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</w:tcPr>
          <w:p w14:paraId="00B1396E" w14:textId="1C12DB38" w:rsidR="00C30AE8" w:rsidRPr="00F83FA4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96416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29F4E88F" w14:textId="43B2E0AD" w:rsidR="00C30AE8" w:rsidRPr="00404C93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45067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338A8740" w14:textId="3C3BE13B" w:rsidR="00C30AE8" w:rsidRPr="00C30AE8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96416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473644C" w14:textId="3A99B411" w:rsidR="00C30AE8" w:rsidRPr="00C30AE8" w:rsidRDefault="000929C3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105</w:t>
            </w:r>
          </w:p>
        </w:tc>
      </w:tr>
      <w:tr w:rsidR="00C30AE8" w:rsidRPr="00B837AF" w14:paraId="0B73045F" w14:textId="77777777" w:rsidTr="007C6839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496C085B" w14:textId="50DAE79A" w:rsidR="00C30AE8" w:rsidRDefault="00C30AE8" w:rsidP="00C30AE8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17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</w:tcPr>
          <w:p w14:paraId="508972AF" w14:textId="358EFC2A" w:rsidR="00C30AE8" w:rsidRPr="00F83FA4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227088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4401856E" w14:textId="7BFC7C0B" w:rsidR="00C30AE8" w:rsidRPr="00404C93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99399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0968AF58" w14:textId="603C5911" w:rsidR="00C30AE8" w:rsidRPr="00C30AE8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227088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01B8968" w14:textId="29D7541F" w:rsidR="00C30AE8" w:rsidRPr="00C30AE8" w:rsidRDefault="000929C3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120</w:t>
            </w:r>
          </w:p>
        </w:tc>
      </w:tr>
      <w:tr w:rsidR="00C30AE8" w:rsidRPr="00B837AF" w14:paraId="5089089B" w14:textId="77777777" w:rsidTr="007C6839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34ECEDA0" w14:textId="41769EA9" w:rsidR="00C30AE8" w:rsidRDefault="00C30AE8" w:rsidP="00C30AE8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18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</w:tcPr>
          <w:p w14:paraId="0064EE64" w14:textId="21663672" w:rsidR="00C30AE8" w:rsidRPr="00F83FA4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536896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3B1A2EF2" w14:textId="3574A020" w:rsidR="00C30AE8" w:rsidRPr="00404C93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219232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7687D1BA" w14:textId="0631C9B4" w:rsidR="00C30AE8" w:rsidRPr="00C30AE8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536896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385D6AA" w14:textId="73C32141" w:rsidR="00C30AE8" w:rsidRPr="00C30AE8" w:rsidRDefault="000929C3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136</w:t>
            </w:r>
          </w:p>
        </w:tc>
      </w:tr>
      <w:tr w:rsidR="00C30AE8" w:rsidRPr="00B837AF" w14:paraId="636D2C6D" w14:textId="77777777" w:rsidTr="007C6839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6465AE3B" w14:textId="7DDD314B" w:rsidR="00C30AE8" w:rsidRDefault="00C30AE8" w:rsidP="00C30AE8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19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</w:tcPr>
          <w:p w14:paraId="2BD9E7CC" w14:textId="7CE71F73" w:rsidR="00C30AE8" w:rsidRPr="00F83FA4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1273763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619E5932" w14:textId="48067BDB" w:rsidR="00C30AE8" w:rsidRPr="00404C93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483532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12D0B613" w14:textId="3F13C0C7" w:rsidR="00C30AE8" w:rsidRPr="00C30AE8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1273763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BE5A162" w14:textId="1F02B691" w:rsidR="00C30AE8" w:rsidRPr="00C30AE8" w:rsidRDefault="00DD26E6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153</w:t>
            </w:r>
          </w:p>
        </w:tc>
      </w:tr>
      <w:tr w:rsidR="00C30AE8" w:rsidRPr="00B837AF" w14:paraId="057BCD5F" w14:textId="77777777" w:rsidTr="007C6839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733B5BC9" w14:textId="16D12770" w:rsidR="00C30AE8" w:rsidRDefault="00C30AE8" w:rsidP="00C30AE8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20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</w:tcPr>
          <w:p w14:paraId="473D2B00" w14:textId="7CE11587" w:rsidR="00C30AE8" w:rsidRPr="00F83FA4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3031485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10A777F1" w14:textId="6AECA07A" w:rsidR="00C30AE8" w:rsidRPr="00404C93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1066464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03B12355" w14:textId="73D76995" w:rsidR="00C30AE8" w:rsidRPr="00C30AE8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3031485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DA531FF" w14:textId="6737C7A5" w:rsidR="00C30AE8" w:rsidRPr="00C30AE8" w:rsidRDefault="00DD26E6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171</w:t>
            </w:r>
          </w:p>
        </w:tc>
      </w:tr>
      <w:tr w:rsidR="00C30AE8" w:rsidRPr="00B837AF" w14:paraId="64B840D2" w14:textId="77777777" w:rsidTr="007C6839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4F3BF874" w14:textId="4261C5DC" w:rsidR="00C30AE8" w:rsidRDefault="00C30AE8" w:rsidP="00C30AE8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21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</w:tcPr>
          <w:p w14:paraId="4AB74CB6" w14:textId="100E7E0E" w:rsidR="00C30AE8" w:rsidRPr="00F83FA4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7235573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7506C266" w14:textId="4F1F53E1" w:rsidR="00C30AE8" w:rsidRPr="00404C93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2351261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1F5CAC8E" w14:textId="29FA6A6C" w:rsidR="00C30AE8" w:rsidRPr="00C30AE8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7235573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15493D6" w14:textId="22646C95" w:rsidR="00C30AE8" w:rsidRPr="00C30AE8" w:rsidRDefault="00DD26E6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190</w:t>
            </w:r>
          </w:p>
        </w:tc>
      </w:tr>
      <w:tr w:rsidR="00C30AE8" w:rsidRPr="00B837AF" w14:paraId="2AE8E4ED" w14:textId="77777777" w:rsidTr="007C6839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65CB8078" w14:textId="119C1269" w:rsidR="00C30AE8" w:rsidRDefault="00C30AE8" w:rsidP="00C30AE8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22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</w:tcPr>
          <w:p w14:paraId="4B0C66D1" w14:textId="644046F7" w:rsidR="00C30AE8" w:rsidRPr="00F83FA4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17315668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35D136FE" w14:textId="5EE1E908" w:rsidR="00C30AE8" w:rsidRPr="00404C93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5187855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36378AA9" w14:textId="06D17D4A" w:rsidR="00C30AE8" w:rsidRPr="00C30AE8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17315668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BCF4DD0" w14:textId="34DF52D2" w:rsidR="00C30AE8" w:rsidRPr="00C30AE8" w:rsidRDefault="00DD26E6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210</w:t>
            </w:r>
          </w:p>
        </w:tc>
      </w:tr>
      <w:tr w:rsidR="00C30AE8" w:rsidRPr="00B837AF" w14:paraId="7092BBCC" w14:textId="77777777" w:rsidTr="007C6839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2EE7BBCB" w14:textId="277C5DCC" w:rsidR="00C30AE8" w:rsidRDefault="00C30AE8" w:rsidP="00C30AE8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</w:tcPr>
          <w:p w14:paraId="0B1C35F0" w14:textId="5766D713" w:rsidR="00C30AE8" w:rsidRPr="00F83FA4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41539777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544DEDD6" w14:textId="6CCFD43B" w:rsidR="00C30AE8" w:rsidRPr="00404C93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11442175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4CAA06AE" w14:textId="2DC0415F" w:rsidR="00C30AE8" w:rsidRPr="00C30AE8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41539777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1CF162E" w14:textId="2EFD1F41" w:rsidR="00C30AE8" w:rsidRPr="00C30AE8" w:rsidRDefault="00DD26E6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231</w:t>
            </w:r>
          </w:p>
        </w:tc>
      </w:tr>
      <w:tr w:rsidR="00C30AE8" w:rsidRPr="00B837AF" w14:paraId="6E6CA893" w14:textId="77777777" w:rsidTr="007C6839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4513BE34" w14:textId="1EE52E70" w:rsidR="00C30AE8" w:rsidRDefault="00C30AE8" w:rsidP="00C30AE8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24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</w:tcPr>
          <w:p w14:paraId="21749D2B" w14:textId="79B6AF61" w:rsidR="00C30AE8" w:rsidRPr="00F83FA4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99877435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11BE5104" w14:textId="61B67A13" w:rsidR="00C30AE8" w:rsidRPr="00404C93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25236512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4D36CA7D" w14:textId="4398A9E9" w:rsidR="00C30AE8" w:rsidRPr="00C30AE8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99877435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A02F48D" w14:textId="5A1369CF" w:rsidR="00C30AE8" w:rsidRPr="00C30AE8" w:rsidRDefault="000D19FA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253</w:t>
            </w:r>
          </w:p>
        </w:tc>
      </w:tr>
      <w:tr w:rsidR="00C30AE8" w:rsidRPr="00B837AF" w14:paraId="3BA6AA13" w14:textId="77777777" w:rsidTr="007C6839">
        <w:trPr>
          <w:trHeight w:val="283"/>
          <w:jc w:val="center"/>
        </w:trPr>
        <w:tc>
          <w:tcPr>
            <w:tcW w:w="7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14:paraId="48F47852" w14:textId="04F72874" w:rsidR="00C30AE8" w:rsidRDefault="00C30AE8" w:rsidP="00C30AE8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25</w:t>
            </w:r>
          </w:p>
        </w:tc>
        <w:tc>
          <w:tcPr>
            <w:tcW w:w="1813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14:paraId="65B8B675" w14:textId="2BCA5B35" w:rsidR="00C30AE8" w:rsidRPr="00F83FA4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240645375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14:paraId="7A3C8A15" w14:textId="531AC926" w:rsidR="00C30AE8" w:rsidRPr="00404C93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55660880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14:paraId="7F8A30D3" w14:textId="52BB25A9" w:rsidR="00C30AE8" w:rsidRPr="00C30AE8" w:rsidRDefault="00C30AE8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240645375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800FC0" w14:textId="2E3F7448" w:rsidR="00C30AE8" w:rsidRPr="00C30AE8" w:rsidRDefault="000D19FA" w:rsidP="00C30AE8">
            <w:pPr>
              <w:jc w:val="center"/>
              <w:rPr>
                <w:b/>
                <w:bCs/>
                <w:color w:val="00B050"/>
                <w:lang w:val="pt-PT"/>
              </w:rPr>
            </w:pPr>
            <w:r>
              <w:rPr>
                <w:b/>
                <w:bCs/>
                <w:color w:val="00B050"/>
                <w:lang w:val="pt-PT"/>
              </w:rPr>
              <w:t>276</w:t>
            </w:r>
          </w:p>
        </w:tc>
      </w:tr>
    </w:tbl>
    <w:p w14:paraId="575A198F" w14:textId="739CEAA8" w:rsidR="008C7AD7" w:rsidRDefault="008C7AD7" w:rsidP="0049701C">
      <w:pPr>
        <w:tabs>
          <w:tab w:val="left" w:pos="284"/>
        </w:tabs>
        <w:spacing w:after="120"/>
        <w:jc w:val="center"/>
        <w:rPr>
          <w:sz w:val="12"/>
          <w:szCs w:val="8"/>
          <w:lang w:val="pt-PT"/>
        </w:rPr>
      </w:pPr>
    </w:p>
    <w:p w14:paraId="65E3227E" w14:textId="77777777" w:rsidR="005A7ACE" w:rsidRPr="00345016" w:rsidRDefault="005A7ACE" w:rsidP="0049701C">
      <w:pPr>
        <w:tabs>
          <w:tab w:val="left" w:pos="284"/>
        </w:tabs>
        <w:spacing w:after="120"/>
        <w:jc w:val="center"/>
        <w:rPr>
          <w:sz w:val="12"/>
          <w:szCs w:val="8"/>
          <w:lang w:val="pt-PT"/>
        </w:rPr>
      </w:pPr>
    </w:p>
    <w:p w14:paraId="5F57203B" w14:textId="2E66E401" w:rsidR="00283216" w:rsidRDefault="00283216" w:rsidP="00283216">
      <w:pPr>
        <w:numPr>
          <w:ilvl w:val="0"/>
          <w:numId w:val="18"/>
        </w:numPr>
        <w:tabs>
          <w:tab w:val="left" w:pos="284"/>
        </w:tabs>
        <w:spacing w:after="120"/>
        <w:ind w:left="357" w:hanging="357"/>
        <w:rPr>
          <w:lang w:val="pt-PT"/>
        </w:rPr>
      </w:pPr>
      <w:r>
        <w:rPr>
          <w:lang w:val="pt-PT"/>
        </w:rPr>
        <w:lastRenderedPageBreak/>
        <w:t xml:space="preserve">Analisando os dados da tabela, estabeleça uma </w:t>
      </w:r>
      <w:r w:rsidRPr="00283216">
        <w:rPr>
          <w:b/>
          <w:bCs/>
          <w:lang w:val="pt-PT"/>
        </w:rPr>
        <w:t>ordem de complexidade</w:t>
      </w:r>
      <w:r>
        <w:rPr>
          <w:lang w:val="pt-PT"/>
        </w:rPr>
        <w:t xml:space="preserve"> para a </w:t>
      </w:r>
      <w:r w:rsidRPr="00345016">
        <w:rPr>
          <w:b/>
          <w:bCs/>
          <w:lang w:val="pt-PT"/>
        </w:rPr>
        <w:t>função recursiva</w:t>
      </w:r>
      <w:r>
        <w:rPr>
          <w:lang w:val="pt-PT"/>
        </w:rPr>
        <w:t>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283216" w:rsidRPr="00643C0B" w14:paraId="0EB10C02" w14:textId="77777777" w:rsidTr="007F2DB3">
        <w:trPr>
          <w:trHeight w:val="1160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E3E1" w14:textId="41CC9D16" w:rsidR="00283216" w:rsidRDefault="009510C1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 w:rsidRPr="00561C45">
              <w:rPr>
                <w:b/>
                <w:bCs/>
                <w:color w:val="00B050"/>
                <w:sz w:val="22"/>
                <w:szCs w:val="22"/>
                <w:lang w:val="pt-PT"/>
              </w:rPr>
              <w:t>Us</w:t>
            </w:r>
            <w:r w:rsidR="00561C45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ando </w:t>
            </w:r>
            <w:r w:rsidR="002B10E1">
              <w:rPr>
                <w:b/>
                <w:bCs/>
                <w:color w:val="00B050"/>
                <w:sz w:val="22"/>
                <w:szCs w:val="22"/>
                <w:lang w:val="pt-PT"/>
              </w:rPr>
              <w:t>o rácio</w:t>
            </w:r>
            <w:r w:rsidR="00B62077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</w:t>
            </w:r>
            <w:r w:rsidR="00E66DAB">
              <w:rPr>
                <w:b/>
                <w:bCs/>
                <w:color w:val="00B050"/>
                <w:sz w:val="22"/>
                <w:szCs w:val="22"/>
                <w:lang w:val="pt-PT"/>
              </w:rPr>
              <w:t>F(n)/</w:t>
            </w:r>
            <w:r w:rsidR="00AB23B5">
              <w:rPr>
                <w:b/>
                <w:bCs/>
                <w:color w:val="00B050"/>
                <w:sz w:val="22"/>
                <w:szCs w:val="22"/>
                <w:lang w:val="pt-PT"/>
              </w:rPr>
              <w:t>F(n</w:t>
            </w:r>
            <w:r w:rsidR="00D03DC5">
              <w:rPr>
                <w:b/>
                <w:bCs/>
                <w:color w:val="00B050"/>
                <w:sz w:val="22"/>
                <w:szCs w:val="22"/>
                <w:lang w:val="pt-PT"/>
              </w:rPr>
              <w:t>-1</w:t>
            </w:r>
            <w:r w:rsidR="00AB23B5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) </w:t>
            </w:r>
            <w:r w:rsidR="004C59D9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, </w:t>
            </w:r>
            <w:r w:rsidR="00FD3403">
              <w:rPr>
                <w:b/>
                <w:bCs/>
                <w:color w:val="00B050"/>
                <w:sz w:val="22"/>
                <w:szCs w:val="22"/>
                <w:lang w:val="pt-PT"/>
              </w:rPr>
              <w:t>verificamos que tende para um valor constante</w:t>
            </w:r>
            <w:r w:rsidR="00460E22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</w:t>
            </w:r>
            <w:r w:rsidR="00E96C49">
              <w:rPr>
                <w:b/>
                <w:bCs/>
                <w:color w:val="00B050"/>
                <w:sz w:val="22"/>
                <w:szCs w:val="22"/>
                <w:lang w:val="pt-PT"/>
              </w:rPr>
              <w:t>2</w:t>
            </w:r>
            <w:r w:rsidR="001B1546">
              <w:rPr>
                <w:b/>
                <w:bCs/>
                <w:color w:val="00B050"/>
                <w:sz w:val="22"/>
                <w:szCs w:val="22"/>
                <w:lang w:val="pt-PT"/>
              </w:rPr>
              <w:t>,20</w:t>
            </w:r>
            <w:r w:rsidR="009B383A">
              <w:rPr>
                <w:b/>
                <w:bCs/>
                <w:color w:val="00B050"/>
                <w:sz w:val="22"/>
                <w:szCs w:val="22"/>
                <w:lang w:val="pt-PT"/>
              </w:rPr>
              <w:t>5</w:t>
            </w:r>
            <w:r w:rsidR="001B1546">
              <w:rPr>
                <w:b/>
                <w:bCs/>
                <w:color w:val="00B050"/>
                <w:sz w:val="22"/>
                <w:szCs w:val="22"/>
                <w:lang w:val="pt-PT"/>
              </w:rPr>
              <w:t>…</w:t>
            </w:r>
            <w:r w:rsidR="00E96C49">
              <w:rPr>
                <w:b/>
                <w:bCs/>
                <w:color w:val="00B050"/>
                <w:sz w:val="22"/>
                <w:szCs w:val="22"/>
                <w:lang w:val="pt-PT"/>
              </w:rPr>
              <w:t>, o que resulta numa ordem de</w:t>
            </w:r>
            <w:r w:rsidR="00FD3403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complexidade</w:t>
            </w:r>
            <w:r w:rsidR="00E96C49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</w:t>
            </w:r>
            <w:r w:rsidR="00244F8A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  <w:lang w:val="pt-PT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2"/>
                      <w:szCs w:val="22"/>
                      <w:lang w:val="pt-P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22"/>
                          <w:szCs w:val="22"/>
                          <w:lang w:val="pt-PT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  <w:lang w:val="pt-PT"/>
                        </w:rPr>
                        <m:t>2,205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2"/>
                      <w:szCs w:val="22"/>
                      <w:lang w:val="pt-PT"/>
                    </w:rPr>
                    <m:t>n</m:t>
                  </m:r>
                </m:sup>
              </m:sSup>
            </m:oMath>
            <w:r w:rsidR="00D03DC5">
              <w:rPr>
                <w:b/>
                <w:bCs/>
                <w:color w:val="FF0000"/>
                <w:sz w:val="22"/>
                <w:szCs w:val="22"/>
                <w:lang w:val="pt-PT"/>
              </w:rPr>
              <w:t>)</w:t>
            </w:r>
            <w:r w:rsidR="00821F87">
              <w:rPr>
                <w:b/>
                <w:bCs/>
                <w:color w:val="FF0000"/>
                <w:sz w:val="22"/>
                <w:szCs w:val="22"/>
                <w:lang w:val="pt-PT"/>
              </w:rPr>
              <w:t>, exponencial</w:t>
            </w:r>
            <w:r w:rsidR="00E96C49" w:rsidRPr="00372911">
              <w:rPr>
                <w:b/>
                <w:bCs/>
                <w:color w:val="00B050"/>
                <w:sz w:val="22"/>
                <w:szCs w:val="22"/>
                <w:lang w:val="pt-PT"/>
              </w:rPr>
              <w:t>.</w:t>
            </w:r>
          </w:p>
          <w:p w14:paraId="31E9EA49" w14:textId="77777777" w:rsidR="00372911" w:rsidRPr="00DB03DA" w:rsidRDefault="00372911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</w:p>
          <w:p w14:paraId="37F35FDA" w14:textId="00599C75" w:rsidR="00372911" w:rsidRPr="00561C45" w:rsidRDefault="00372911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 w:rsidRPr="00DB03DA">
              <w:rPr>
                <w:b/>
                <w:bCs/>
                <w:color w:val="FF0000"/>
                <w:sz w:val="22"/>
                <w:szCs w:val="22"/>
                <w:u w:val="single"/>
                <w:lang w:val="pt-PT"/>
              </w:rPr>
              <w:t>Obs</w:t>
            </w:r>
            <w:r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: </w:t>
            </w:r>
            <w:r w:rsidR="00045BFF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a análise pode ser verificada no ficheiro </w:t>
            </w:r>
            <w:r w:rsidR="0008172B">
              <w:rPr>
                <w:b/>
                <w:bCs/>
                <w:color w:val="00B050"/>
                <w:sz w:val="22"/>
                <w:szCs w:val="22"/>
                <w:lang w:val="pt-PT"/>
              </w:rPr>
              <w:t>Excel</w:t>
            </w:r>
            <w:r w:rsidR="00DB03DA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em anexo</w:t>
            </w:r>
            <w:r w:rsidR="0008172B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do file zip</w:t>
            </w:r>
          </w:p>
        </w:tc>
      </w:tr>
    </w:tbl>
    <w:p w14:paraId="0F069DEE" w14:textId="1587D97C" w:rsidR="00E67188" w:rsidRPr="00181F80" w:rsidRDefault="00E67188" w:rsidP="008C63B7">
      <w:pPr>
        <w:pStyle w:val="ExercciosCharCharCharCharCharChar"/>
        <w:rPr>
          <w:sz w:val="32"/>
          <w:szCs w:val="32"/>
        </w:rPr>
      </w:pPr>
      <w:r>
        <w:t>Programação Dinâmica</w:t>
      </w:r>
    </w:p>
    <w:p w14:paraId="03AAAC96" w14:textId="77777777" w:rsidR="00345016" w:rsidRPr="00345016" w:rsidRDefault="00345016" w:rsidP="00345016">
      <w:pPr>
        <w:tabs>
          <w:tab w:val="left" w:pos="284"/>
        </w:tabs>
        <w:ind w:left="284"/>
        <w:rPr>
          <w:sz w:val="16"/>
          <w:szCs w:val="12"/>
          <w:lang w:val="pt-PT"/>
        </w:rPr>
      </w:pPr>
    </w:p>
    <w:p w14:paraId="766F5BD8" w14:textId="01F8378B" w:rsidR="002A0CAB" w:rsidRPr="00181F80" w:rsidRDefault="002A0CAB" w:rsidP="00181F80">
      <w:pPr>
        <w:pStyle w:val="PargrafodaLista"/>
        <w:numPr>
          <w:ilvl w:val="0"/>
          <w:numId w:val="18"/>
        </w:numPr>
        <w:spacing w:after="120"/>
        <w:ind w:left="357" w:hanging="357"/>
        <w:rPr>
          <w:lang w:val="pt-PT"/>
        </w:rPr>
      </w:pPr>
      <w:r w:rsidRPr="002A0CAB">
        <w:rPr>
          <w:lang w:val="pt-PT"/>
        </w:rPr>
        <w:t xml:space="preserve">Uma forma </w:t>
      </w:r>
      <w:r>
        <w:rPr>
          <w:lang w:val="pt-PT"/>
        </w:rPr>
        <w:t xml:space="preserve">alternativa </w:t>
      </w:r>
      <w:r w:rsidRPr="002A0CAB">
        <w:rPr>
          <w:lang w:val="pt-PT"/>
        </w:rPr>
        <w:t xml:space="preserve">de resolver </w:t>
      </w:r>
      <w:r>
        <w:rPr>
          <w:lang w:val="pt-PT"/>
        </w:rPr>
        <w:t xml:space="preserve">alguns </w:t>
      </w:r>
      <w:r w:rsidRPr="002A0CAB">
        <w:rPr>
          <w:lang w:val="pt-PT"/>
        </w:rPr>
        <w:t>problemas recursivos</w:t>
      </w:r>
      <w:r>
        <w:rPr>
          <w:lang w:val="pt-PT"/>
        </w:rPr>
        <w:t xml:space="preserve">, para </w:t>
      </w:r>
      <w:r w:rsidRPr="002A0CAB">
        <w:rPr>
          <w:lang w:val="pt-PT"/>
        </w:rPr>
        <w:t xml:space="preserve">evitar o cálculo repetido de valores, consiste em </w:t>
      </w:r>
      <w:r>
        <w:rPr>
          <w:lang w:val="pt-PT"/>
        </w:rPr>
        <w:t>efetuar esse cálculo</w:t>
      </w:r>
      <w:r w:rsidRPr="002A0CAB">
        <w:rPr>
          <w:lang w:val="pt-PT"/>
        </w:rPr>
        <w:t xml:space="preserve"> de baixo para cima</w:t>
      </w:r>
      <w:r w:rsidR="00181F80">
        <w:rPr>
          <w:lang w:val="pt-PT"/>
        </w:rPr>
        <w:t xml:space="preserve"> (</w:t>
      </w:r>
      <w:r w:rsidR="00181F80" w:rsidRPr="00181F80">
        <w:rPr>
          <w:i/>
          <w:iCs/>
          <w:lang w:val="pt-PT"/>
        </w:rPr>
        <w:t>“bottom-up”</w:t>
      </w:r>
      <w:r w:rsidR="00181F80">
        <w:rPr>
          <w:lang w:val="pt-PT"/>
        </w:rPr>
        <w:t>)</w:t>
      </w:r>
      <w:r w:rsidRPr="002A0CAB">
        <w:rPr>
          <w:lang w:val="pt-PT"/>
        </w:rPr>
        <w:t xml:space="preserve">, ou seja, de </w:t>
      </w:r>
      <w:r w:rsidR="007F2DB3">
        <w:rPr>
          <w:b/>
          <w:bCs/>
          <w:lang w:val="pt-PT"/>
        </w:rPr>
        <w:t>F</w:t>
      </w:r>
      <w:r w:rsidRPr="00181F80">
        <w:rPr>
          <w:b/>
          <w:bCs/>
          <w:lang w:val="pt-PT"/>
        </w:rPr>
        <w:t>(0)</w:t>
      </w:r>
      <w:r w:rsidRPr="002A0CAB">
        <w:rPr>
          <w:lang w:val="pt-PT"/>
        </w:rPr>
        <w:t xml:space="preserve"> para</w:t>
      </w:r>
      <w:r w:rsidR="007F2DB3">
        <w:rPr>
          <w:lang w:val="pt-PT"/>
        </w:rPr>
        <w:t xml:space="preserve"> </w:t>
      </w:r>
      <w:r w:rsidR="007F2DB3">
        <w:rPr>
          <w:b/>
          <w:bCs/>
          <w:lang w:val="pt-PT"/>
        </w:rPr>
        <w:t>F</w:t>
      </w:r>
      <w:r w:rsidRPr="00181F80">
        <w:rPr>
          <w:b/>
          <w:bCs/>
          <w:lang w:val="pt-PT"/>
        </w:rPr>
        <w:t>(n)</w:t>
      </w:r>
      <w:r w:rsidR="00181F80">
        <w:rPr>
          <w:lang w:val="pt-PT"/>
        </w:rPr>
        <w:t>,</w:t>
      </w:r>
      <w:r w:rsidRPr="002A0CAB">
        <w:rPr>
          <w:lang w:val="pt-PT"/>
        </w:rPr>
        <w:t xml:space="preserve"> e utilizar um </w:t>
      </w:r>
      <w:r w:rsidRPr="002A0CAB">
        <w:rPr>
          <w:i/>
          <w:lang w:val="pt-PT"/>
        </w:rPr>
        <w:t>array</w:t>
      </w:r>
      <w:r w:rsidRPr="002A0CAB">
        <w:rPr>
          <w:lang w:val="pt-PT"/>
        </w:rPr>
        <w:t xml:space="preserve"> para manter os valores entretanto calculados. Este método designa-se por </w:t>
      </w:r>
      <w:r w:rsidRPr="00181F80">
        <w:rPr>
          <w:b/>
          <w:bCs/>
          <w:lang w:val="pt-PT"/>
        </w:rPr>
        <w:t>programação dinâmica</w:t>
      </w:r>
      <w:r w:rsidRPr="002A0CAB">
        <w:rPr>
          <w:lang w:val="pt-PT"/>
        </w:rPr>
        <w:t xml:space="preserve"> e reduz o tempo de cálculo à custa da utilização de mais memória para armazenar </w:t>
      </w:r>
      <w:r w:rsidR="00181F80">
        <w:rPr>
          <w:lang w:val="pt-PT"/>
        </w:rPr>
        <w:t xml:space="preserve">os </w:t>
      </w:r>
      <w:r w:rsidRPr="002A0CAB">
        <w:rPr>
          <w:lang w:val="pt-PT"/>
        </w:rPr>
        <w:t>valores intermédios.</w:t>
      </w:r>
    </w:p>
    <w:p w14:paraId="50361AFD" w14:textId="42D1DFB2" w:rsidR="00181F80" w:rsidRDefault="002A0CAB" w:rsidP="00181F80">
      <w:pPr>
        <w:numPr>
          <w:ilvl w:val="0"/>
          <w:numId w:val="18"/>
        </w:numPr>
        <w:tabs>
          <w:tab w:val="left" w:pos="284"/>
        </w:tabs>
        <w:spacing w:after="120"/>
        <w:ind w:left="284" w:hanging="284"/>
        <w:rPr>
          <w:lang w:val="pt-PT"/>
        </w:rPr>
      </w:pPr>
      <w:r w:rsidRPr="006C4390">
        <w:rPr>
          <w:lang w:val="pt-PT"/>
        </w:rPr>
        <w:t xml:space="preserve">Usando </w:t>
      </w:r>
      <w:r w:rsidRPr="009316B3">
        <w:rPr>
          <w:b/>
          <w:lang w:val="pt-PT"/>
        </w:rPr>
        <w:t>programação dinâmica</w:t>
      </w:r>
      <w:r w:rsidRPr="006C4390">
        <w:rPr>
          <w:lang w:val="pt-PT"/>
        </w:rPr>
        <w:t xml:space="preserve">, implemente uma </w:t>
      </w:r>
      <w:r w:rsidR="00181F80" w:rsidRPr="00181F80">
        <w:rPr>
          <w:b/>
          <w:bCs/>
          <w:lang w:val="pt-PT"/>
        </w:rPr>
        <w:t>função iterativa</w:t>
      </w:r>
      <w:r w:rsidR="00181F80">
        <w:rPr>
          <w:lang w:val="pt-PT"/>
        </w:rPr>
        <w:t xml:space="preserve"> para calcular </w:t>
      </w:r>
      <w:r w:rsidR="007F2DB3">
        <w:rPr>
          <w:lang w:val="pt-PT"/>
        </w:rPr>
        <w:t>F</w:t>
      </w:r>
      <w:r w:rsidR="00181F80" w:rsidRPr="00181F80">
        <w:rPr>
          <w:lang w:val="pt-PT"/>
        </w:rPr>
        <w:t>(n).</w:t>
      </w:r>
      <w:r w:rsidR="00181F80" w:rsidRPr="002A0CAB">
        <w:rPr>
          <w:lang w:val="pt-PT"/>
        </w:rPr>
        <w:t xml:space="preserve"> </w:t>
      </w:r>
      <w:r w:rsidR="00181F80" w:rsidRPr="00181F80">
        <w:rPr>
          <w:b/>
          <w:bCs/>
          <w:lang w:val="pt-PT"/>
        </w:rPr>
        <w:t>Não utilize um array global.</w:t>
      </w:r>
    </w:p>
    <w:p w14:paraId="19F1DC5B" w14:textId="37CC24F7" w:rsidR="00181F80" w:rsidRDefault="00181F80" w:rsidP="00181F80">
      <w:pPr>
        <w:numPr>
          <w:ilvl w:val="0"/>
          <w:numId w:val="18"/>
        </w:numPr>
        <w:tabs>
          <w:tab w:val="left" w:pos="284"/>
        </w:tabs>
        <w:spacing w:after="120"/>
        <w:ind w:left="284" w:hanging="284"/>
        <w:rPr>
          <w:lang w:val="pt-PT"/>
        </w:rPr>
      </w:pPr>
      <w:r w:rsidRPr="00FF66CA">
        <w:rPr>
          <w:lang w:val="pt-PT"/>
        </w:rPr>
        <w:t>Construa um programa para executar a função</w:t>
      </w:r>
      <w:r>
        <w:rPr>
          <w:lang w:val="pt-PT"/>
        </w:rPr>
        <w:t xml:space="preserve"> iterativa que desenvolveu </w:t>
      </w:r>
      <w:r w:rsidRPr="00FF66CA">
        <w:rPr>
          <w:lang w:val="pt-PT"/>
        </w:rPr>
        <w:t xml:space="preserve">para </w:t>
      </w:r>
      <w:r w:rsidRPr="00E57483">
        <w:rPr>
          <w:b/>
          <w:bCs/>
          <w:lang w:val="pt-PT"/>
        </w:rPr>
        <w:t>sucessivos valores de n</w:t>
      </w:r>
      <w:r w:rsidRPr="00FF66CA">
        <w:rPr>
          <w:lang w:val="pt-PT"/>
        </w:rPr>
        <w:t xml:space="preserve"> e </w:t>
      </w:r>
      <w:r>
        <w:rPr>
          <w:lang w:val="pt-PT"/>
        </w:rPr>
        <w:t xml:space="preserve">que permita </w:t>
      </w:r>
      <w:r w:rsidRPr="00E57483">
        <w:rPr>
          <w:b/>
          <w:bCs/>
          <w:lang w:val="pt-PT"/>
        </w:rPr>
        <w:t>contar o número de multiplicações efetuadas</w:t>
      </w:r>
      <w:r>
        <w:rPr>
          <w:lang w:val="pt-PT"/>
        </w:rPr>
        <w:t xml:space="preserve"> para cada valor de n.</w:t>
      </w:r>
    </w:p>
    <w:p w14:paraId="6E9F4634" w14:textId="151BF84F" w:rsidR="00181F80" w:rsidRDefault="00181F80" w:rsidP="00181F80">
      <w:pPr>
        <w:pStyle w:val="PargrafodaLista"/>
        <w:numPr>
          <w:ilvl w:val="0"/>
          <w:numId w:val="22"/>
        </w:numPr>
        <w:tabs>
          <w:tab w:val="left" w:pos="284"/>
        </w:tabs>
        <w:spacing w:after="120"/>
        <w:ind w:left="284" w:hanging="284"/>
        <w:rPr>
          <w:lang w:val="pt-PT"/>
        </w:rPr>
      </w:pPr>
      <w:r w:rsidRPr="00706992">
        <w:rPr>
          <w:b/>
          <w:bCs/>
          <w:lang w:val="pt-PT"/>
        </w:rPr>
        <w:t xml:space="preserve">Preencha </w:t>
      </w:r>
      <w:r>
        <w:rPr>
          <w:b/>
          <w:bCs/>
          <w:lang w:val="pt-PT"/>
        </w:rPr>
        <w:t xml:space="preserve">as últimas colunas </w:t>
      </w:r>
      <w:r w:rsidRPr="00706992">
        <w:rPr>
          <w:b/>
          <w:bCs/>
          <w:lang w:val="pt-PT"/>
        </w:rPr>
        <w:t xml:space="preserve">tabela </w:t>
      </w:r>
      <w:r>
        <w:rPr>
          <w:b/>
          <w:bCs/>
          <w:lang w:val="pt-PT"/>
        </w:rPr>
        <w:t>anterior</w:t>
      </w:r>
      <w:r w:rsidRPr="00706992">
        <w:rPr>
          <w:lang w:val="pt-PT"/>
        </w:rPr>
        <w:t xml:space="preserve"> com o resultado d</w:t>
      </w:r>
      <w:r>
        <w:rPr>
          <w:lang w:val="pt-PT"/>
        </w:rPr>
        <w:t xml:space="preserve">a </w:t>
      </w:r>
      <w:r w:rsidRPr="00706992">
        <w:rPr>
          <w:lang w:val="pt-PT"/>
        </w:rPr>
        <w:t xml:space="preserve">função </w:t>
      </w:r>
      <w:r>
        <w:rPr>
          <w:lang w:val="pt-PT"/>
        </w:rPr>
        <w:t xml:space="preserve">iterativa </w:t>
      </w:r>
      <w:r w:rsidRPr="00706992">
        <w:rPr>
          <w:lang w:val="pt-PT"/>
        </w:rPr>
        <w:t xml:space="preserve">e o número de </w:t>
      </w:r>
      <w:r>
        <w:rPr>
          <w:lang w:val="pt-PT"/>
        </w:rPr>
        <w:t>multiplicações efetuadas</w:t>
      </w:r>
      <w:r w:rsidRPr="00706992">
        <w:rPr>
          <w:lang w:val="pt-PT"/>
        </w:rPr>
        <w:t xml:space="preserve"> para os sucessivos valores de n.</w:t>
      </w:r>
    </w:p>
    <w:p w14:paraId="153C3EB5" w14:textId="51940D39" w:rsidR="00181F80" w:rsidRDefault="00181F80" w:rsidP="00181F80">
      <w:pPr>
        <w:numPr>
          <w:ilvl w:val="0"/>
          <w:numId w:val="22"/>
        </w:numPr>
        <w:tabs>
          <w:tab w:val="left" w:pos="284"/>
        </w:tabs>
        <w:spacing w:after="120"/>
        <w:rPr>
          <w:lang w:val="pt-PT"/>
        </w:rPr>
      </w:pPr>
      <w:r>
        <w:rPr>
          <w:lang w:val="pt-PT"/>
        </w:rPr>
        <w:t xml:space="preserve">Analisando os dados da tabela, estabeleça uma </w:t>
      </w:r>
      <w:r w:rsidRPr="00283216">
        <w:rPr>
          <w:b/>
          <w:bCs/>
          <w:lang w:val="pt-PT"/>
        </w:rPr>
        <w:t>ordem de complexidade</w:t>
      </w:r>
      <w:r>
        <w:rPr>
          <w:lang w:val="pt-PT"/>
        </w:rPr>
        <w:t xml:space="preserve"> para a </w:t>
      </w:r>
      <w:r w:rsidRPr="00345016">
        <w:rPr>
          <w:b/>
          <w:bCs/>
          <w:lang w:val="pt-PT"/>
        </w:rPr>
        <w:t xml:space="preserve">função </w:t>
      </w:r>
      <w:r>
        <w:rPr>
          <w:b/>
          <w:bCs/>
          <w:lang w:val="pt-PT"/>
        </w:rPr>
        <w:t>iterativa</w:t>
      </w:r>
      <w:r>
        <w:rPr>
          <w:lang w:val="pt-PT"/>
        </w:rPr>
        <w:t>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181F80" w:rsidRPr="00643C0B" w14:paraId="04BDFEEE" w14:textId="77777777" w:rsidTr="00F145BF">
        <w:trPr>
          <w:trHeight w:val="1092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20DED" w14:textId="5D6C2153" w:rsidR="00F145BF" w:rsidRDefault="00CD2477" w:rsidP="00F14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 w:rsidRPr="00561C45">
              <w:rPr>
                <w:b/>
                <w:bCs/>
                <w:color w:val="00B050"/>
                <w:sz w:val="22"/>
                <w:szCs w:val="22"/>
                <w:lang w:val="pt-PT"/>
              </w:rPr>
              <w:t>Us</w:t>
            </w:r>
            <w:r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ando o rácio </w:t>
            </w:r>
            <w:r w:rsidR="00F145BF" w:rsidRPr="00F145BF">
              <w:rPr>
                <w:b/>
                <w:bCs/>
                <w:color w:val="00B050"/>
                <w:sz w:val="22"/>
                <w:szCs w:val="22"/>
                <w:lang w:val="pt-PT"/>
              </w:rPr>
              <w:t>F(</w:t>
            </w:r>
            <w:r w:rsidR="000B53AA">
              <w:rPr>
                <w:b/>
                <w:bCs/>
                <w:color w:val="00B050"/>
                <w:sz w:val="22"/>
                <w:szCs w:val="22"/>
                <w:lang w:val="pt-PT"/>
              </w:rPr>
              <w:t>2</w:t>
            </w:r>
            <w:r w:rsidR="00F145BF" w:rsidRPr="00F145BF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n)/F(n) </w:t>
            </w:r>
            <w:r w:rsidR="004C59D9">
              <w:rPr>
                <w:b/>
                <w:bCs/>
                <w:color w:val="00B050"/>
                <w:sz w:val="22"/>
                <w:szCs w:val="22"/>
                <w:lang w:val="pt-PT"/>
              </w:rPr>
              <w:t>,</w:t>
            </w:r>
            <w:r w:rsidR="00F145BF" w:rsidRPr="00F145BF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observa</w:t>
            </w:r>
            <w:r w:rsidR="004C59D9">
              <w:rPr>
                <w:b/>
                <w:bCs/>
                <w:color w:val="00B050"/>
                <w:sz w:val="22"/>
                <w:szCs w:val="22"/>
                <w:lang w:val="pt-PT"/>
              </w:rPr>
              <w:t>mos</w:t>
            </w:r>
            <w:r w:rsidR="00F145BF" w:rsidRPr="00F145BF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</w:t>
            </w:r>
            <w:r w:rsidR="004C59D9">
              <w:rPr>
                <w:b/>
                <w:bCs/>
                <w:color w:val="00B050"/>
                <w:sz w:val="22"/>
                <w:szCs w:val="22"/>
                <w:lang w:val="pt-PT"/>
              </w:rPr>
              <w:t>que tende para um valor constante</w:t>
            </w:r>
            <w:r w:rsidR="00D769CF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4</w:t>
            </w:r>
            <w:r w:rsidR="00821F87">
              <w:rPr>
                <w:b/>
                <w:bCs/>
                <w:color w:val="00B050"/>
                <w:sz w:val="22"/>
                <w:szCs w:val="22"/>
                <w:lang w:val="pt-PT"/>
              </w:rPr>
              <w:t>,000…</w:t>
            </w:r>
            <w:r w:rsidR="004C59D9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</w:t>
            </w:r>
            <w:r w:rsidR="00F145BF" w:rsidRPr="00F145BF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, </w:t>
            </w:r>
            <w:r w:rsidR="00D769CF">
              <w:rPr>
                <w:b/>
                <w:bCs/>
                <w:color w:val="00B050"/>
                <w:sz w:val="22"/>
                <w:szCs w:val="22"/>
                <w:lang w:val="pt-PT"/>
              </w:rPr>
              <w:t>o que resulta numa ordem de complexidade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  <w:lang w:val="pt-PT"/>
                </w:rPr>
                <m:t xml:space="preserve"> O(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2"/>
                      <w:szCs w:val="22"/>
                      <w:lang w:val="pt-PT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2"/>
                      <w:szCs w:val="22"/>
                      <w:lang w:val="pt-PT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2"/>
                      <w:szCs w:val="22"/>
                      <w:lang w:val="pt-PT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  <w:lang w:val="pt-PT"/>
                </w:rPr>
                <m:t>)</m:t>
              </m:r>
            </m:oMath>
            <w:r w:rsidR="00821F87">
              <w:rPr>
                <w:b/>
                <w:color w:val="FF0000"/>
                <w:sz w:val="22"/>
                <w:szCs w:val="22"/>
                <w:lang w:val="pt-PT"/>
              </w:rPr>
              <w:t xml:space="preserve">, </w:t>
            </w:r>
            <w:r w:rsidR="00636CF9">
              <w:rPr>
                <w:b/>
                <w:color w:val="FF0000"/>
                <w:sz w:val="22"/>
                <w:szCs w:val="22"/>
                <w:lang w:val="pt-PT"/>
              </w:rPr>
              <w:t>quadrátic</w:t>
            </w:r>
            <w:r w:rsidR="00C86C70">
              <w:rPr>
                <w:b/>
                <w:color w:val="FF0000"/>
                <w:sz w:val="22"/>
                <w:szCs w:val="22"/>
                <w:lang w:val="pt-PT"/>
              </w:rPr>
              <w:t xml:space="preserve">a </w:t>
            </w:r>
            <w:r w:rsidR="00F145BF" w:rsidRPr="00F145BF">
              <w:rPr>
                <w:b/>
                <w:bCs/>
                <w:color w:val="00B050"/>
                <w:sz w:val="22"/>
                <w:szCs w:val="22"/>
                <w:lang w:val="pt-PT"/>
              </w:rPr>
              <w:t>.</w:t>
            </w:r>
          </w:p>
          <w:p w14:paraId="64E8B774" w14:textId="2E8F0CA3" w:rsidR="00F145BF" w:rsidRPr="00066AC9" w:rsidRDefault="006659CC" w:rsidP="00F14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i/>
                <w:iCs/>
                <w:color w:val="00B050"/>
                <w:sz w:val="22"/>
                <w:szCs w:val="22"/>
                <w:lang w:val="pt-PT"/>
              </w:rPr>
            </w:pPr>
            <w:r w:rsidRPr="00066AC9">
              <w:rPr>
                <w:b/>
                <w:bCs/>
                <w:i/>
                <w:iCs/>
                <w:color w:val="00B050"/>
                <w:sz w:val="22"/>
                <w:szCs w:val="22"/>
                <w:lang w:val="pt-PT"/>
              </w:rPr>
              <w:t>Conclui-se que</w:t>
            </w:r>
            <w:r w:rsidR="00066AC9" w:rsidRPr="00066AC9">
              <w:rPr>
                <w:b/>
                <w:bCs/>
                <w:i/>
                <w:iCs/>
                <w:color w:val="00B050"/>
                <w:sz w:val="22"/>
                <w:szCs w:val="22"/>
                <w:lang w:val="pt-PT"/>
              </w:rPr>
              <w:t>, a função iterativa</w:t>
            </w:r>
            <w:r w:rsidR="00066AC9">
              <w:rPr>
                <w:b/>
                <w:bCs/>
                <w:i/>
                <w:iCs/>
                <w:color w:val="00B050"/>
                <w:sz w:val="22"/>
                <w:szCs w:val="22"/>
                <w:lang w:val="pt-PT"/>
              </w:rPr>
              <w:t xml:space="preserve"> tem </w:t>
            </w:r>
            <w:r w:rsidRPr="00066AC9">
              <w:rPr>
                <w:b/>
                <w:bCs/>
                <w:i/>
                <w:iCs/>
                <w:color w:val="00B050"/>
                <w:sz w:val="22"/>
                <w:szCs w:val="22"/>
                <w:lang w:val="pt-PT"/>
              </w:rPr>
              <w:t>um</w:t>
            </w:r>
            <w:r w:rsidR="005B7A48">
              <w:rPr>
                <w:b/>
                <w:bCs/>
                <w:i/>
                <w:iCs/>
                <w:color w:val="00B050"/>
                <w:sz w:val="22"/>
                <w:szCs w:val="22"/>
                <w:lang w:val="pt-PT"/>
              </w:rPr>
              <w:t xml:space="preserve"> desempenho</w:t>
            </w:r>
            <w:r w:rsidR="00182E27">
              <w:rPr>
                <w:b/>
                <w:bCs/>
                <w:i/>
                <w:iCs/>
                <w:color w:val="00B050"/>
                <w:sz w:val="22"/>
                <w:szCs w:val="22"/>
                <w:lang w:val="pt-PT"/>
              </w:rPr>
              <w:t xml:space="preserve"> temporal</w:t>
            </w:r>
            <w:r w:rsidRPr="00066AC9">
              <w:rPr>
                <w:b/>
                <w:bCs/>
                <w:i/>
                <w:iCs/>
                <w:color w:val="00B050"/>
                <w:sz w:val="22"/>
                <w:szCs w:val="22"/>
                <w:lang w:val="pt-PT"/>
              </w:rPr>
              <w:t xml:space="preserve"> mel</w:t>
            </w:r>
            <w:r w:rsidR="003C602D" w:rsidRPr="00066AC9">
              <w:rPr>
                <w:b/>
                <w:bCs/>
                <w:i/>
                <w:iCs/>
                <w:color w:val="00B050"/>
                <w:sz w:val="22"/>
                <w:szCs w:val="22"/>
                <w:lang w:val="pt-PT"/>
              </w:rPr>
              <w:t xml:space="preserve">hor em relação </w:t>
            </w:r>
            <w:r w:rsidR="008F59F4">
              <w:rPr>
                <w:b/>
                <w:bCs/>
                <w:i/>
                <w:iCs/>
                <w:color w:val="00B050"/>
                <w:sz w:val="22"/>
                <w:szCs w:val="22"/>
                <w:lang w:val="pt-PT"/>
              </w:rPr>
              <w:t>a função</w:t>
            </w:r>
            <w:r w:rsidR="003C602D" w:rsidRPr="00066AC9">
              <w:rPr>
                <w:b/>
                <w:bCs/>
                <w:i/>
                <w:iCs/>
                <w:color w:val="00B050"/>
                <w:sz w:val="22"/>
                <w:szCs w:val="22"/>
                <w:lang w:val="pt-PT"/>
              </w:rPr>
              <w:t xml:space="preserve"> recursiva</w:t>
            </w:r>
            <w:r w:rsidR="00A86F32" w:rsidRPr="00066AC9">
              <w:rPr>
                <w:b/>
                <w:bCs/>
                <w:i/>
                <w:iCs/>
                <w:color w:val="00B050"/>
                <w:sz w:val="22"/>
                <w:szCs w:val="22"/>
                <w:lang w:val="pt-PT"/>
              </w:rPr>
              <w:t>.</w:t>
            </w:r>
            <w:r w:rsidRPr="00066AC9">
              <w:rPr>
                <w:b/>
                <w:bCs/>
                <w:i/>
                <w:iCs/>
                <w:color w:val="00B050"/>
                <w:sz w:val="22"/>
                <w:szCs w:val="22"/>
                <w:lang w:val="pt-PT"/>
              </w:rPr>
              <w:t xml:space="preserve"> </w:t>
            </w:r>
          </w:p>
          <w:p w14:paraId="337CFF8F" w14:textId="77777777" w:rsidR="00F145BF" w:rsidRPr="00F145BF" w:rsidRDefault="00F145BF" w:rsidP="00F14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</w:p>
          <w:p w14:paraId="433E69DD" w14:textId="5D64EF35" w:rsidR="00181F80" w:rsidRPr="00F145BF" w:rsidRDefault="00F145BF" w:rsidP="00F14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 w:rsidRPr="00F145BF">
              <w:rPr>
                <w:b/>
                <w:bCs/>
                <w:color w:val="FF0000"/>
                <w:sz w:val="22"/>
                <w:szCs w:val="22"/>
                <w:u w:val="single"/>
                <w:lang w:val="pt-PT"/>
              </w:rPr>
              <w:t>Obs</w:t>
            </w:r>
            <w:r w:rsidRPr="00F145BF">
              <w:rPr>
                <w:b/>
                <w:bCs/>
                <w:color w:val="00B050"/>
                <w:sz w:val="22"/>
                <w:szCs w:val="22"/>
                <w:lang w:val="pt-PT"/>
              </w:rPr>
              <w:t>: a análise pode ser verificada no ficheiro Excel em anexo do file zip</w:t>
            </w:r>
          </w:p>
          <w:p w14:paraId="4C702165" w14:textId="77777777" w:rsidR="00181F80" w:rsidRPr="00F145BF" w:rsidRDefault="00181F80" w:rsidP="00F145BF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sz w:val="22"/>
                <w:szCs w:val="22"/>
                <w:lang w:val="pt-PT"/>
              </w:rPr>
            </w:pPr>
          </w:p>
        </w:tc>
      </w:tr>
    </w:tbl>
    <w:p w14:paraId="768FC061" w14:textId="773799B8" w:rsidR="00E67188" w:rsidRPr="00181F80" w:rsidRDefault="00E67188" w:rsidP="008C63B7">
      <w:pPr>
        <w:pStyle w:val="ExercciosCharCharCharCharCharChar"/>
        <w:rPr>
          <w:sz w:val="32"/>
          <w:szCs w:val="32"/>
        </w:rPr>
      </w:pPr>
      <w:r>
        <w:t>Função Recursiva – Análise Formal da Complexidade</w:t>
      </w:r>
    </w:p>
    <w:p w14:paraId="19F56498" w14:textId="4CD642ED" w:rsidR="00283216" w:rsidRDefault="00283216" w:rsidP="00E67188">
      <w:pPr>
        <w:numPr>
          <w:ilvl w:val="0"/>
          <w:numId w:val="18"/>
        </w:numPr>
        <w:tabs>
          <w:tab w:val="left" w:pos="284"/>
        </w:tabs>
        <w:spacing w:before="120" w:after="240"/>
        <w:ind w:left="284" w:hanging="284"/>
        <w:rPr>
          <w:lang w:val="pt-PT"/>
        </w:rPr>
      </w:pPr>
      <w:r>
        <w:rPr>
          <w:lang w:val="pt-PT"/>
        </w:rPr>
        <w:t xml:space="preserve">Escreva uma </w:t>
      </w:r>
      <w:r w:rsidRPr="00204E41">
        <w:rPr>
          <w:b/>
          <w:bCs/>
          <w:lang w:val="pt-PT"/>
        </w:rPr>
        <w:t>expressão recorrente</w:t>
      </w:r>
      <w:r>
        <w:rPr>
          <w:lang w:val="pt-PT"/>
        </w:rPr>
        <w:t xml:space="preserve"> (direta) para o </w:t>
      </w:r>
      <w:r w:rsidRPr="00204E41">
        <w:rPr>
          <w:b/>
          <w:bCs/>
          <w:lang w:val="pt-PT"/>
        </w:rPr>
        <w:t xml:space="preserve">número de </w:t>
      </w:r>
      <w:r w:rsidR="00E67188">
        <w:rPr>
          <w:b/>
          <w:bCs/>
          <w:lang w:val="pt-PT"/>
        </w:rPr>
        <w:t>multiplicações</w:t>
      </w:r>
      <w:r>
        <w:rPr>
          <w:lang w:val="pt-PT"/>
        </w:rPr>
        <w:t xml:space="preserve"> efetuadas pela função</w:t>
      </w:r>
      <w:r w:rsidR="00E67188">
        <w:rPr>
          <w:lang w:val="pt-PT"/>
        </w:rPr>
        <w:t xml:space="preserve"> recursiva</w:t>
      </w:r>
      <w:r w:rsidRPr="00204E41">
        <w:rPr>
          <w:b/>
          <w:bCs/>
          <w:lang w:val="pt-PT"/>
        </w:rPr>
        <w:t xml:space="preserve"> </w:t>
      </w:r>
      <w:r w:rsidR="007F2DB3">
        <w:rPr>
          <w:lang w:val="pt-PT"/>
        </w:rPr>
        <w:t>F</w:t>
      </w:r>
      <w:r w:rsidRPr="000743F8">
        <w:rPr>
          <w:lang w:val="pt-PT"/>
        </w:rPr>
        <w:t>(n).</w:t>
      </w:r>
      <w:r>
        <w:rPr>
          <w:lang w:val="pt-PT"/>
        </w:rPr>
        <w:t xml:space="preserve"> </w:t>
      </w:r>
      <w:r w:rsidRPr="004B2C43">
        <w:rPr>
          <w:lang w:val="pt-PT"/>
        </w:rPr>
        <w:t xml:space="preserve">Obtenha, depois, uma </w:t>
      </w:r>
      <w:r>
        <w:rPr>
          <w:b/>
          <w:bCs/>
          <w:lang w:val="pt-PT"/>
        </w:rPr>
        <w:t>expressão recorrente simplificada</w:t>
      </w:r>
      <w:r>
        <w:rPr>
          <w:lang w:val="pt-PT"/>
        </w:rPr>
        <w:t>.</w:t>
      </w:r>
      <w:r w:rsidR="004808DA">
        <w:rPr>
          <w:lang w:val="pt-PT"/>
        </w:rPr>
        <w:t xml:space="preserve"> </w:t>
      </w:r>
      <w:r w:rsidR="00345016">
        <w:rPr>
          <w:lang w:val="pt-PT"/>
        </w:rPr>
        <w:t>Note</w:t>
      </w:r>
      <w:r w:rsidR="004808DA">
        <w:rPr>
          <w:lang w:val="pt-PT"/>
        </w:rPr>
        <w:t xml:space="preserve"> que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pt-PT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pt-PT"/>
              </w:rPr>
              <m:t>-3</m:t>
            </m:r>
          </m:sup>
          <m:e>
            <m:r>
              <m:rPr>
                <m:nor/>
              </m:rPr>
              <w:rPr>
                <w:lang w:val="pt-PT"/>
              </w:rPr>
              <m:t>Mult</m:t>
            </m:r>
            <m:d>
              <m:dPr>
                <m:ctrlPr>
                  <w:rPr>
                    <w:rFonts w:ascii="Cambria Math" w:hAnsi="Cambria Math"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pt-PT"/>
              </w:rPr>
              <m:t>=</m:t>
            </m:r>
            <m:ctrlPr>
              <w:rPr>
                <w:rFonts w:ascii="Cambria Math" w:hAnsi="Cambria Math"/>
              </w:rPr>
            </m:ctrlPr>
          </m:e>
        </m:nary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pt-PT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pt-PT"/>
              </w:rPr>
              <m:t>-3</m:t>
            </m:r>
          </m:sup>
          <m:e>
            <m:r>
              <m:rPr>
                <m:nor/>
              </m:rPr>
              <w:rPr>
                <w:lang w:val="pt-PT"/>
              </w:rPr>
              <m:t>Mult</m:t>
            </m:r>
            <m:d>
              <m:dPr>
                <m:ctrlPr>
                  <w:rPr>
                    <w:rFonts w:ascii="Cambria Math" w:hAnsi="Cambria Math"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  <w:lang w:val="pt-PT"/>
                  </w:rPr>
                  <m:t>-3-</m:t>
                </m:r>
                <m:r>
                  <w:rPr>
                    <w:rFonts w:ascii="Cambria Math" w:hAnsi="Cambria Math"/>
                  </w:rPr>
                  <m:t>k</m:t>
                </m:r>
              </m:e>
            </m:d>
            <m:ctrlPr>
              <w:rPr>
                <w:rFonts w:ascii="Cambria Math" w:hAnsi="Cambria Math"/>
              </w:rPr>
            </m:ctrlPr>
          </m:e>
        </m:nary>
      </m:oMath>
      <w:r w:rsidR="004808DA" w:rsidRPr="004808DA">
        <w:rPr>
          <w:lang w:val="pt-PT"/>
        </w:rPr>
        <w:t xml:space="preserve">. </w:t>
      </w:r>
      <w:r w:rsidR="004808DA" w:rsidRPr="004808DA">
        <w:rPr>
          <w:b/>
          <w:bCs/>
          <w:lang w:val="pt-PT"/>
        </w:rPr>
        <w:t>Sugestão:</w:t>
      </w:r>
      <w:r w:rsidR="004808DA">
        <w:rPr>
          <w:lang w:val="pt-PT"/>
        </w:rPr>
        <w:t xml:space="preserve"> efetue a subtração </w:t>
      </w:r>
      <m:oMath>
        <m:r>
          <m:rPr>
            <m:nor/>
          </m:rPr>
          <w:rPr>
            <w:b/>
            <w:bCs/>
            <w:lang w:val="pt-PT"/>
          </w:rPr>
          <m:t>Mult</m:t>
        </m:r>
        <m:d>
          <m:dPr>
            <m:ctrlPr>
              <w:rPr>
                <w:rFonts w:ascii="Cambria Math" w:hAnsi="Cambria Math"/>
                <w:b/>
                <w:bCs/>
                <w:lang w:val="pt-PT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lang w:val="pt-PT"/>
          </w:rPr>
          <m:t>-</m:t>
        </m:r>
        <m:r>
          <m:rPr>
            <m:nor/>
          </m:rPr>
          <w:rPr>
            <w:b/>
            <w:bCs/>
            <w:lang w:val="pt-PT"/>
          </w:rPr>
          <m:t>Mult</m:t>
        </m:r>
        <m:d>
          <m:dPr>
            <m:ctrlPr>
              <w:rPr>
                <w:rFonts w:ascii="Cambria Math" w:hAnsi="Cambria Math"/>
                <w:b/>
                <w:bCs/>
                <w:lang w:val="pt-PT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lang w:val="pt-PT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e>
        </m:d>
      </m:oMath>
      <w:r w:rsidR="004808DA">
        <w:rPr>
          <w:lang w:val="pt-PT"/>
        </w:rPr>
        <w:t>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283216" w:rsidRPr="007F2DB3" w14:paraId="66B632BB" w14:textId="77777777" w:rsidTr="00824331">
        <w:trPr>
          <w:trHeight w:val="3565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0E8C4" w14:textId="22AAB975" w:rsidR="00283216" w:rsidRDefault="0056204A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>
              <w:rPr>
                <w:b/>
                <w:bCs/>
                <w:noProof/>
                <w:color w:val="00B050"/>
                <w:sz w:val="20"/>
                <w:lang w:val="pt-PT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BF274E2" wp14:editId="0208A469">
                      <wp:simplePos x="0" y="0"/>
                      <wp:positionH relativeFrom="column">
                        <wp:posOffset>4196541</wp:posOffset>
                      </wp:positionH>
                      <wp:positionV relativeFrom="paragraph">
                        <wp:posOffset>662940</wp:posOffset>
                      </wp:positionV>
                      <wp:extent cx="1648460" cy="553720"/>
                      <wp:effectExtent l="0" t="0" r="0" b="0"/>
                      <wp:wrapNone/>
                      <wp:docPr id="4" name="Caixa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48460" cy="5537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CDBB52" w14:textId="6BDA17CD" w:rsidR="00E5239A" w:rsidRDefault="00E5239A"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B050"/>
                                          <w:sz w:val="20"/>
                                        </w:rPr>
                                        <m:t>2</m:t>
                                      </m:r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color w:val="00B050"/>
                                              <w:sz w:val="20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</w:rPr>
                                            <m:t>k=0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</w:rPr>
                                            <m:t>n-3</m:t>
                                          </m:r>
                                        </m:sup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sz w:val="20"/>
                                            </w:rPr>
                                            <m:t>M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i/>
                                                  <w:color w:val="00B050"/>
                                                  <w:sz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B050"/>
                                                  <w:sz w:val="20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e>
                                      </m:nary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F274E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4" o:spid="_x0000_s1026" type="#_x0000_t202" style="position:absolute;margin-left:330.45pt;margin-top:52.2pt;width:129.8pt;height:4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" filled="f" stroked="f" strokeweight=".5pt">
                      <v:textbox>
                        <w:txbxContent>
                          <w:p w14:paraId="54CDBB52" w14:textId="6BDA17CD" w:rsidR="00E5239A" w:rsidRDefault="00E5239A"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  <w:sz w:val="20"/>
                                  </w:rPr>
                                  <m:t>2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00B050"/>
                                        <w:sz w:val="20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50"/>
                                        <w:sz w:val="20"/>
                                      </w:rPr>
                                      <m:t>k=0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50"/>
                                        <w:sz w:val="20"/>
                                      </w:rPr>
                                      <m:t>n-3</m:t>
                                    </m:r>
                                  </m:sup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50"/>
                                        <w:sz w:val="20"/>
                                      </w:rPr>
                                      <m:t>M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color w:val="00B050"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e>
                                </m:nary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3234E" w:rsidRPr="007D1ECF">
              <w:rPr>
                <w:b/>
                <w:bCs/>
                <w:noProof/>
                <w:color w:val="FF0000"/>
                <w:sz w:val="22"/>
                <w:szCs w:val="22"/>
                <w:lang w:val="pt-PT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4674533" wp14:editId="5527CCB3">
                      <wp:simplePos x="0" y="0"/>
                      <wp:positionH relativeFrom="column">
                        <wp:posOffset>3083416</wp:posOffset>
                      </wp:positionH>
                      <wp:positionV relativeFrom="paragraph">
                        <wp:posOffset>-45634</wp:posOffset>
                      </wp:positionV>
                      <wp:extent cx="166430" cy="1837632"/>
                      <wp:effectExtent l="2857" t="0" r="26988" b="26987"/>
                      <wp:wrapNone/>
                      <wp:docPr id="5" name="Parêntese esquerd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66430" cy="1837632"/>
                              </a:xfrm>
                              <a:prstGeom prst="leftBracke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8462D1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Parêntese esquerdo 5" o:spid="_x0000_s1026" type="#_x0000_t85" style="position:absolute;margin-left:242.8pt;margin-top:-3.6pt;width:13.1pt;height:144.7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" adj="163" strokecolor="red" strokeweight=".5pt">
                      <v:stroke joinstyle="miter"/>
                    </v:shape>
                  </w:pict>
                </mc:Fallback>
              </mc:AlternateContent>
            </w:r>
            <w:r w:rsidR="0073234E" w:rsidRPr="007D1ECF">
              <w:rPr>
                <w:b/>
                <w:bCs/>
                <w:noProof/>
                <w:color w:val="FF0000"/>
                <w:sz w:val="22"/>
                <w:szCs w:val="22"/>
                <w:lang w:val="pt-PT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9C8CA01" wp14:editId="10B5D08D">
                      <wp:simplePos x="0" y="0"/>
                      <wp:positionH relativeFrom="column">
                        <wp:posOffset>3083244</wp:posOffset>
                      </wp:positionH>
                      <wp:positionV relativeFrom="paragraph">
                        <wp:posOffset>120217</wp:posOffset>
                      </wp:positionV>
                      <wp:extent cx="166430" cy="1837632"/>
                      <wp:effectExtent l="2857" t="0" r="26988" b="26987"/>
                      <wp:wrapNone/>
                      <wp:docPr id="9" name="Parêntese esquerd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66430" cy="1837632"/>
                              </a:xfrm>
                              <a:prstGeom prst="leftBracke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FD6E3E" id="Parêntese esquerdo 9" o:spid="_x0000_s1026" type="#_x0000_t85" style="position:absolute;margin-left:242.8pt;margin-top:9.45pt;width:13.1pt;height:144.7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" adj="163" strokecolor="red" strokeweight=".5pt">
                      <v:stroke joinstyle="miter"/>
                    </v:shape>
                  </w:pict>
                </mc:Fallback>
              </mc:AlternateContent>
            </w:r>
            <w:r w:rsidR="00692491">
              <w:rPr>
                <w:b/>
                <w:bCs/>
                <w:color w:val="00B050"/>
                <w:sz w:val="22"/>
                <w:szCs w:val="22"/>
                <w:lang w:val="pt-PT"/>
              </w:rPr>
              <w:t>Desi</w:t>
            </w:r>
            <w:r w:rsidR="004E2A3B">
              <w:rPr>
                <w:b/>
                <w:bCs/>
                <w:color w:val="00B050"/>
                <w:sz w:val="22"/>
                <w:szCs w:val="22"/>
                <w:lang w:val="pt-PT"/>
              </w:rPr>
              <w:t>gnando M(n) como número de multiplicações, tem-se:</w:t>
            </w:r>
          </w:p>
          <w:p w14:paraId="76A1F0C0" w14:textId="0961FFD7" w:rsidR="004E2A3B" w:rsidRPr="00C4552A" w:rsidRDefault="004E2A3B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0"/>
                <w:lang w:val="pt-PT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0"/>
                    <w:lang w:val="pt-PT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B050"/>
                        <w:sz w:val="20"/>
                        <w:lang w:val="pt-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0"/>
                        <w:lang w:val="pt-PT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0"/>
                    <w:lang w:val="pt-PT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B050"/>
                        <w:sz w:val="20"/>
                        <w:lang w:val="pt-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B050"/>
                            <w:sz w:val="20"/>
                            <w:lang w:val="pt-PT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B050"/>
                            <w:sz w:val="20"/>
                            <w:lang w:val="pt-PT"/>
                          </w:rPr>
                          <m:t>0 ,                 se n=0, ou n=1 ou n=2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B050"/>
                            <w:sz w:val="20"/>
                            <w:lang w:val="pt-PT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00B050"/>
                                <w:sz w:val="20"/>
                                <w:lang w:val="pt-PT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B050"/>
                                <w:sz w:val="20"/>
                                <w:lang w:val="pt-PT"/>
                              </w:rPr>
                              <m:t>n-1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B050"/>
                            <w:sz w:val="20"/>
                            <w:lang w:val="pt-PT"/>
                          </w:rPr>
                          <m:t>+M(n-2)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B050"/>
                            <w:sz w:val="20"/>
                          </w:rPr>
                          <m:t>+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00B050"/>
                                <w:sz w:val="20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B050"/>
                                <w:sz w:val="20"/>
                              </w:rPr>
                              <m:t>k=0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B050"/>
                                <w:sz w:val="20"/>
                              </w:rPr>
                              <m:t>n-3</m:t>
                            </m:r>
                          </m:sup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00B050"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/>
                                    <w:b/>
                                    <w:bCs/>
                                    <w:color w:val="00B050"/>
                                    <w:sz w:val="20"/>
                                  </w:rPr>
                                  <m:t>1+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b/>
                                    <w:bCs/>
                                    <w:color w:val="00B050"/>
                                    <w:sz w:val="20"/>
                                  </w:rPr>
                                  <m:t>M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B050"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50"/>
                                        <w:sz w:val="20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B050"/>
                                    <w:sz w:val="20"/>
                                  </w:rPr>
                                  <m:t>+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b/>
                                    <w:bCs/>
                                    <w:color w:val="00B050"/>
                                    <w:sz w:val="20"/>
                                  </w:rPr>
                                  <m:t xml:space="preserve">M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B050"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50"/>
                                        <w:sz w:val="20"/>
                                      </w:rPr>
                                      <m:t>n-3-k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00B050"/>
                                        <w:sz w:val="20"/>
                                      </w:rPr>
                                    </m:ctrlPr>
                                  </m:e>
                                </m:d>
                              </m:e>
                            </m:d>
                            <m:r>
                              <m:rPr>
                                <m:nor/>
                              </m:rPr>
                              <w:rPr>
                                <w:b/>
                                <w:bCs/>
                                <w:color w:val="00B050"/>
                                <w:sz w:val="20"/>
                              </w:rPr>
                              <m:t xml:space="preserve"> ,  se n 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B050"/>
                                <w:sz w:val="20"/>
                              </w:rPr>
                              <m:t>&gt;</m:t>
                            </m:r>
                            <m:r>
                              <m:rPr>
                                <m:nor/>
                              </m:rPr>
                              <w:rPr>
                                <w:b/>
                                <w:bCs/>
                                <w:color w:val="00B050"/>
                                <w:sz w:val="20"/>
                              </w:rPr>
                              <m:t xml:space="preserve"> 2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00B050"/>
                                <w:sz w:val="20"/>
                              </w:rPr>
                            </m:ctrlPr>
                          </m:e>
                        </m:nary>
                      </m:e>
                    </m:eqArr>
                  </m:e>
                </m:d>
              </m:oMath>
            </m:oMathPara>
          </w:p>
          <w:p w14:paraId="3FACCA3C" w14:textId="7730B55D" w:rsidR="00A4063A" w:rsidRPr="00C4552A" w:rsidRDefault="00A4063A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0"/>
                <w:lang w:val="pt-PT"/>
              </w:rPr>
            </w:pPr>
          </w:p>
          <w:p w14:paraId="421A58D7" w14:textId="18BAFF68" w:rsidR="00283216" w:rsidRDefault="00574639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0"/>
              </w:rPr>
            </w:pPr>
            <w:r>
              <w:rPr>
                <w:b/>
                <w:bCs/>
                <w:noProof/>
                <w:color w:val="00B05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C5D71DB" wp14:editId="5127E29E">
                      <wp:simplePos x="0" y="0"/>
                      <wp:positionH relativeFrom="column">
                        <wp:posOffset>4155555</wp:posOffset>
                      </wp:positionH>
                      <wp:positionV relativeFrom="paragraph">
                        <wp:posOffset>83617</wp:posOffset>
                      </wp:positionV>
                      <wp:extent cx="471055" cy="0"/>
                      <wp:effectExtent l="0" t="76200" r="24765" b="95250"/>
                      <wp:wrapNone/>
                      <wp:docPr id="3" name="Conexão reta unidirecion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105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204E83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xão reta unidirecional 3" o:spid="_x0000_s1026" type="#_x0000_t32" style="position:absolute;margin-left:327.2pt;margin-top:6.6pt;width:37.1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E21E60" w:rsidRPr="00C4552A">
              <w:rPr>
                <w:b/>
                <w:bCs/>
                <w:color w:val="00B050"/>
                <w:sz w:val="20"/>
                <w:lang w:val="pt-PT"/>
              </w:rPr>
              <w:t xml:space="preserve">M(n) =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0"/>
                  <w:lang w:val="pt-PT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0"/>
                      <w:lang w:val="pt-P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  <w:lang w:val="pt-PT"/>
                    </w:rPr>
                    <m:t>n-1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0"/>
                  <w:lang w:val="pt-PT"/>
                </w:rPr>
                <m:t>+M(n-2)</m:t>
              </m:r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0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</w:rPr>
                    <m:t>k=0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</w:rPr>
                    <m:t>n-3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</w:rPr>
                    <m:t>1+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B050"/>
                          <w:sz w:val="20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0"/>
                        </w:rPr>
                        <m:t>k=0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0"/>
                        </w:rPr>
                        <m:t>n-3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0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B050"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20"/>
                            </w:rPr>
                            <m:t>k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0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B050"/>
                              <w:sz w:val="20"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20"/>
                            </w:rPr>
                            <m:t>k=0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20"/>
                            </w:rPr>
                            <m:t>n-3</m:t>
                          </m:r>
                        </m:sup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20"/>
                            </w:rPr>
                            <m:t>M(n-3-k)</m:t>
                          </m:r>
                        </m:e>
                      </m:nary>
                    </m:e>
                  </m:nary>
                </m:e>
              </m:nary>
            </m:oMath>
          </w:p>
          <w:p w14:paraId="138E1C0B" w14:textId="286DD617" w:rsidR="00C4552A" w:rsidRPr="00C4552A" w:rsidRDefault="00C4552A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0"/>
              </w:rPr>
            </w:pPr>
          </w:p>
          <w:p w14:paraId="0CA17661" w14:textId="3EFE5BCF" w:rsidR="001A42D4" w:rsidRPr="00CC61A1" w:rsidRDefault="001A42D4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i/>
                <w:iCs/>
                <w:color w:val="00B050"/>
                <w:sz w:val="22"/>
                <w:szCs w:val="22"/>
                <w:lang w:val="pt-PT"/>
              </w:rPr>
            </w:pPr>
          </w:p>
          <w:p w14:paraId="2B332434" w14:textId="0D21B17F" w:rsidR="001C1776" w:rsidRPr="0061324F" w:rsidRDefault="00544097" w:rsidP="00E674E1">
            <w:pPr>
              <w:spacing w:line="360" w:lineRule="auto"/>
              <w:rPr>
                <w:b/>
                <w:bCs/>
                <w:color w:val="00B050"/>
                <w:sz w:val="20"/>
                <w:lang w:val="pt-PT"/>
              </w:rPr>
            </w:pPr>
            <w:r w:rsidRPr="0061324F">
              <w:rPr>
                <w:b/>
                <w:bCs/>
                <w:color w:val="00B050"/>
                <w:sz w:val="20"/>
                <w:lang w:val="pt-PT"/>
              </w:rPr>
              <w:t xml:space="preserve">M(n) </w:t>
            </w:r>
            <w:r w:rsidR="00AA424F" w:rsidRPr="0061324F">
              <w:rPr>
                <w:b/>
                <w:bCs/>
                <w:color w:val="00B050"/>
                <w:sz w:val="20"/>
                <w:lang w:val="pt-PT"/>
              </w:rPr>
              <w:t xml:space="preserve">=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0"/>
                  <w:lang w:val="pt-PT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0"/>
                      <w:lang w:val="pt-P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  <w:lang w:val="pt-PT"/>
                    </w:rPr>
                    <m:t>n-1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0"/>
                  <w:lang w:val="pt-PT"/>
                </w:rPr>
                <m:t>+M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B050"/>
                      <w:sz w:val="20"/>
                      <w:lang w:val="pt-P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  <w:lang w:val="pt-PT"/>
                    </w:rPr>
                    <m:t>n-2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0"/>
                  <w:lang w:val="pt-PT"/>
                </w:rPr>
                <m:t>+n-2+</m:t>
              </m:r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0"/>
                </w:rPr>
                <m:t>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</w:rPr>
                    <m:t>k=0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</w:rPr>
                    <m:t>n-3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B050"/>
                          <w:sz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0"/>
                        </w:rPr>
                        <m:t>k</m:t>
                      </m:r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0"/>
                </w:rPr>
                <m:t xml:space="preserve">  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0"/>
                </w:rPr>
                <m:t>(1)</m:t>
              </m:r>
            </m:oMath>
            <w:r w:rsidR="005E2A30" w:rsidRPr="0061324F">
              <w:rPr>
                <w:b/>
                <w:bCs/>
                <w:color w:val="00B050"/>
                <w:sz w:val="20"/>
              </w:rPr>
              <w:t xml:space="preserve">, </w:t>
            </w:r>
            <w:r w:rsidR="005E2A30" w:rsidRPr="0061324F">
              <w:rPr>
                <w:b/>
                <w:bCs/>
                <w:color w:val="00B050"/>
                <w:sz w:val="20"/>
                <w:lang w:val="pt-PT"/>
              </w:rPr>
              <w:t>substituindo n por</w:t>
            </w:r>
            <w:r w:rsidR="001C1776" w:rsidRPr="0061324F">
              <w:rPr>
                <w:b/>
                <w:bCs/>
                <w:color w:val="00B050"/>
                <w:sz w:val="20"/>
                <w:lang w:val="pt-PT"/>
              </w:rPr>
              <w:t xml:space="preserve"> n – 1, obtém-se :</w:t>
            </w:r>
          </w:p>
          <w:p w14:paraId="3325D8F7" w14:textId="4837FB1F" w:rsidR="00AA424F" w:rsidRDefault="005E2A30" w:rsidP="00E674E1">
            <w:pPr>
              <w:spacing w:line="360" w:lineRule="auto"/>
              <w:rPr>
                <w:b/>
                <w:bCs/>
                <w:color w:val="00B050"/>
                <w:sz w:val="20"/>
              </w:rPr>
            </w:pPr>
            <w:r w:rsidRPr="0061324F">
              <w:rPr>
                <w:b/>
                <w:bCs/>
                <w:color w:val="00B050"/>
                <w:sz w:val="20"/>
              </w:rPr>
              <w:t xml:space="preserve"> </w:t>
            </w:r>
            <w:r w:rsidR="008A0816" w:rsidRPr="0061324F">
              <w:rPr>
                <w:b/>
                <w:bCs/>
                <w:color w:val="00B050"/>
                <w:sz w:val="20"/>
              </w:rPr>
              <w:t>M</w:t>
            </w:r>
            <w:r w:rsidR="0061324F" w:rsidRPr="0061324F">
              <w:rPr>
                <w:b/>
                <w:bCs/>
                <w:color w:val="00B050"/>
                <w:sz w:val="20"/>
              </w:rPr>
              <w:t>(n</w:t>
            </w:r>
            <w:r w:rsidR="0061324F">
              <w:rPr>
                <w:b/>
                <w:bCs/>
                <w:color w:val="00B050"/>
                <w:sz w:val="20"/>
              </w:rPr>
              <w:t>-1</w:t>
            </w:r>
            <w:r w:rsidR="0061324F" w:rsidRPr="0061324F">
              <w:rPr>
                <w:b/>
                <w:bCs/>
                <w:color w:val="00B050"/>
                <w:sz w:val="20"/>
              </w:rPr>
              <w:t>)</w:t>
            </w:r>
            <w:r w:rsidR="0061324F">
              <w:rPr>
                <w:b/>
                <w:bCs/>
                <w:color w:val="00B050"/>
                <w:sz w:val="20"/>
              </w:rPr>
              <w:t xml:space="preserve"> =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0"/>
                  <w:lang w:val="pt-PT"/>
                </w:rPr>
                <m:t>n-3+M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B050"/>
                      <w:sz w:val="20"/>
                      <w:lang w:val="pt-P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  <w:lang w:val="pt-PT"/>
                    </w:rPr>
                    <m:t>n-2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0"/>
                  <w:lang w:val="pt-PT"/>
                </w:rPr>
                <m:t>+M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B050"/>
                      <w:sz w:val="20"/>
                      <w:lang w:val="pt-P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  <w:lang w:val="pt-PT"/>
                    </w:rPr>
                    <m:t>n-3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0"/>
                  <w:lang w:val="pt-PT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0"/>
                </w:rPr>
                <m:t>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</w:rPr>
                    <m:t>k=0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</w:rPr>
                    <m:t>n-4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B050"/>
                          <w:sz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0"/>
                        </w:rPr>
                        <m:t>k</m:t>
                      </m:r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0"/>
                </w:rPr>
                <m:t>(2)</m:t>
              </m:r>
            </m:oMath>
            <w:r w:rsidR="006A2B26">
              <w:rPr>
                <w:b/>
                <w:bCs/>
                <w:color w:val="00B050"/>
                <w:sz w:val="20"/>
              </w:rPr>
              <w:t xml:space="preserve"> e fazendo subtração de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0"/>
                </w:rPr>
                <m:t>(1)</m:t>
              </m:r>
            </m:oMath>
            <w:r w:rsidR="0081540B">
              <w:rPr>
                <w:b/>
                <w:bCs/>
                <w:color w:val="FF0000"/>
                <w:sz w:val="20"/>
              </w:rPr>
              <w:t xml:space="preserve"> </w:t>
            </w:r>
            <w:r w:rsidR="0081540B">
              <w:rPr>
                <w:b/>
                <w:bCs/>
                <w:color w:val="00B050"/>
                <w:sz w:val="20"/>
              </w:rPr>
              <w:t xml:space="preserve">com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0"/>
                </w:rPr>
                <m:t>(2)</m:t>
              </m:r>
            </m:oMath>
            <w:r w:rsidR="0081540B" w:rsidRPr="0061324F">
              <w:rPr>
                <w:b/>
                <w:bCs/>
                <w:color w:val="00B050"/>
                <w:sz w:val="20"/>
              </w:rPr>
              <w:t>,</w:t>
            </w:r>
            <w:r w:rsidR="0081540B">
              <w:rPr>
                <w:b/>
                <w:bCs/>
                <w:color w:val="00B050"/>
                <w:sz w:val="20"/>
              </w:rPr>
              <w:t xml:space="preserve"> tem-se:</w:t>
            </w:r>
          </w:p>
          <w:p w14:paraId="6A140E5B" w14:textId="4BC18255" w:rsidR="002241AF" w:rsidRPr="005E2A30" w:rsidRDefault="00AA424F" w:rsidP="00E67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 w:rsidRPr="005E2A30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</w:t>
            </w:r>
            <w:r w:rsidR="00040D2D" w:rsidRPr="0061324F">
              <w:rPr>
                <w:b/>
                <w:bCs/>
                <w:color w:val="00B050"/>
                <w:sz w:val="20"/>
              </w:rPr>
              <w:t>M(n)</w:t>
            </w:r>
            <w:r w:rsidR="00E674E1">
              <w:rPr>
                <w:b/>
                <w:bCs/>
                <w:color w:val="00B050"/>
                <w:sz w:val="20"/>
              </w:rPr>
              <w:t xml:space="preserve"> </w:t>
            </w:r>
            <w:r w:rsidR="00590430">
              <w:rPr>
                <w:b/>
                <w:bCs/>
                <w:color w:val="00B050"/>
                <w:sz w:val="20"/>
              </w:rPr>
              <w:t>-</w:t>
            </w:r>
            <w:r w:rsidR="00E674E1">
              <w:rPr>
                <w:b/>
                <w:bCs/>
                <w:color w:val="00B050"/>
                <w:sz w:val="20"/>
              </w:rPr>
              <w:t xml:space="preserve"> </w:t>
            </w:r>
            <w:r w:rsidR="00590430">
              <w:rPr>
                <w:b/>
                <w:bCs/>
                <w:color w:val="00B050"/>
                <w:sz w:val="20"/>
              </w:rPr>
              <w:t>M(n-1)</w:t>
            </w:r>
            <w:r w:rsidR="00040D2D">
              <w:rPr>
                <w:b/>
                <w:bCs/>
                <w:color w:val="00B050"/>
                <w:sz w:val="20"/>
              </w:rPr>
              <w:t xml:space="preserve"> =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0"/>
                </w:rPr>
                <m:t>1+M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</w:rPr>
                    <m:t>n-1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0"/>
                </w:rPr>
                <m:t>-M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</w:rPr>
                    <m:t>n-2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0"/>
                </w:rPr>
                <m:t>+M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</w:rPr>
                    <m:t>n-2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0"/>
                </w:rPr>
                <m:t>-M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</w:rPr>
                    <m:t>n-3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0"/>
                </w:rPr>
                <m:t>+2</m:t>
              </m:r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0"/>
                </w:rPr>
                <m:t>M(n-3)</m:t>
              </m:r>
            </m:oMath>
          </w:p>
          <w:p w14:paraId="64D68745" w14:textId="77777777" w:rsidR="008C63B7" w:rsidRDefault="008C63B7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FF0000"/>
                <w:sz w:val="20"/>
                <w:lang w:val="pt-PT"/>
              </w:rPr>
            </w:pPr>
          </w:p>
          <w:p w14:paraId="6E570DC0" w14:textId="0F14724C" w:rsidR="001660E0" w:rsidRPr="00AA424F" w:rsidRDefault="001660E0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FF0000"/>
                <w:sz w:val="20"/>
                <w:lang w:val="pt-PT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  <w:lang w:val="pt-PT"/>
                  </w:rPr>
                  <m:t>∴M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2"/>
                        <w:szCs w:val="22"/>
                        <w:lang w:val="pt-PT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  <w:lang w:val="pt-PT"/>
                  </w:rPr>
                  <m:t>=1+2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  <w:lang w:val="pt-PT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FF0000"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2"/>
                        <w:szCs w:val="22"/>
                        <w:lang w:val="pt-PT"/>
                      </w:rPr>
                      <m:t>n-1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  <w:lang w:val="pt-PT"/>
                  </w:rPr>
                  <m:t>+ M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FF0000"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2"/>
                        <w:szCs w:val="22"/>
                        <w:lang w:val="pt-PT"/>
                      </w:rPr>
                      <m:t>n-3</m:t>
                    </m:r>
                  </m:e>
                </m:d>
              </m:oMath>
            </m:oMathPara>
          </w:p>
          <w:p w14:paraId="678EA754" w14:textId="3D5AD7E7" w:rsidR="00FD270B" w:rsidRPr="001660E0" w:rsidRDefault="00FD270B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B050"/>
                <w:sz w:val="22"/>
                <w:szCs w:val="22"/>
                <w:lang w:val="pt-PT"/>
              </w:rPr>
            </w:pPr>
          </w:p>
        </w:tc>
      </w:tr>
    </w:tbl>
    <w:p w14:paraId="2C0C3D56" w14:textId="77777777" w:rsidR="00283216" w:rsidRPr="00345016" w:rsidRDefault="00283216" w:rsidP="008C63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4"/>
          <w:szCs w:val="14"/>
          <w:lang w:val="pt-PT"/>
        </w:rPr>
      </w:pPr>
    </w:p>
    <w:p w14:paraId="02B84437" w14:textId="77777777" w:rsidR="00283216" w:rsidRPr="00204E41" w:rsidRDefault="00283216" w:rsidP="00283216">
      <w:pPr>
        <w:jc w:val="left"/>
        <w:rPr>
          <w:b/>
          <w:bCs/>
          <w:sz w:val="2"/>
          <w:szCs w:val="2"/>
          <w:lang w:val="pt-PT"/>
        </w:rPr>
      </w:pPr>
      <w:r>
        <w:rPr>
          <w:b/>
          <w:bCs/>
          <w:lang w:val="pt-PT"/>
        </w:rPr>
        <w:softHyphen/>
      </w:r>
      <w:r>
        <w:rPr>
          <w:b/>
          <w:bCs/>
          <w:lang w:val="pt-PT"/>
        </w:rPr>
        <w:softHyphen/>
      </w:r>
    </w:p>
    <w:p w14:paraId="1C98A0BD" w14:textId="77777777" w:rsidR="006B0853" w:rsidRDefault="006B0853" w:rsidP="006B0853">
      <w:pPr>
        <w:tabs>
          <w:tab w:val="left" w:pos="284"/>
        </w:tabs>
        <w:spacing w:after="120"/>
        <w:ind w:left="284"/>
        <w:rPr>
          <w:lang w:val="pt-PT"/>
        </w:rPr>
      </w:pPr>
    </w:p>
    <w:p w14:paraId="5B3D5996" w14:textId="068AF9AA" w:rsidR="00345016" w:rsidRPr="00345016" w:rsidRDefault="00345016" w:rsidP="00E67188">
      <w:pPr>
        <w:numPr>
          <w:ilvl w:val="0"/>
          <w:numId w:val="18"/>
        </w:numPr>
        <w:tabs>
          <w:tab w:val="left" w:pos="284"/>
        </w:tabs>
        <w:spacing w:after="120"/>
        <w:ind w:left="284" w:hanging="284"/>
        <w:rPr>
          <w:lang w:val="pt-PT"/>
        </w:rPr>
      </w:pPr>
      <w:r>
        <w:rPr>
          <w:lang w:val="pt-PT"/>
        </w:rPr>
        <w:t xml:space="preserve">A equação de recorrência obtida é uma </w:t>
      </w:r>
      <w:r w:rsidRPr="002A0CAB">
        <w:rPr>
          <w:b/>
          <w:bCs/>
          <w:lang w:val="pt-PT"/>
        </w:rPr>
        <w:t>equação de recorrência linear não homogénea</w:t>
      </w:r>
      <w:r>
        <w:rPr>
          <w:lang w:val="pt-PT"/>
        </w:rPr>
        <w:t xml:space="preserve">. Considere a </w:t>
      </w:r>
      <w:r w:rsidRPr="002A0CAB">
        <w:rPr>
          <w:lang w:val="pt-PT"/>
        </w:rPr>
        <w:t xml:space="preserve">correspondente </w:t>
      </w:r>
      <w:r w:rsidRPr="00345016">
        <w:rPr>
          <w:b/>
          <w:bCs/>
          <w:lang w:val="pt-PT"/>
        </w:rPr>
        <w:t>equação de recorrência linear homogénea</w:t>
      </w:r>
      <w:r w:rsidR="002A0CAB">
        <w:rPr>
          <w:lang w:val="pt-PT"/>
        </w:rPr>
        <w:t xml:space="preserve">. Determine as raízes do seu </w:t>
      </w:r>
      <w:r w:rsidR="002A0CAB" w:rsidRPr="002A0CAB">
        <w:rPr>
          <w:b/>
          <w:bCs/>
          <w:lang w:val="pt-PT"/>
        </w:rPr>
        <w:t>polinómio característico</w:t>
      </w:r>
      <w:r w:rsidR="00CD4CEE">
        <w:rPr>
          <w:b/>
          <w:bCs/>
          <w:lang w:val="pt-PT"/>
        </w:rPr>
        <w:t xml:space="preserve"> </w:t>
      </w:r>
      <w:r w:rsidR="00CD4CEE" w:rsidRPr="00CD4CEE">
        <w:rPr>
          <w:lang w:val="pt-PT"/>
        </w:rPr>
        <w:t>(Sugestão: use o</w:t>
      </w:r>
      <w:r w:rsidR="00CD4CEE">
        <w:rPr>
          <w:b/>
          <w:bCs/>
          <w:lang w:val="pt-PT"/>
        </w:rPr>
        <w:t xml:space="preserve"> Wolfram Alpha</w:t>
      </w:r>
      <w:r w:rsidR="00CD4CEE" w:rsidRPr="00CD4CEE">
        <w:rPr>
          <w:lang w:val="pt-PT"/>
        </w:rPr>
        <w:t>)</w:t>
      </w:r>
      <w:r w:rsidR="002A0CAB">
        <w:rPr>
          <w:lang w:val="pt-PT"/>
        </w:rPr>
        <w:t xml:space="preserve">. Sem determinar as constantes associadas, escreva a </w:t>
      </w:r>
      <w:r w:rsidR="002A0CAB" w:rsidRPr="00E67188">
        <w:rPr>
          <w:b/>
          <w:bCs/>
          <w:lang w:val="pt-PT"/>
        </w:rPr>
        <w:t xml:space="preserve">solução da </w:t>
      </w:r>
      <w:r w:rsidR="002A0CAB" w:rsidRPr="002A0CAB">
        <w:rPr>
          <w:b/>
          <w:bCs/>
          <w:lang w:val="pt-PT"/>
        </w:rPr>
        <w:t>equação de recorrência linear não homogénea</w:t>
      </w:r>
      <w:r w:rsidR="002A0CAB">
        <w:rPr>
          <w:lang w:val="pt-PT"/>
        </w:rPr>
        <w:t xml:space="preserve">. 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345016" w:rsidRPr="00643C0B" w14:paraId="05BEC189" w14:textId="77777777" w:rsidTr="000743F8">
        <w:trPr>
          <w:trHeight w:val="5837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2C20E" w14:textId="32570335" w:rsidR="00345016" w:rsidRPr="00F53608" w:rsidRDefault="00345016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21D70AF4" w14:textId="712FD2F9" w:rsidR="00161000" w:rsidRPr="00CD4913" w:rsidRDefault="009F7B1F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iCs/>
                <w:color w:val="00B050"/>
                <w:sz w:val="22"/>
                <w:szCs w:val="22"/>
                <w:lang w:val="pt-PT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  <w:lang w:val="pt-PT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2"/>
                        <w:szCs w:val="22"/>
                        <w:lang w:val="pt-PT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  <w:lang w:val="pt-PT"/>
                  </w:rPr>
                  <m:t>=1+2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  <w:lang w:val="pt-PT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FF0000"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2"/>
                        <w:szCs w:val="22"/>
                        <w:lang w:val="pt-PT"/>
                      </w:rPr>
                      <m:t>n-1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  <w:lang w:val="pt-PT"/>
                  </w:rPr>
                  <m:t>+ M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FF0000"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2"/>
                        <w:szCs w:val="22"/>
                        <w:lang w:val="pt-PT"/>
                      </w:rPr>
                      <m:t>n-3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2"/>
                    <w:szCs w:val="22"/>
                    <w:lang w:val="pt-PT"/>
                  </w:rPr>
                  <m:t>⟹M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B050"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2"/>
                        <w:szCs w:val="22"/>
                        <w:lang w:val="pt-PT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2"/>
                    <w:szCs w:val="22"/>
                    <w:lang w:val="pt-PT"/>
                  </w:rPr>
                  <m:t>-2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2"/>
                    <w:szCs w:val="22"/>
                    <w:lang w:val="pt-PT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B050"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2"/>
                        <w:szCs w:val="22"/>
                        <w:lang w:val="pt-PT"/>
                      </w:rPr>
                      <m:t>n-1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2"/>
                    <w:szCs w:val="22"/>
                    <w:lang w:val="pt-PT"/>
                  </w:rPr>
                  <m:t>-M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B050"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2"/>
                        <w:szCs w:val="22"/>
                        <w:lang w:val="pt-PT"/>
                      </w:rPr>
                      <m:t>n-3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2"/>
                    <w:szCs w:val="22"/>
                    <w:lang w:val="pt-PT"/>
                  </w:rPr>
                  <m:t xml:space="preserve">=1  </m:t>
                </m:r>
              </m:oMath>
            </m:oMathPara>
          </w:p>
          <w:p w14:paraId="66257D67" w14:textId="4F22E517" w:rsidR="00F671D4" w:rsidRPr="00CD4913" w:rsidRDefault="001A58E5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>
              <w:rPr>
                <w:b/>
                <w:bCs/>
                <w:noProof/>
                <w:color w:val="00B050"/>
                <w:sz w:val="22"/>
                <w:szCs w:val="22"/>
                <w:lang w:val="pt-PT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EE1CD56" wp14:editId="6541106A">
                      <wp:simplePos x="0" y="0"/>
                      <wp:positionH relativeFrom="column">
                        <wp:posOffset>2036387</wp:posOffset>
                      </wp:positionH>
                      <wp:positionV relativeFrom="paragraph">
                        <wp:posOffset>75450</wp:posOffset>
                      </wp:positionV>
                      <wp:extent cx="1426326" cy="519373"/>
                      <wp:effectExtent l="0" t="0" r="21590" b="14605"/>
                      <wp:wrapNone/>
                      <wp:docPr id="12" name="Retângulo: Cantos Arredondado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6326" cy="519373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67B559" w14:textId="77777777" w:rsidR="001655B8" w:rsidRDefault="001655B8" w:rsidP="001655B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E1CD56" id="Retângulo: Cantos Arredondados 12" o:spid="_x0000_s1027" style="position:absolute;margin-left:160.35pt;margin-top:5.95pt;width:112.3pt;height:40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" filled="f" strokecolor="#00b050" strokeweight="1pt">
                      <v:stroke joinstyle="miter"/>
                      <v:textbox>
                        <w:txbxContent>
                          <w:p w14:paraId="5167B559" w14:textId="77777777" w:rsidR="001655B8" w:rsidRDefault="001655B8" w:rsidP="001655B8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4EB9D3CE" w14:textId="58046754" w:rsidR="00F671D4" w:rsidRPr="00CD4913" w:rsidRDefault="0068241E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>
              <w:rPr>
                <w:b/>
                <w:bCs/>
                <w:noProof/>
                <w:color w:val="00B050"/>
                <w:sz w:val="22"/>
                <w:szCs w:val="22"/>
                <w:lang w:val="pt-PT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BFCE89E" wp14:editId="1015B8BC">
                      <wp:simplePos x="0" y="0"/>
                      <wp:positionH relativeFrom="column">
                        <wp:posOffset>2146762</wp:posOffset>
                      </wp:positionH>
                      <wp:positionV relativeFrom="paragraph">
                        <wp:posOffset>15702</wp:posOffset>
                      </wp:positionV>
                      <wp:extent cx="1260763" cy="324832"/>
                      <wp:effectExtent l="0" t="0" r="0" b="0"/>
                      <wp:wrapNone/>
                      <wp:docPr id="13" name="Caixa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0763" cy="3248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F77F01" w14:textId="5EB79BF7" w:rsidR="0068241E" w:rsidRPr="0068241E" w:rsidRDefault="00450AB7" w:rsidP="0068241E">
                                  <w:pPr>
                                    <w:rPr>
                                      <w:rFonts w:asciiTheme="minorHAnsi" w:eastAsiaTheme="minorEastAsia" w:hAnsiTheme="minorHAnsi" w:cstheme="minorBidi"/>
                                      <w:b/>
                                      <w:color w:val="FF0000"/>
                                      <w:sz w:val="22"/>
                                      <w:szCs w:val="22"/>
                                      <w:lang w:val="pt-PT"/>
                                    </w:rPr>
                                  </w:pPr>
                                  <m:oMathPara>
                                    <m:oMathParaPr>
                                      <m:jc m:val="center"/>
                                    </m:oMathParaPr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color w:val="FF0000"/>
                                              <w:sz w:val="22"/>
                                              <w:szCs w:val="22"/>
                                              <w:lang w:val="pt-PT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22"/>
                                              <w:szCs w:val="22"/>
                                              <w:lang w:val="pt-PT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22"/>
                                              <w:szCs w:val="22"/>
                                              <w:lang w:val="pt-PT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22"/>
                                          <w:szCs w:val="22"/>
                                          <w:lang w:val="pt-PT"/>
                                        </w:rPr>
                                        <m:t>-2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FF0000"/>
                                              <w:sz w:val="22"/>
                                              <w:szCs w:val="22"/>
                                              <w:lang w:val="pt-PT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22"/>
                                              <w:szCs w:val="22"/>
                                              <w:lang w:val="pt-PT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22"/>
                                              <w:szCs w:val="22"/>
                                              <w:lang w:val="pt-PT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22"/>
                                          <w:szCs w:val="22"/>
                                          <w:lang w:val="pt-PT"/>
                                        </w:rPr>
                                        <m:t>-1=0</m:t>
                                      </m:r>
                                    </m:oMath>
                                  </m:oMathPara>
                                </w:p>
                                <w:p w14:paraId="4BE32CF8" w14:textId="77777777" w:rsidR="0068241E" w:rsidRDefault="0068241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FCE89E" id="Caixa de texto 13" o:spid="_x0000_s1028" type="#_x0000_t202" style="position:absolute;margin-left:169.05pt;margin-top:1.25pt;width:99.25pt;height:25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" filled="f" stroked="f" strokeweight=".5pt">
                      <v:textbox>
                        <w:txbxContent>
                          <w:p w14:paraId="00F77F01" w14:textId="5EB79BF7" w:rsidR="0068241E" w:rsidRPr="0068241E" w:rsidRDefault="0068241E" w:rsidP="0068241E">
                            <w:pPr>
                              <w:rPr>
                                <w:rFonts w:asciiTheme="minorHAnsi" w:eastAsiaTheme="minorEastAsia" w:hAnsiTheme="minorHAnsi" w:cstheme="minorBidi"/>
                                <w:b/>
                                <w:color w:val="FF0000"/>
                                <w:sz w:val="22"/>
                                <w:szCs w:val="22"/>
                                <w:lang w:val="pt-PT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FF0000"/>
                                        <w:sz w:val="22"/>
                                        <w:szCs w:val="22"/>
                                        <w:lang w:val="pt-PT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2"/>
                                        <w:szCs w:val="22"/>
                                        <w:lang w:val="pt-PT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2"/>
                                        <w:szCs w:val="22"/>
                                        <w:lang w:val="pt-PT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22"/>
                                    <w:szCs w:val="22"/>
                                    <w:lang w:val="pt-PT"/>
                                  </w:rPr>
                                  <m:t>-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22"/>
                                    <w:szCs w:val="22"/>
                                    <w:lang w:val="pt-PT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  <w:sz w:val="22"/>
                                        <w:szCs w:val="22"/>
                                        <w:lang w:val="pt-PT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2"/>
                                        <w:szCs w:val="22"/>
                                        <w:lang w:val="pt-PT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2"/>
                                        <w:szCs w:val="22"/>
                                        <w:lang w:val="pt-PT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22"/>
                                    <w:szCs w:val="22"/>
                                    <w:lang w:val="pt-PT"/>
                                  </w:rPr>
                                  <m:t>-1=0</m:t>
                                </m:r>
                              </m:oMath>
                            </m:oMathPara>
                          </w:p>
                          <w:p w14:paraId="4BE32CF8" w14:textId="77777777" w:rsidR="0068241E" w:rsidRDefault="0068241E"/>
                        </w:txbxContent>
                      </v:textbox>
                    </v:shape>
                  </w:pict>
                </mc:Fallback>
              </mc:AlternateContent>
            </w:r>
            <w:r w:rsidR="00972129">
              <w:rPr>
                <w:b/>
                <w:bCs/>
                <w:noProof/>
                <w:color w:val="00B050"/>
                <w:sz w:val="22"/>
                <w:szCs w:val="22"/>
                <w:lang w:val="pt-PT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3A609C4" wp14:editId="074229EC">
                      <wp:simplePos x="0" y="0"/>
                      <wp:positionH relativeFrom="column">
                        <wp:posOffset>3462482</wp:posOffset>
                      </wp:positionH>
                      <wp:positionV relativeFrom="paragraph">
                        <wp:posOffset>58420</wp:posOffset>
                      </wp:positionV>
                      <wp:extent cx="1711036" cy="284018"/>
                      <wp:effectExtent l="0" t="0" r="0" b="1905"/>
                      <wp:wrapNone/>
                      <wp:docPr id="7" name="Caixa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1036" cy="28401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8D15B6" w14:textId="658C2B7E" w:rsidR="00972129" w:rsidRDefault="00245EAB"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22"/>
                                      <w:szCs w:val="22"/>
                                      <w:lang w:val="pt-PT"/>
                                    </w:rPr>
                                    <w:t xml:space="preserve">← </w:t>
                                  </w:r>
                                  <w:r w:rsidR="00972129" w:rsidRPr="009E2362">
                                    <w:rPr>
                                      <w:b/>
                                      <w:bCs/>
                                      <w:color w:val="FF0000"/>
                                      <w:sz w:val="22"/>
                                      <w:szCs w:val="22"/>
                                      <w:lang w:val="pt-PT"/>
                                    </w:rPr>
                                    <w:t>Equação característica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A609C4" id="Caixa de texto 7" o:spid="_x0000_s1028" type="#_x0000_t202" style="position:absolute;margin-left:272.65pt;margin-top:4.6pt;width:134.75pt;height:22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" filled="f" stroked="f" strokeweight=".5pt">
                      <v:textbox>
                        <w:txbxContent>
                          <w:p w14:paraId="538D15B6" w14:textId="658C2B7E" w:rsidR="00972129" w:rsidRDefault="00245EAB">
                            <w:r>
                              <w:rPr>
                                <w:b/>
                                <w:bCs/>
                                <w:color w:val="FF0000"/>
                                <w:sz w:val="22"/>
                                <w:szCs w:val="22"/>
                                <w:lang w:val="pt-PT"/>
                              </w:rPr>
                              <w:t xml:space="preserve">← </w:t>
                            </w:r>
                            <w:r w:rsidR="00972129" w:rsidRPr="009E2362">
                              <w:rPr>
                                <w:b/>
                                <w:bCs/>
                                <w:color w:val="FF0000"/>
                                <w:sz w:val="22"/>
                                <w:szCs w:val="22"/>
                                <w:lang w:val="pt-PT"/>
                              </w:rPr>
                              <w:t>Equação característica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17574E3" w14:textId="3C44D0E7" w:rsidR="00F671D4" w:rsidRPr="00CD4913" w:rsidRDefault="00F671D4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</w:p>
          <w:p w14:paraId="0257BF2A" w14:textId="7F14F34C" w:rsidR="00F671D4" w:rsidRPr="00CD4913" w:rsidRDefault="00F671D4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</w:p>
          <w:p w14:paraId="61C69FDF" w14:textId="77777777" w:rsidR="006E4760" w:rsidRPr="00CD4913" w:rsidRDefault="006E4760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</w:p>
          <w:p w14:paraId="51DA6ED7" w14:textId="1A9F2421" w:rsidR="000D0BFC" w:rsidRPr="008302FA" w:rsidRDefault="00BB1AC6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>
              <w:rPr>
                <w:b/>
                <w:bCs/>
                <w:iCs/>
                <w:noProof/>
                <w:color w:val="00B050"/>
                <w:sz w:val="22"/>
                <w:szCs w:val="22"/>
                <w:lang w:val="pt-PT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4FBC8C4" wp14:editId="46847625">
                      <wp:simplePos x="0" y="0"/>
                      <wp:positionH relativeFrom="column">
                        <wp:posOffset>4917614</wp:posOffset>
                      </wp:positionH>
                      <wp:positionV relativeFrom="paragraph">
                        <wp:posOffset>457835</wp:posOffset>
                      </wp:positionV>
                      <wp:extent cx="921327" cy="415636"/>
                      <wp:effectExtent l="0" t="0" r="0" b="3810"/>
                      <wp:wrapNone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1327" cy="41563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AEFCF8" w14:textId="616699BC" w:rsidR="00BB1AC6" w:rsidRPr="00F53608" w:rsidRDefault="00AB7114" w:rsidP="00BB1AC6">
                                  <w:pPr>
                                    <w:widowControl w:val="0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jc w:val="left"/>
                                    <w:rPr>
                                      <w:b/>
                                      <w:bCs/>
                                      <w:iCs/>
                                      <w:color w:val="00B050"/>
                                      <w:sz w:val="22"/>
                                      <w:szCs w:val="22"/>
                                      <w:lang w:val="pt-PT"/>
                                    </w:rPr>
                                  </w:pP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50"/>
                                        <w:sz w:val="22"/>
                                        <w:szCs w:val="22"/>
                                        <w:lang w:val="pt-PT"/>
                                      </w:rPr>
                                      <m:t xml:space="preserve">    θ≈±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iCs/>
                                            <w:color w:val="00B050"/>
                                            <w:sz w:val="22"/>
                                            <w:szCs w:val="22"/>
                                            <w:lang w:val="pt-PT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2"/>
                                            <w:szCs w:val="22"/>
                                            <w:lang w:val="pt-PT"/>
                                          </w:rPr>
                                          <m:t>9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2"/>
                                            <w:szCs w:val="22"/>
                                            <w:lang w:val="pt-PT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2"/>
                                            <w:szCs w:val="22"/>
                                            <w:lang w:val="pt-PT"/>
                                          </w:rPr>
                                          <m:t>20</m:t>
                                        </m:r>
                                      </m:den>
                                    </m:f>
                                  </m:oMath>
                                  <w:r w:rsidR="00BB1AC6">
                                    <w:rPr>
                                      <w:b/>
                                      <w:bCs/>
                                      <w:iCs/>
                                      <w:color w:val="00B050"/>
                                      <w:sz w:val="22"/>
                                      <w:szCs w:val="22"/>
                                      <w:lang w:val="pt-PT"/>
                                    </w:rPr>
                                    <w:t xml:space="preserve">  </w:t>
                                  </w:r>
                                </w:p>
                                <w:p w14:paraId="25AEF266" w14:textId="77777777" w:rsidR="00BB1AC6" w:rsidRDefault="00BB1AC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FBC8C4" id="Caixa de texto 8" o:spid="_x0000_s1030" type="#_x0000_t202" style="position:absolute;margin-left:387.2pt;margin-top:36.05pt;width:72.55pt;height:3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" filled="f" stroked="f" strokeweight=".5pt">
                      <v:textbox>
                        <w:txbxContent>
                          <w:p w14:paraId="07AEFCF8" w14:textId="616699BC" w:rsidR="00BB1AC6" w:rsidRPr="00F53608" w:rsidRDefault="00AB7114" w:rsidP="00BB1AC6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left"/>
                              <w:rPr>
                                <w:b/>
                                <w:bCs/>
                                <w:iCs/>
                                <w:color w:val="00B050"/>
                                <w:sz w:val="22"/>
                                <w:szCs w:val="22"/>
                                <w:lang w:val="pt-PT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B050"/>
                                  <w:sz w:val="22"/>
                                  <w:szCs w:val="22"/>
                                  <w:lang w:val="pt-PT"/>
                                </w:rPr>
                                <m:t xml:space="preserve">   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B050"/>
                                  <w:sz w:val="22"/>
                                  <w:szCs w:val="22"/>
                                  <w:lang w:val="pt-PT"/>
                                </w:rPr>
                                <m:t>θ≈±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color w:val="00B050"/>
                                      <w:sz w:val="22"/>
                                      <w:szCs w:val="22"/>
                                      <w:lang w:val="pt-PT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2"/>
                                      <w:szCs w:val="22"/>
                                      <w:lang w:val="pt-PT"/>
                                    </w:rPr>
                                    <m:t>9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2"/>
                                      <w:szCs w:val="22"/>
                                      <w:lang w:val="pt-PT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2"/>
                                      <w:szCs w:val="22"/>
                                      <w:lang w:val="pt-PT"/>
                                    </w:rPr>
                                    <m:t>20</m:t>
                                  </m:r>
                                </m:den>
                              </m:f>
                            </m:oMath>
                            <w:r w:rsidR="00BB1AC6">
                              <w:rPr>
                                <w:b/>
                                <w:bCs/>
                                <w:iCs/>
                                <w:color w:val="00B050"/>
                                <w:sz w:val="22"/>
                                <w:szCs w:val="22"/>
                                <w:lang w:val="pt-PT"/>
                              </w:rPr>
                              <w:t xml:space="preserve">  </w:t>
                            </w:r>
                          </w:p>
                          <w:p w14:paraId="25AEF266" w14:textId="77777777" w:rsidR="00BB1AC6" w:rsidRDefault="00BB1AC6"/>
                        </w:txbxContent>
                      </v:textbox>
                    </v:shape>
                  </w:pict>
                </mc:Fallback>
              </mc:AlternateContent>
            </w:r>
            <w:r w:rsidR="00A1272B" w:rsidRPr="008302FA">
              <w:rPr>
                <w:b/>
                <w:bCs/>
                <w:color w:val="00B050"/>
                <w:sz w:val="22"/>
                <w:szCs w:val="22"/>
                <w:lang w:val="pt-PT"/>
              </w:rPr>
              <w:t>Solução</w:t>
            </w:r>
            <w:r w:rsidR="008302FA" w:rsidRPr="008302FA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</w:t>
            </w:r>
            <w:r w:rsidR="00B72A42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da equação característica </w:t>
            </w:r>
            <w:r w:rsidR="008302FA" w:rsidRPr="008302FA">
              <w:rPr>
                <w:b/>
                <w:bCs/>
                <w:color w:val="00B050"/>
                <w:sz w:val="22"/>
                <w:szCs w:val="22"/>
                <w:lang w:val="pt-PT"/>
              </w:rPr>
              <w:t>usando Wolfram Alpha</w:t>
            </w:r>
          </w:p>
          <w:p w14:paraId="479B1667" w14:textId="2C75F79D" w:rsidR="00161000" w:rsidRPr="00B72A42" w:rsidRDefault="00450AB7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iCs/>
                <w:color w:val="00B050"/>
                <w:sz w:val="22"/>
                <w:szCs w:val="22"/>
                <w:lang w:val="pt-PT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B050"/>
                      <w:sz w:val="22"/>
                      <w:szCs w:val="22"/>
                      <w:lang w:val="pt-PT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2"/>
                          <w:szCs w:val="22"/>
                          <w:lang w:val="pt-PT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color w:val="00B050"/>
                              <w:sz w:val="22"/>
                              <w:szCs w:val="22"/>
                              <w:lang w:val="pt-PT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22"/>
                              <w:szCs w:val="22"/>
                              <w:lang w:val="pt-PT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22"/>
                              <w:szCs w:val="22"/>
                              <w:lang w:val="pt-PT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2"/>
                          <w:szCs w:val="22"/>
                          <w:lang w:val="pt-PT"/>
                        </w:rPr>
                        <m:t>≈2,2056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color w:val="00B050"/>
                              <w:sz w:val="22"/>
                              <w:szCs w:val="22"/>
                              <w:lang w:val="pt-PT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22"/>
                              <w:szCs w:val="22"/>
                              <w:lang w:val="pt-PT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22"/>
                              <w:szCs w:val="22"/>
                              <w:lang w:val="pt-PT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2"/>
                          <w:szCs w:val="22"/>
                          <w:lang w:val="pt-PT"/>
                        </w:rPr>
                        <m:t>≈-0,10278-0,66546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2"/>
                          <w:szCs w:val="22"/>
                          <w:lang w:val="pt-PT"/>
                        </w:rPr>
                        <m:t>i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color w:val="00B050"/>
                              <w:sz w:val="22"/>
                              <w:szCs w:val="22"/>
                              <w:lang w:val="pt-PT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22"/>
                              <w:szCs w:val="22"/>
                              <w:lang w:val="pt-PT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22"/>
                              <w:szCs w:val="22"/>
                              <w:lang w:val="pt-PT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2"/>
                          <w:szCs w:val="22"/>
                          <w:lang w:val="pt-PT"/>
                        </w:rPr>
                        <m:t>≈-0,10278+0,66546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2"/>
                          <w:szCs w:val="22"/>
                          <w:lang w:val="pt-PT"/>
                        </w:rPr>
                        <m:t xml:space="preserve">i </m:t>
                      </m:r>
                    </m:e>
                  </m:eqAr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2"/>
                  <w:szCs w:val="22"/>
                  <w:lang w:val="pt-PT"/>
                </w:rPr>
                <m:t xml:space="preserve">  θ= 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B050"/>
                      <w:sz w:val="22"/>
                      <w:szCs w:val="22"/>
                      <w:lang w:val="pt-PT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2"/>
                          <w:szCs w:val="22"/>
                          <w:lang w:val="pt-PT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B050"/>
                        </w:rPr>
                        <m:t>tan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2"/>
                          <w:szCs w:val="22"/>
                          <w:lang w:val="pt-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color w:val="00B050"/>
                              <w:sz w:val="22"/>
                              <w:szCs w:val="22"/>
                              <w:lang w:val="pt-PT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22"/>
                              <w:szCs w:val="22"/>
                              <w:lang w:val="pt-PT"/>
                            </w:rPr>
                            <m:t>-0,66546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22"/>
                              <w:szCs w:val="22"/>
                              <w:lang w:val="pt-PT"/>
                            </w:rPr>
                            <m:t>-0,10278</m:t>
                          </m:r>
                        </m:den>
                      </m:f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2"/>
                  <w:szCs w:val="22"/>
                  <w:lang w:val="pt-PT"/>
                </w:rPr>
                <m:t>≈81,22° ∨  θ≈-81,22° ∴ θ≈±81,22°</m:t>
              </m:r>
            </m:oMath>
            <w:r w:rsidR="00F647E9">
              <w:rPr>
                <w:b/>
                <w:bCs/>
                <w:iCs/>
                <w:color w:val="00B050"/>
                <w:sz w:val="22"/>
                <w:szCs w:val="22"/>
                <w:lang w:val="pt-PT"/>
              </w:rPr>
              <w:t xml:space="preserve"> </w:t>
            </w:r>
            <w:r w:rsidR="004442C0">
              <w:rPr>
                <w:b/>
                <w:bCs/>
                <w:iCs/>
                <w:color w:val="00B050"/>
                <w:sz w:val="22"/>
                <w:szCs w:val="22"/>
                <w:lang w:val="pt-PT"/>
              </w:rPr>
              <w:t xml:space="preserve"> </w:t>
            </w:r>
          </w:p>
          <w:p w14:paraId="32202095" w14:textId="0383F5DE" w:rsidR="004942E1" w:rsidRPr="000B3ACA" w:rsidRDefault="00450AB7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iCs/>
                <w:color w:val="00B050"/>
                <w:sz w:val="22"/>
                <w:szCs w:val="22"/>
                <w:lang w:val="pt-PT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00B050"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2"/>
                        <w:szCs w:val="22"/>
                        <w:lang w:val="pt-PT"/>
                      </w:rPr>
                      <m:t>ρ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2"/>
                    <w:szCs w:val="22"/>
                    <w:lang w:val="pt-PT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00B050"/>
                        <w:sz w:val="22"/>
                        <w:szCs w:val="22"/>
                        <w:lang w:val="pt-PT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B050"/>
                            <w:sz w:val="22"/>
                            <w:szCs w:val="22"/>
                            <w:lang w:val="pt-PT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2"/>
                                <w:szCs w:val="22"/>
                                <w:lang w:val="pt-PT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B050"/>
                                <w:sz w:val="22"/>
                                <w:szCs w:val="22"/>
                                <w:lang w:val="pt-PT"/>
                              </w:rPr>
                              <m:t>-0,10278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B050"/>
                            <w:sz w:val="22"/>
                            <w:szCs w:val="22"/>
                            <w:lang w:val="pt-PT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2"/>
                        <w:szCs w:val="22"/>
                        <w:lang w:val="pt-PT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B050"/>
                            <w:sz w:val="22"/>
                            <w:szCs w:val="22"/>
                            <w:lang w:val="pt-PT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2"/>
                                <w:szCs w:val="22"/>
                                <w:lang w:val="pt-PT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B050"/>
                                <w:sz w:val="22"/>
                                <w:szCs w:val="22"/>
                                <w:lang w:val="pt-PT"/>
                              </w:rPr>
                              <m:t>0,66546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B050"/>
                            <w:sz w:val="22"/>
                            <w:szCs w:val="22"/>
                            <w:lang w:val="pt-PT"/>
                          </w:rPr>
                          <m:t>2</m:t>
                        </m:r>
                      </m:sup>
                    </m:sSup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2"/>
                    <w:szCs w:val="22"/>
                    <w:lang w:val="pt-PT"/>
                  </w:rPr>
                  <m:t>≈0,67</m:t>
                </m:r>
              </m:oMath>
            </m:oMathPara>
          </w:p>
          <w:p w14:paraId="50F0ADB8" w14:textId="4D924CA4" w:rsidR="00930117" w:rsidRPr="00905625" w:rsidRDefault="00450AB7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iCs/>
                <w:color w:val="00B050"/>
                <w:sz w:val="22"/>
                <w:szCs w:val="22"/>
                <w:lang w:val="pt-PT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00B050"/>
                        <w:sz w:val="22"/>
                        <w:szCs w:val="22"/>
                        <w:lang w:val="pt-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B050"/>
                            <w:sz w:val="22"/>
                            <w:szCs w:val="22"/>
                            <w:lang w:val="pt-PT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2"/>
                                <w:szCs w:val="22"/>
                                <w:lang w:val="pt-PT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B050"/>
                                <w:sz w:val="22"/>
                                <w:szCs w:val="22"/>
                                <w:lang w:val="pt-PT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B050"/>
                                <w:sz w:val="22"/>
                                <w:szCs w:val="22"/>
                                <w:lang w:val="pt-PT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B050"/>
                            <w:sz w:val="22"/>
                            <w:szCs w:val="22"/>
                            <w:lang w:val="pt-PT"/>
                          </w:rPr>
                          <m:t>=0,67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2"/>
                                <w:szCs w:val="22"/>
                                <w:lang w:val="pt-PT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color w:val="00B050"/>
                                    <w:sz w:val="22"/>
                                    <w:szCs w:val="22"/>
                                    <w:lang w:val="pt-PT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B050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color w:val="00B050"/>
                                        <w:sz w:val="22"/>
                                        <w:szCs w:val="22"/>
                                        <w:lang w:val="pt-PT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iCs/>
                                            <w:color w:val="00B050"/>
                                            <w:sz w:val="22"/>
                                            <w:szCs w:val="22"/>
                                            <w:lang w:val="pt-PT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2"/>
                                            <w:szCs w:val="22"/>
                                            <w:lang w:val="pt-PT"/>
                                          </w:rPr>
                                          <m:t>9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2"/>
                                            <w:szCs w:val="22"/>
                                            <w:lang w:val="pt-PT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2"/>
                                            <w:szCs w:val="22"/>
                                            <w:lang w:val="pt-PT"/>
                                          </w:rPr>
                                          <m:t>20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  <w:sz w:val="22"/>
                                    <w:szCs w:val="22"/>
                                    <w:lang w:val="pt-PT"/>
                                  </w:rPr>
                                  <m:t>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color w:val="00B050"/>
                                        <w:sz w:val="22"/>
                                        <w:szCs w:val="22"/>
                                        <w:lang w:val="pt-PT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B050"/>
                                      </w:rPr>
                                      <m:t>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iCs/>
                                            <w:color w:val="00B050"/>
                                            <w:sz w:val="22"/>
                                            <w:szCs w:val="22"/>
                                            <w:lang w:val="pt-PT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B050"/>
                                                <w:sz w:val="22"/>
                                                <w:szCs w:val="22"/>
                                                <w:lang w:val="pt-PT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B050"/>
                                                <w:sz w:val="22"/>
                                                <w:szCs w:val="22"/>
                                                <w:lang w:val="pt-PT"/>
                                              </w:rPr>
                                              <m:t>9</m:t>
                                            </m:r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B050"/>
                                                <w:sz w:val="22"/>
                                                <w:szCs w:val="22"/>
                                                <w:lang w:val="pt-PT"/>
                                              </w:rPr>
                                              <m:t>π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B050"/>
                                                <w:sz w:val="22"/>
                                                <w:szCs w:val="22"/>
                                                <w:lang w:val="pt-PT"/>
                                              </w:rPr>
                                              <m:t>20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</m:e>
                            </m:func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2"/>
                                <w:szCs w:val="22"/>
                                <w:lang w:val="pt-PT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B050"/>
                                <w:sz w:val="22"/>
                                <w:szCs w:val="22"/>
                                <w:lang w:val="pt-PT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B050"/>
                                <w:sz w:val="22"/>
                                <w:szCs w:val="22"/>
                                <w:lang w:val="pt-PT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B050"/>
                            <w:sz w:val="22"/>
                            <w:szCs w:val="22"/>
                            <w:lang w:val="pt-PT"/>
                          </w:rPr>
                          <m:t>=0,67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2"/>
                                <w:szCs w:val="22"/>
                                <w:lang w:val="pt-PT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color w:val="00B050"/>
                                    <w:sz w:val="22"/>
                                    <w:szCs w:val="22"/>
                                    <w:lang w:val="pt-PT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B050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color w:val="00B050"/>
                                        <w:sz w:val="22"/>
                                        <w:szCs w:val="22"/>
                                        <w:lang w:val="pt-PT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iCs/>
                                            <w:color w:val="00B050"/>
                                            <w:sz w:val="22"/>
                                            <w:szCs w:val="22"/>
                                            <w:lang w:val="pt-PT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2"/>
                                            <w:szCs w:val="22"/>
                                            <w:lang w:val="pt-PT"/>
                                          </w:rPr>
                                          <m:t>9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2"/>
                                            <w:szCs w:val="22"/>
                                            <w:lang w:val="pt-PT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2"/>
                                            <w:szCs w:val="22"/>
                                            <w:lang w:val="pt-PT"/>
                                          </w:rPr>
                                          <m:t>20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  <w:sz w:val="22"/>
                                    <w:szCs w:val="22"/>
                                    <w:lang w:val="pt-PT"/>
                                  </w:rPr>
                                  <m:t>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color w:val="00B050"/>
                                        <w:sz w:val="22"/>
                                        <w:szCs w:val="22"/>
                                        <w:lang w:val="pt-PT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B050"/>
                                      </w:rPr>
                                      <m:t>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iCs/>
                                            <w:color w:val="00B050"/>
                                            <w:sz w:val="22"/>
                                            <w:szCs w:val="22"/>
                                            <w:lang w:val="pt-PT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B050"/>
                                                <w:sz w:val="22"/>
                                                <w:szCs w:val="22"/>
                                                <w:lang w:val="pt-PT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B050"/>
                                                <w:sz w:val="22"/>
                                                <w:szCs w:val="22"/>
                                                <w:lang w:val="pt-PT"/>
                                              </w:rPr>
                                              <m:t>9</m:t>
                                            </m:r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B050"/>
                                                <w:sz w:val="22"/>
                                                <w:szCs w:val="22"/>
                                                <w:lang w:val="pt-PT"/>
                                              </w:rPr>
                                              <m:t>π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B050"/>
                                                <w:sz w:val="22"/>
                                                <w:szCs w:val="22"/>
                                                <w:lang w:val="pt-PT"/>
                                              </w:rPr>
                                              <m:t>20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</m:e>
                            </m:func>
                          </m:e>
                        </m:d>
                      </m:e>
                    </m:eqAr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2"/>
                    <w:szCs w:val="22"/>
                    <w:lang w:val="pt-PT"/>
                  </w:rPr>
                  <m:t>⟹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00B050"/>
                        <w:sz w:val="22"/>
                        <w:szCs w:val="22"/>
                        <w:lang w:val="pt-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2"/>
                        <w:szCs w:val="22"/>
                        <w:lang w:val="pt-PT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2"/>
                        <w:szCs w:val="22"/>
                        <w:lang w:val="pt-PT"/>
                      </w:rPr>
                      <m:t>2,3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2"/>
                    <w:szCs w:val="22"/>
                    <w:lang w:val="pt-PT"/>
                  </w:rPr>
                  <m:t>=0,67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00B050"/>
                        <w:sz w:val="22"/>
                        <w:szCs w:val="22"/>
                        <w:lang w:val="pt-PT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B050"/>
                            <w:sz w:val="22"/>
                            <w:szCs w:val="22"/>
                            <w:lang w:val="pt-PT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B05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2"/>
                                <w:szCs w:val="22"/>
                                <w:lang w:val="pt-PT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color w:val="00B050"/>
                                    <w:sz w:val="22"/>
                                    <w:szCs w:val="22"/>
                                    <w:lang w:val="pt-PT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  <w:sz w:val="22"/>
                                    <w:szCs w:val="22"/>
                                    <w:lang w:val="pt-PT"/>
                                  </w:rPr>
                                  <m:t>9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  <w:sz w:val="22"/>
                                    <w:szCs w:val="22"/>
                                    <w:lang w:val="pt-PT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  <w:sz w:val="22"/>
                                    <w:szCs w:val="22"/>
                                    <w:lang w:val="pt-PT"/>
                                  </w:rPr>
                                  <m:t>20</m:t>
                                </m:r>
                              </m:den>
                            </m:f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B050"/>
                            <w:sz w:val="22"/>
                            <w:szCs w:val="22"/>
                            <w:lang w:val="pt-PT"/>
                          </w:rPr>
                          <m:t>±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2"/>
                                <w:szCs w:val="22"/>
                                <w:lang w:val="pt-PT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B050"/>
                              </w:rPr>
                              <m:t>isin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color w:val="00B050"/>
                                    <w:sz w:val="22"/>
                                    <w:szCs w:val="22"/>
                                    <w:lang w:val="pt-PT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color w:val="00B050"/>
                                        <w:sz w:val="22"/>
                                        <w:szCs w:val="22"/>
                                        <w:lang w:val="pt-PT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50"/>
                                        <w:sz w:val="22"/>
                                        <w:szCs w:val="22"/>
                                        <w:lang w:val="pt-PT"/>
                                      </w:rPr>
                                      <m:t>9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50"/>
                                        <w:sz w:val="22"/>
                                        <w:szCs w:val="22"/>
                                        <w:lang w:val="pt-PT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50"/>
                                        <w:sz w:val="22"/>
                                        <w:szCs w:val="22"/>
                                        <w:lang w:val="pt-PT"/>
                                      </w:rPr>
                                      <m:t>20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func>
                  </m:e>
                </m:d>
              </m:oMath>
            </m:oMathPara>
          </w:p>
          <w:p w14:paraId="43DD5011" w14:textId="728F7F83" w:rsidR="000B3ACA" w:rsidRDefault="00871E51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iCs/>
                <w:color w:val="00B050"/>
                <w:sz w:val="22"/>
                <w:szCs w:val="22"/>
                <w:lang w:val="pt-PT"/>
              </w:rPr>
            </w:pPr>
            <w:r>
              <w:rPr>
                <w:b/>
                <w:bCs/>
                <w:iCs/>
                <w:color w:val="00B050"/>
                <w:sz w:val="22"/>
                <w:szCs w:val="22"/>
                <w:lang w:val="pt-PT"/>
              </w:rPr>
              <w:t xml:space="preserve">usando a fórmula de Moivre, tem-se: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B050"/>
                      <w:sz w:val="22"/>
                      <w:szCs w:val="22"/>
                      <w:lang w:val="pt-PT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2"/>
                          <w:szCs w:val="22"/>
                          <w:lang w:val="pt-P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2"/>
                          <w:szCs w:val="22"/>
                          <w:lang w:val="pt-PT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2"/>
                          <w:szCs w:val="22"/>
                          <w:lang w:val="pt-PT"/>
                        </w:rPr>
                        <m:t>2,3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2"/>
                      <w:szCs w:val="22"/>
                      <w:lang w:val="pt-PT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2"/>
                  <w:szCs w:val="22"/>
                  <w:lang w:val="pt-PT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B050"/>
                      <w:sz w:val="22"/>
                      <w:szCs w:val="22"/>
                      <w:lang w:val="pt-P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B050"/>
                          <w:sz w:val="22"/>
                          <w:szCs w:val="22"/>
                          <w:lang w:val="pt-PT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2"/>
                          <w:szCs w:val="22"/>
                          <w:lang w:val="pt-PT"/>
                        </w:rPr>
                        <m:t>0,67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2"/>
                      <w:szCs w:val="22"/>
                      <w:lang w:val="pt-PT"/>
                    </w:rPr>
                    <m:t>n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B050"/>
                      <w:sz w:val="22"/>
                      <w:szCs w:val="22"/>
                      <w:lang w:val="pt-PT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B050"/>
                          <w:sz w:val="22"/>
                          <w:szCs w:val="22"/>
                          <w:lang w:val="pt-PT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B05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color w:val="00B050"/>
                              <w:sz w:val="22"/>
                              <w:szCs w:val="22"/>
                              <w:lang w:val="pt-PT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color w:val="00B050"/>
                                  <w:sz w:val="22"/>
                                  <w:szCs w:val="22"/>
                                  <w:lang w:val="pt-PT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B050"/>
                                  <w:sz w:val="22"/>
                                  <w:szCs w:val="22"/>
                                  <w:lang w:val="pt-PT"/>
                                </w:rPr>
                                <m:t>n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B050"/>
                                  <w:sz w:val="22"/>
                                  <w:szCs w:val="22"/>
                                  <w:lang w:val="pt-PT"/>
                                </w:rPr>
                                <m:t>9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B050"/>
                                  <w:sz w:val="22"/>
                                  <w:szCs w:val="22"/>
                                  <w:lang w:val="pt-PT"/>
                                </w:rPr>
                                <m:t>π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B050"/>
                                  <w:sz w:val="22"/>
                                  <w:szCs w:val="22"/>
                                  <w:lang w:val="pt-PT"/>
                                </w:rPr>
                                <m:t>20</m:t>
                              </m:r>
                            </m:den>
                          </m:f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2"/>
                          <w:szCs w:val="22"/>
                          <w:lang w:val="pt-PT"/>
                        </w:rPr>
                        <m:t>±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color w:val="00B050"/>
                              <w:sz w:val="22"/>
                              <w:szCs w:val="22"/>
                              <w:lang w:val="pt-PT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B050"/>
                            </w:rPr>
                            <m:t>isin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color w:val="00B050"/>
                                  <w:sz w:val="22"/>
                                  <w:szCs w:val="22"/>
                                  <w:lang w:val="pt-PT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color w:val="00B050"/>
                                      <w:sz w:val="22"/>
                                      <w:szCs w:val="22"/>
                                      <w:lang w:val="pt-PT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2"/>
                                      <w:szCs w:val="22"/>
                                      <w:lang w:val="pt-PT"/>
                                    </w:rPr>
                                    <m:t>n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2"/>
                                      <w:szCs w:val="22"/>
                                      <w:lang w:val="pt-PT"/>
                                    </w:rPr>
                                    <m:t>9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2"/>
                                      <w:szCs w:val="22"/>
                                      <w:lang w:val="pt-PT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22"/>
                                      <w:szCs w:val="22"/>
                                      <w:lang w:val="pt-PT"/>
                                    </w:rPr>
                                    <m:t>20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func>
                </m:e>
              </m:d>
            </m:oMath>
          </w:p>
          <w:p w14:paraId="0B8A8CC9" w14:textId="675882C1" w:rsidR="003076F5" w:rsidRPr="00F53608" w:rsidRDefault="003076F5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iCs/>
                <w:color w:val="00B050"/>
                <w:sz w:val="22"/>
                <w:szCs w:val="22"/>
                <w:lang w:val="pt-PT"/>
              </w:rPr>
            </w:pPr>
            <w:r w:rsidRPr="00F53608">
              <w:rPr>
                <w:b/>
                <w:bCs/>
                <w:iCs/>
                <w:color w:val="00B050"/>
                <w:sz w:val="22"/>
                <w:szCs w:val="22"/>
                <w:lang w:val="pt-PT"/>
              </w:rPr>
              <w:t>A solução</w:t>
            </w:r>
            <w:r w:rsidR="00B50E05">
              <w:rPr>
                <w:b/>
                <w:bCs/>
                <w:iCs/>
                <w:color w:val="00B050"/>
                <w:sz w:val="22"/>
                <w:szCs w:val="22"/>
                <w:lang w:val="pt-PT"/>
              </w:rPr>
              <w:t xml:space="preserve"> particular é</w:t>
            </w:r>
            <w:r w:rsidR="0028312E">
              <w:rPr>
                <w:b/>
                <w:bCs/>
                <w:iCs/>
                <w:color w:val="00B050"/>
                <w:sz w:val="22"/>
                <w:szCs w:val="22"/>
                <w:lang w:val="pt-PT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2"/>
                  <w:szCs w:val="22"/>
                  <w:lang w:val="pt-PT"/>
                </w:rPr>
                <m:t>-1/2</m:t>
              </m:r>
            </m:oMath>
            <w:r w:rsidRPr="00F53608">
              <w:rPr>
                <w:b/>
                <w:bCs/>
                <w:iCs/>
                <w:color w:val="00B050"/>
                <w:sz w:val="22"/>
                <w:szCs w:val="22"/>
                <w:lang w:val="pt-PT"/>
              </w:rPr>
              <w:t xml:space="preserve"> </w:t>
            </w:r>
            <w:r w:rsidR="0028312E">
              <w:rPr>
                <w:b/>
                <w:bCs/>
                <w:iCs/>
                <w:color w:val="00B050"/>
                <w:sz w:val="22"/>
                <w:szCs w:val="22"/>
                <w:lang w:val="pt-PT"/>
              </w:rPr>
              <w:t xml:space="preserve"> e</w:t>
            </w:r>
            <w:r w:rsidR="00B23BB9">
              <w:rPr>
                <w:b/>
                <w:bCs/>
                <w:iCs/>
                <w:color w:val="00B050"/>
                <w:sz w:val="22"/>
                <w:szCs w:val="22"/>
                <w:lang w:val="pt-PT"/>
              </w:rPr>
              <w:t>,</w:t>
            </w:r>
            <w:r w:rsidR="0028312E">
              <w:rPr>
                <w:b/>
                <w:bCs/>
                <w:iCs/>
                <w:color w:val="00B050"/>
                <w:sz w:val="22"/>
                <w:szCs w:val="22"/>
                <w:lang w:val="pt-PT"/>
              </w:rPr>
              <w:t xml:space="preserve"> </w:t>
            </w:r>
            <w:r w:rsidR="008C1281" w:rsidRPr="00F53608">
              <w:rPr>
                <w:b/>
                <w:bCs/>
                <w:iCs/>
                <w:color w:val="00B050"/>
                <w:sz w:val="22"/>
                <w:szCs w:val="22"/>
                <w:lang w:val="pt-PT"/>
              </w:rPr>
              <w:t>da equação</w:t>
            </w:r>
            <w:r w:rsidR="00F87187" w:rsidRPr="00F53608">
              <w:rPr>
                <w:b/>
                <w:bCs/>
                <w:iCs/>
                <w:color w:val="00B050"/>
                <w:sz w:val="22"/>
                <w:szCs w:val="22"/>
                <w:lang w:val="pt-PT"/>
              </w:rPr>
              <w:t xml:space="preserve"> </w:t>
            </w:r>
            <w:r w:rsidRPr="00F53608">
              <w:rPr>
                <w:b/>
                <w:bCs/>
                <w:iCs/>
                <w:color w:val="00B050"/>
                <w:sz w:val="22"/>
                <w:szCs w:val="22"/>
                <w:lang w:val="pt-PT"/>
              </w:rPr>
              <w:t>de recorrência</w:t>
            </w:r>
            <w:r w:rsidR="00F87187" w:rsidRPr="00F53608">
              <w:rPr>
                <w:b/>
                <w:bCs/>
                <w:iCs/>
                <w:color w:val="00B050"/>
                <w:sz w:val="22"/>
                <w:szCs w:val="22"/>
                <w:lang w:val="pt-PT"/>
              </w:rPr>
              <w:t xml:space="preserve"> linear não homog</w:t>
            </w:r>
            <w:r w:rsidR="003A485B" w:rsidRPr="00F53608">
              <w:rPr>
                <w:b/>
                <w:bCs/>
                <w:iCs/>
                <w:color w:val="00B050"/>
                <w:sz w:val="22"/>
                <w:szCs w:val="22"/>
                <w:lang w:val="pt-PT"/>
              </w:rPr>
              <w:t>é</w:t>
            </w:r>
            <w:r w:rsidR="00F87187" w:rsidRPr="00F53608">
              <w:rPr>
                <w:b/>
                <w:bCs/>
                <w:iCs/>
                <w:color w:val="00B050"/>
                <w:sz w:val="22"/>
                <w:szCs w:val="22"/>
                <w:lang w:val="pt-PT"/>
              </w:rPr>
              <w:t>n</w:t>
            </w:r>
            <w:r w:rsidR="003A485B" w:rsidRPr="00F53608">
              <w:rPr>
                <w:b/>
                <w:bCs/>
                <w:iCs/>
                <w:color w:val="00B050"/>
                <w:sz w:val="22"/>
                <w:szCs w:val="22"/>
                <w:lang w:val="pt-PT"/>
              </w:rPr>
              <w:t>e</w:t>
            </w:r>
            <w:r w:rsidR="00F87187" w:rsidRPr="00F53608">
              <w:rPr>
                <w:b/>
                <w:bCs/>
                <w:iCs/>
                <w:color w:val="00B050"/>
                <w:sz w:val="22"/>
                <w:szCs w:val="22"/>
                <w:lang w:val="pt-PT"/>
              </w:rPr>
              <w:t>a</w:t>
            </w:r>
            <w:r w:rsidRPr="00F53608">
              <w:rPr>
                <w:b/>
                <w:bCs/>
                <w:iCs/>
                <w:color w:val="00B050"/>
                <w:sz w:val="22"/>
                <w:szCs w:val="22"/>
                <w:lang w:val="pt-PT"/>
              </w:rPr>
              <w:t xml:space="preserve"> </w:t>
            </w:r>
            <w:r w:rsidR="00FE2429" w:rsidRPr="00F53608">
              <w:rPr>
                <w:b/>
                <w:bCs/>
                <w:iCs/>
                <w:color w:val="00B050"/>
                <w:sz w:val="22"/>
                <w:szCs w:val="22"/>
                <w:lang w:val="pt-PT"/>
              </w:rPr>
              <w:t>é :</w:t>
            </w:r>
          </w:p>
          <w:p w14:paraId="1474B97F" w14:textId="354A7A42" w:rsidR="00924B65" w:rsidRPr="00822042" w:rsidRDefault="003713BE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2"/>
                    <w:szCs w:val="22"/>
                    <w:lang w:val="pt-PT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B050"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2"/>
                        <w:szCs w:val="22"/>
                        <w:lang w:val="pt-PT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2"/>
                    <w:szCs w:val="22"/>
                    <w:lang w:val="pt-PT"/>
                  </w:rPr>
                  <m:t>=α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B050"/>
                        <w:sz w:val="22"/>
                        <w:szCs w:val="22"/>
                        <w:lang w:val="pt-PT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B050"/>
                            <w:sz w:val="22"/>
                            <w:szCs w:val="22"/>
                            <w:lang w:val="pt-PT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B050"/>
                            <w:sz w:val="22"/>
                            <w:szCs w:val="22"/>
                            <w:lang w:val="pt-PT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B050"/>
                            <w:sz w:val="22"/>
                            <w:szCs w:val="22"/>
                            <w:lang w:val="pt-PT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2"/>
                        <w:szCs w:val="22"/>
                        <w:lang w:val="pt-PT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2"/>
                    <w:szCs w:val="22"/>
                    <w:lang w:val="pt-PT"/>
                  </w:rPr>
                  <m:t>+ β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B050"/>
                        <w:sz w:val="22"/>
                        <w:szCs w:val="22"/>
                        <w:lang w:val="pt-PT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B050"/>
                            <w:sz w:val="22"/>
                            <w:szCs w:val="22"/>
                            <w:lang w:val="pt-PT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B050"/>
                            <w:sz w:val="22"/>
                            <w:szCs w:val="22"/>
                            <w:lang w:val="pt-PT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B050"/>
                            <w:sz w:val="22"/>
                            <w:szCs w:val="22"/>
                            <w:lang w:val="pt-PT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2"/>
                        <w:szCs w:val="22"/>
                        <w:lang w:val="pt-PT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2"/>
                    <w:szCs w:val="22"/>
                    <w:lang w:val="pt-PT"/>
                  </w:rPr>
                  <m:t>+γ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B050"/>
                        <w:sz w:val="22"/>
                        <w:szCs w:val="22"/>
                        <w:lang w:val="pt-PT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B050"/>
                            <w:sz w:val="22"/>
                            <w:szCs w:val="22"/>
                            <w:lang w:val="pt-PT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B050"/>
                            <w:sz w:val="22"/>
                            <w:szCs w:val="22"/>
                            <w:lang w:val="pt-PT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B050"/>
                            <w:sz w:val="22"/>
                            <w:szCs w:val="22"/>
                            <w:lang w:val="pt-PT"/>
                          </w:rPr>
                          <m:t>3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2"/>
                        <w:szCs w:val="22"/>
                        <w:lang w:val="pt-PT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2"/>
                    <w:szCs w:val="22"/>
                    <w:lang w:val="pt-PT"/>
                  </w:rPr>
                  <m:t xml:space="preserve">-1/2, onde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B050"/>
                    <w:sz w:val="22"/>
                    <w:szCs w:val="22"/>
                    <w:lang w:val="pt-PT"/>
                  </w:rPr>
                  <m:t>α,β,γ</m:t>
                </m:r>
                <m:r>
                  <m:rPr>
                    <m:scr m:val="double-struck"/>
                    <m:sty m:val="b"/>
                  </m:rPr>
                  <w:rPr>
                    <w:rFonts w:ascii="Cambria Math" w:hAnsi="Cambria Math"/>
                    <w:color w:val="00B050"/>
                    <w:sz w:val="22"/>
                    <w:szCs w:val="22"/>
                    <w:lang w:val="pt-PT"/>
                  </w:rPr>
                  <m:t>∈R</m:t>
                </m:r>
              </m:oMath>
            </m:oMathPara>
          </w:p>
          <w:p w14:paraId="1D0DFD2D" w14:textId="54BFCCD9" w:rsidR="00924B65" w:rsidRPr="00822042" w:rsidRDefault="00924B65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iCs/>
                <w:color w:val="00B050"/>
                <w:sz w:val="20"/>
                <w:lang w:val="pt-PT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0"/>
                    <w:lang w:val="pt-PT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B050"/>
                        <w:sz w:val="20"/>
                        <w:lang w:val="pt-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0"/>
                        <w:lang w:val="pt-PT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0"/>
                    <w:lang w:val="pt-PT"/>
                  </w:rPr>
                  <m:t>=α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B050"/>
                        <w:sz w:val="20"/>
                        <w:lang w:val="pt-PT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B050"/>
                            <w:sz w:val="20"/>
                            <w:lang w:val="pt-PT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B050"/>
                            <w:sz w:val="20"/>
                            <w:lang w:val="pt-PT"/>
                          </w:rPr>
                          <m:t>2,2056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0"/>
                        <w:lang w:val="pt-PT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0"/>
                    <w:lang w:val="pt-PT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B050"/>
                        <w:sz w:val="22"/>
                        <w:szCs w:val="22"/>
                        <w:lang w:val="pt-PT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B050"/>
                            <w:sz w:val="22"/>
                            <w:szCs w:val="22"/>
                            <w:lang w:val="pt-PT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B050"/>
                            <w:sz w:val="22"/>
                            <w:szCs w:val="22"/>
                            <w:lang w:val="pt-PT"/>
                          </w:rPr>
                          <m:t>0,67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2"/>
                        <w:szCs w:val="22"/>
                        <w:lang w:val="pt-PT"/>
                      </w:rPr>
                      <m:t>n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00B050"/>
                        <w:sz w:val="20"/>
                        <w:lang w:val="pt-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0"/>
                        <w:lang w:val="pt-PT"/>
                      </w:rPr>
                      <m:t>β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B050"/>
                            <w:sz w:val="20"/>
                            <w:lang w:val="pt-PT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lang w:val="pt-PT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B050"/>
                                <w:sz w:val="20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color w:val="00B050"/>
                                    <w:sz w:val="20"/>
                                    <w:lang w:val="pt-PT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color w:val="00B050"/>
                                        <w:sz w:val="20"/>
                                        <w:lang w:val="pt-PT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50"/>
                                        <w:sz w:val="20"/>
                                        <w:lang w:val="pt-PT"/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50"/>
                                        <w:sz w:val="20"/>
                                        <w:lang w:val="pt-PT"/>
                                      </w:rPr>
                                      <m:t>9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50"/>
                                        <w:sz w:val="20"/>
                                        <w:lang w:val="pt-PT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50"/>
                                        <w:sz w:val="20"/>
                                        <w:lang w:val="pt-PT"/>
                                      </w:rPr>
                                      <m:t>20</m:t>
                                    </m:r>
                                  </m:den>
                                </m:f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B050"/>
                                <w:sz w:val="20"/>
                                <w:lang w:val="pt-PT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color w:val="00B050"/>
                                    <w:sz w:val="20"/>
                                    <w:lang w:val="pt-PT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B050"/>
                                    <w:sz w:val="20"/>
                                  </w:rPr>
                                  <m:t>isin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color w:val="00B050"/>
                                        <w:sz w:val="20"/>
                                        <w:lang w:val="pt-PT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iCs/>
                                            <w:color w:val="00B050"/>
                                            <w:sz w:val="20"/>
                                            <w:lang w:val="pt-PT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  <w:lang w:val="pt-PT"/>
                                          </w:rPr>
                                          <m:t>n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  <w:lang w:val="pt-PT"/>
                                          </w:rPr>
                                          <m:t>9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  <w:lang w:val="pt-PT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  <w:lang w:val="pt-PT"/>
                                          </w:rPr>
                                          <m:t>20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func>
                          </m:e>
                        </m:func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0"/>
                        <w:lang w:val="pt-PT"/>
                      </w:rPr>
                      <m:t>+γ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B050"/>
                            <w:sz w:val="20"/>
                            <w:lang w:val="pt-PT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B050"/>
                                <w:sz w:val="20"/>
                                <w:lang w:val="pt-PT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B050"/>
                                <w:sz w:val="20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color w:val="00B050"/>
                                    <w:sz w:val="20"/>
                                    <w:lang w:val="pt-PT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color w:val="00B050"/>
                                        <w:sz w:val="20"/>
                                        <w:lang w:val="pt-PT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50"/>
                                        <w:sz w:val="20"/>
                                        <w:lang w:val="pt-PT"/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50"/>
                                        <w:sz w:val="20"/>
                                        <w:lang w:val="pt-PT"/>
                                      </w:rPr>
                                      <m:t>9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50"/>
                                        <w:sz w:val="20"/>
                                        <w:lang w:val="pt-PT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50"/>
                                        <w:sz w:val="20"/>
                                        <w:lang w:val="pt-PT"/>
                                      </w:rPr>
                                      <m:t>20</m:t>
                                    </m:r>
                                  </m:den>
                                </m:f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B050"/>
                                <w:sz w:val="20"/>
                                <w:lang w:val="pt-PT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color w:val="00B050"/>
                                    <w:sz w:val="20"/>
                                    <w:lang w:val="pt-PT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B050"/>
                                    <w:sz w:val="20"/>
                                  </w:rPr>
                                  <m:t>isin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color w:val="00B050"/>
                                        <w:sz w:val="20"/>
                                        <w:lang w:val="pt-PT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iCs/>
                                            <w:color w:val="00B050"/>
                                            <w:sz w:val="20"/>
                                            <w:lang w:val="pt-PT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  <w:lang w:val="pt-PT"/>
                                          </w:rPr>
                                          <m:t>n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  <w:lang w:val="pt-PT"/>
                                          </w:rPr>
                                          <m:t>9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  <w:lang w:val="pt-PT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  <w:lang w:val="pt-PT"/>
                                          </w:rPr>
                                          <m:t>20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func>
                          </m:e>
                        </m:func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0"/>
                    <w:lang w:val="pt-PT"/>
                  </w:rPr>
                  <m:t>-1/2</m:t>
                </m:r>
              </m:oMath>
            </m:oMathPara>
          </w:p>
          <w:p w14:paraId="60F68CFE" w14:textId="77777777" w:rsidR="00822042" w:rsidRPr="00822042" w:rsidRDefault="00822042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0"/>
                <w:lang w:val="pt-PT"/>
              </w:rPr>
            </w:pPr>
          </w:p>
          <w:p w14:paraId="0DFB88E0" w14:textId="68D01D4E" w:rsidR="00EC5AC5" w:rsidRPr="00822042" w:rsidRDefault="00B23BB9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0"/>
                    <w:lang w:val="pt-PT"/>
                  </w:rPr>
                  <m:t>∴ M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20"/>
                        <w:lang w:val="pt-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0"/>
                        <w:lang w:val="pt-PT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0"/>
                    <w:lang w:val="pt-PT"/>
                  </w:rPr>
                  <m:t>=α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20"/>
                        <w:lang w:val="pt-PT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  <w:sz w:val="20"/>
                            <w:lang w:val="pt-PT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0"/>
                            <w:lang w:val="pt-PT"/>
                          </w:rPr>
                          <m:t>2,2056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0"/>
                        <w:lang w:val="pt-PT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0"/>
                    <w:lang w:val="pt-PT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  <w:sz w:val="22"/>
                        <w:szCs w:val="22"/>
                        <w:lang w:val="pt-PT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  <w:sz w:val="22"/>
                            <w:szCs w:val="22"/>
                            <w:lang w:val="pt-PT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2"/>
                            <w:szCs w:val="22"/>
                            <w:lang w:val="pt-PT"/>
                          </w:rPr>
                          <m:t>0,67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2"/>
                        <w:szCs w:val="22"/>
                        <w:lang w:val="pt-PT"/>
                      </w:rPr>
                      <m:t>n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  <w:sz w:val="20"/>
                        <w:lang w:val="pt-PT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  <w:sz w:val="20"/>
                            <w:lang w:val="pt-PT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0"/>
                            <w:lang w:val="pt-PT"/>
                          </w:rPr>
                          <m:t>β+γ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FF0000"/>
                            <w:sz w:val="20"/>
                            <w:lang w:val="pt-PT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  <w:sz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lang w:val="pt-PT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color w:val="FF0000"/>
                                    <w:sz w:val="20"/>
                                    <w:lang w:val="pt-PT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20"/>
                                    <w:lang w:val="pt-PT"/>
                                  </w:rPr>
                                  <m:t>n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20"/>
                                    <w:lang w:val="pt-PT"/>
                                  </w:rPr>
                                  <m:t>9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20"/>
                                    <w:lang w:val="pt-PT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20"/>
                                    <w:lang w:val="pt-PT"/>
                                  </w:rPr>
                                  <m:t>20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0"/>
                        <w:lang w:val="pt-PT"/>
                      </w:rPr>
                      <m:t>+i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FF0000"/>
                            <w:sz w:val="20"/>
                            <w:lang w:val="pt-PT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0"/>
                            <w:lang w:val="pt-PT"/>
                          </w:rPr>
                          <m:t>γ-β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FF0000"/>
                            <w:sz w:val="20"/>
                            <w:lang w:val="pt-PT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  <w:sz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FF0000"/>
                                <w:sz w:val="20"/>
                                <w:lang w:val="pt-PT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color w:val="FF0000"/>
                                    <w:sz w:val="20"/>
                                    <w:lang w:val="pt-PT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20"/>
                                    <w:lang w:val="pt-PT"/>
                                  </w:rPr>
                                  <m:t>n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20"/>
                                    <w:lang w:val="pt-PT"/>
                                  </w:rPr>
                                  <m:t>9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20"/>
                                    <w:lang w:val="pt-PT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20"/>
                                    <w:lang w:val="pt-PT"/>
                                  </w:rPr>
                                  <m:t>20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0"/>
                    <w:lang w:val="pt-PT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FF0000"/>
                        <w:sz w:val="20"/>
                        <w:lang w:val="pt-PT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0"/>
                        <w:lang w:val="pt-PT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0"/>
                        <w:lang w:val="pt-PT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0"/>
                    <w:lang w:val="pt-PT"/>
                  </w:rPr>
                  <m:t>,  n≥0</m:t>
                </m:r>
              </m:oMath>
            </m:oMathPara>
          </w:p>
        </w:tc>
      </w:tr>
    </w:tbl>
    <w:p w14:paraId="17005142" w14:textId="77777777" w:rsidR="003076F5" w:rsidRPr="00774E98" w:rsidRDefault="003076F5" w:rsidP="003450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pt-PT"/>
        </w:rPr>
      </w:pPr>
    </w:p>
    <w:p w14:paraId="3AB75FDD" w14:textId="77777777" w:rsidR="00345016" w:rsidRPr="00204E41" w:rsidRDefault="00345016" w:rsidP="00345016">
      <w:pPr>
        <w:jc w:val="left"/>
        <w:rPr>
          <w:b/>
          <w:bCs/>
          <w:sz w:val="2"/>
          <w:szCs w:val="2"/>
          <w:lang w:val="pt-PT"/>
        </w:rPr>
      </w:pPr>
      <w:r>
        <w:rPr>
          <w:b/>
          <w:bCs/>
          <w:lang w:val="pt-PT"/>
        </w:rPr>
        <w:softHyphen/>
      </w:r>
      <w:r>
        <w:rPr>
          <w:b/>
          <w:bCs/>
          <w:lang w:val="pt-PT"/>
        </w:rPr>
        <w:softHyphen/>
      </w:r>
    </w:p>
    <w:p w14:paraId="7B201A61" w14:textId="6BAD6515" w:rsidR="00E67188" w:rsidRPr="00345016" w:rsidRDefault="00E67188" w:rsidP="00E67188">
      <w:pPr>
        <w:numPr>
          <w:ilvl w:val="0"/>
          <w:numId w:val="18"/>
        </w:numPr>
        <w:tabs>
          <w:tab w:val="left" w:pos="284"/>
        </w:tabs>
        <w:spacing w:after="120"/>
        <w:ind w:left="284" w:hanging="284"/>
        <w:rPr>
          <w:lang w:val="pt-PT"/>
        </w:rPr>
      </w:pPr>
      <w:r>
        <w:rPr>
          <w:lang w:val="pt-PT"/>
        </w:rPr>
        <w:t xml:space="preserve">Usando a solução da equação de recorrência obtida acima, determine a </w:t>
      </w:r>
      <w:r w:rsidRPr="00E67188">
        <w:rPr>
          <w:b/>
          <w:bCs/>
          <w:lang w:val="pt-PT"/>
        </w:rPr>
        <w:t>ordem de complexidade do número de multiplicações</w:t>
      </w:r>
      <w:r>
        <w:rPr>
          <w:lang w:val="pt-PT"/>
        </w:rPr>
        <w:t xml:space="preserve"> efetuadas pela função recursiva. </w:t>
      </w:r>
      <w:r w:rsidRPr="00E67188">
        <w:rPr>
          <w:b/>
          <w:bCs/>
          <w:lang w:val="pt-PT"/>
        </w:rPr>
        <w:t>Compare</w:t>
      </w:r>
      <w:r>
        <w:rPr>
          <w:lang w:val="pt-PT"/>
        </w:rPr>
        <w:t xml:space="preserve"> a ordem de complexidade que acabou de obter com o resultado da </w:t>
      </w:r>
      <w:r w:rsidRPr="00E67188">
        <w:rPr>
          <w:b/>
          <w:bCs/>
          <w:lang w:val="pt-PT"/>
        </w:rPr>
        <w:t>análise experimental</w:t>
      </w:r>
      <w:r>
        <w:rPr>
          <w:lang w:val="pt-PT"/>
        </w:rPr>
        <w:t>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E67188" w:rsidRPr="00643C0B" w14:paraId="4E51E553" w14:textId="77777777" w:rsidTr="0003302E">
        <w:trPr>
          <w:trHeight w:val="3370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9764A" w14:textId="5123C3C3" w:rsidR="00E67188" w:rsidRPr="00526FF8" w:rsidRDefault="00252A11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00B050"/>
                <w:sz w:val="21"/>
                <w:szCs w:val="21"/>
                <w:lang w:val="pt-PT"/>
              </w:rPr>
            </w:pPr>
            <w:r w:rsidRPr="00526FF8">
              <w:rPr>
                <w:b/>
                <w:bCs/>
                <w:color w:val="00B050"/>
                <w:sz w:val="21"/>
                <w:szCs w:val="21"/>
                <w:lang w:val="pt-PT"/>
              </w:rPr>
              <w:t>Na solução</w:t>
            </w:r>
            <w:r w:rsidR="00A26317" w:rsidRPr="00526FF8">
              <w:rPr>
                <w:b/>
                <w:bCs/>
                <w:color w:val="00B050"/>
                <w:sz w:val="21"/>
                <w:szCs w:val="21"/>
                <w:lang w:val="pt-PT"/>
              </w:rPr>
              <w:t xml:space="preserve"> de recorrência</w:t>
            </w:r>
            <w:r w:rsidRPr="00526FF8">
              <w:rPr>
                <w:b/>
                <w:bCs/>
                <w:color w:val="00B050"/>
                <w:sz w:val="21"/>
                <w:szCs w:val="21"/>
                <w:lang w:val="pt-PT"/>
              </w:rPr>
              <w:t xml:space="preserve"> obtida acima, o termo de maior relevância é</w:t>
            </w:r>
            <w:r w:rsidR="003A1FD8" w:rsidRPr="00526FF8">
              <w:rPr>
                <w:b/>
                <w:bCs/>
                <w:color w:val="00B050"/>
                <w:sz w:val="21"/>
                <w:szCs w:val="21"/>
                <w:lang w:val="pt-PT"/>
              </w:rPr>
              <w:t xml:space="preserve"> </w:t>
            </w:r>
            <w:r w:rsidRPr="00526FF8">
              <w:rPr>
                <w:b/>
                <w:bCs/>
                <w:color w:val="00B050"/>
                <w:sz w:val="21"/>
                <w:szCs w:val="21"/>
                <w:lang w:val="pt-PT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1"/>
                      <w:szCs w:val="21"/>
                      <w:lang w:val="pt-P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B050"/>
                          <w:sz w:val="21"/>
                          <w:szCs w:val="21"/>
                          <w:lang w:val="pt-PT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B050"/>
                          <w:sz w:val="21"/>
                          <w:szCs w:val="21"/>
                          <w:lang w:val="pt-PT"/>
                        </w:rPr>
                        <m:t>2,2056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1"/>
                      <w:szCs w:val="21"/>
                      <w:lang w:val="pt-PT"/>
                    </w:rPr>
                    <m:t>n</m:t>
                  </m:r>
                </m:sup>
              </m:sSup>
            </m:oMath>
            <w:r w:rsidR="00BA5820">
              <w:rPr>
                <w:b/>
                <w:bCs/>
                <w:color w:val="00B050"/>
                <w:sz w:val="21"/>
                <w:szCs w:val="21"/>
                <w:lang w:val="pt-PT"/>
              </w:rPr>
              <w:t xml:space="preserve"> </w:t>
            </w:r>
            <w:r w:rsidR="00F14D3A">
              <w:rPr>
                <w:b/>
                <w:bCs/>
                <w:color w:val="00B050"/>
                <w:sz w:val="21"/>
                <w:szCs w:val="21"/>
                <w:lang w:val="pt-PT"/>
              </w:rPr>
              <w:t>,</w:t>
            </w:r>
            <w:r w:rsidR="00834A6B">
              <w:rPr>
                <w:b/>
                <w:bCs/>
                <w:color w:val="00B050"/>
                <w:sz w:val="21"/>
                <w:szCs w:val="21"/>
                <w:lang w:val="pt-PT"/>
              </w:rPr>
              <w:t xml:space="preserve"> para</w:t>
            </w:r>
            <w:r w:rsidR="00DF1C42" w:rsidRPr="00526FF8">
              <w:rPr>
                <w:b/>
                <w:bCs/>
                <w:color w:val="00B050"/>
                <w:sz w:val="21"/>
                <w:szCs w:val="21"/>
                <w:lang w:val="pt-PT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1"/>
                  <w:szCs w:val="21"/>
                  <w:lang w:val="pt-PT"/>
                </w:rPr>
                <m:t>n≥0</m:t>
              </m:r>
            </m:oMath>
            <w:r w:rsidR="00D36C14" w:rsidRPr="00526FF8">
              <w:rPr>
                <w:b/>
                <w:color w:val="00B050"/>
                <w:sz w:val="21"/>
                <w:szCs w:val="21"/>
                <w:lang w:val="pt-PT"/>
              </w:rPr>
              <w:t>.</w:t>
            </w:r>
          </w:p>
          <w:p w14:paraId="7CBAAF87" w14:textId="57E3689E" w:rsidR="00D36C14" w:rsidRPr="00526FF8" w:rsidRDefault="00D36C14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FF0000"/>
                <w:szCs w:val="24"/>
                <w:lang w:val="pt-PT"/>
              </w:rPr>
            </w:pPr>
            <w:r w:rsidRPr="00526FF8">
              <w:rPr>
                <w:b/>
                <w:color w:val="00B050"/>
                <w:szCs w:val="24"/>
                <w:lang w:val="pt-PT"/>
              </w:rPr>
              <w:t>Logo, a ordem de complex</w:t>
            </w:r>
            <w:r w:rsidR="00351B92" w:rsidRPr="00526FF8">
              <w:rPr>
                <w:b/>
                <w:color w:val="00B050"/>
                <w:szCs w:val="24"/>
                <w:lang w:val="pt-PT"/>
              </w:rPr>
              <w:t xml:space="preserve">idade é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szCs w:val="24"/>
                  <w:lang w:val="pt-PT"/>
                </w:rPr>
                <m:t xml:space="preserve"> O(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  <w:szCs w:val="24"/>
                      <w:lang w:val="pt-P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Cs w:val="24"/>
                          <w:lang w:val="pt-PT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Cs w:val="24"/>
                          <w:lang w:val="pt-PT"/>
                        </w:rPr>
                        <m:t>2,2056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Cs w:val="24"/>
                      <w:lang w:val="pt-PT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FF0000"/>
                  <w:szCs w:val="24"/>
                  <w:lang w:val="pt-PT"/>
                </w:rPr>
                <m:t>)</m:t>
              </m:r>
            </m:oMath>
            <w:r w:rsidR="00F0376C">
              <w:rPr>
                <w:b/>
                <w:color w:val="FF0000"/>
                <w:szCs w:val="24"/>
                <w:lang w:val="pt-PT"/>
              </w:rPr>
              <w:t>, exponencial</w:t>
            </w:r>
          </w:p>
          <w:p w14:paraId="47777433" w14:textId="5FD4C5E7" w:rsidR="009C2996" w:rsidRPr="00526FF8" w:rsidRDefault="009C2996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FF0000"/>
                <w:szCs w:val="24"/>
                <w:lang w:val="pt-PT"/>
              </w:rPr>
            </w:pPr>
          </w:p>
          <w:p w14:paraId="2D1F2E0C" w14:textId="002135F2" w:rsidR="00A10FFC" w:rsidRPr="003E39C3" w:rsidRDefault="00F0376C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FF0000"/>
                <w:szCs w:val="24"/>
                <w:lang w:val="pt-PT"/>
              </w:rPr>
            </w:pPr>
            <w:r w:rsidRPr="00526FF8">
              <w:rPr>
                <w:b/>
                <w:color w:val="00B050"/>
                <w:szCs w:val="24"/>
                <w:lang w:val="pt-PT"/>
              </w:rPr>
              <w:t xml:space="preserve">Comparando a ordem de complexidade do número de multiplicações da função </w:t>
            </w:r>
            <w:r w:rsidR="00875C60">
              <w:rPr>
                <w:b/>
                <w:color w:val="00B050"/>
                <w:szCs w:val="24"/>
                <w:lang w:val="pt-PT"/>
              </w:rPr>
              <w:t>recursiva</w:t>
            </w:r>
            <w:r w:rsidRPr="00526FF8">
              <w:rPr>
                <w:b/>
                <w:color w:val="00B050"/>
                <w:szCs w:val="24"/>
                <w:lang w:val="pt-PT"/>
              </w:rPr>
              <w:t xml:space="preserve"> da análise experimental  com a ordem obtida </w:t>
            </w:r>
            <w:r>
              <w:rPr>
                <w:b/>
                <w:color w:val="00B050"/>
                <w:szCs w:val="24"/>
                <w:lang w:val="pt-PT"/>
              </w:rPr>
              <w:t>formalmente</w:t>
            </w:r>
            <w:r w:rsidRPr="00526FF8">
              <w:rPr>
                <w:b/>
                <w:color w:val="00B050"/>
                <w:szCs w:val="24"/>
                <w:lang w:val="pt-PT"/>
              </w:rPr>
              <w:t xml:space="preserve">, nota-se que, </w:t>
            </w:r>
            <w:r>
              <w:rPr>
                <w:b/>
                <w:color w:val="00B050"/>
                <w:szCs w:val="24"/>
                <w:lang w:val="pt-PT"/>
              </w:rPr>
              <w:t xml:space="preserve">em </w:t>
            </w:r>
            <w:r w:rsidRPr="00526FF8">
              <w:rPr>
                <w:b/>
                <w:color w:val="00B050"/>
                <w:szCs w:val="24"/>
                <w:lang w:val="pt-PT"/>
              </w:rPr>
              <w:t>a</w:t>
            </w:r>
            <w:r>
              <w:rPr>
                <w:b/>
                <w:color w:val="00B050"/>
                <w:szCs w:val="24"/>
                <w:lang w:val="pt-PT"/>
              </w:rPr>
              <w:t xml:space="preserve">mbos os casos </w:t>
            </w:r>
            <w:r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possuem </w:t>
            </w:r>
            <w:r w:rsidR="00A45D1E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a </w:t>
            </w:r>
            <w:r>
              <w:rPr>
                <w:b/>
                <w:bCs/>
                <w:color w:val="00B050"/>
                <w:sz w:val="22"/>
                <w:szCs w:val="22"/>
                <w:lang w:val="pt-PT"/>
              </w:rPr>
              <w:t>mesma ordem de complexidade</w:t>
            </w:r>
            <w:r w:rsidR="007365E2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, </w:t>
            </w:r>
            <w:r w:rsidR="00D36E17">
              <w:rPr>
                <w:b/>
                <w:bCs/>
                <w:color w:val="00B050"/>
                <w:sz w:val="22"/>
                <w:szCs w:val="22"/>
                <w:lang w:val="pt-PT"/>
              </w:rPr>
              <w:t>com pequena diferença na</w:t>
            </w:r>
            <w:r w:rsidR="00F00CF3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quarta casa decimal</w:t>
            </w:r>
            <w:r w:rsidR="007365E2">
              <w:rPr>
                <w:b/>
                <w:bCs/>
                <w:color w:val="00B050"/>
                <w:sz w:val="22"/>
                <w:szCs w:val="22"/>
                <w:lang w:val="pt-PT"/>
              </w:rPr>
              <w:t>.</w:t>
            </w:r>
          </w:p>
          <w:p w14:paraId="507908C2" w14:textId="53CBAB4C" w:rsidR="005D1410" w:rsidRPr="003E39C3" w:rsidRDefault="005D1410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</w:p>
        </w:tc>
      </w:tr>
    </w:tbl>
    <w:p w14:paraId="36C48877" w14:textId="77777777" w:rsidR="008C63B7" w:rsidRDefault="008C63B7" w:rsidP="006B0853">
      <w:pPr>
        <w:pStyle w:val="ExercciosCharCharCharCharCharChar"/>
        <w:jc w:val="both"/>
      </w:pPr>
    </w:p>
    <w:p w14:paraId="151AC614" w14:textId="77777777" w:rsidR="0003302E" w:rsidRDefault="0003302E" w:rsidP="008C63B7">
      <w:pPr>
        <w:pStyle w:val="ExercciosCharCharCharCharCharChar"/>
      </w:pPr>
    </w:p>
    <w:p w14:paraId="6DA249F4" w14:textId="77777777" w:rsidR="0003302E" w:rsidRDefault="0003302E" w:rsidP="008C63B7">
      <w:pPr>
        <w:pStyle w:val="ExercciosCharCharCharCharCharChar"/>
      </w:pPr>
    </w:p>
    <w:p w14:paraId="30E4E7FA" w14:textId="77777777" w:rsidR="0003302E" w:rsidRDefault="0003302E" w:rsidP="008C63B7">
      <w:pPr>
        <w:pStyle w:val="ExercciosCharCharCharCharCharChar"/>
      </w:pPr>
    </w:p>
    <w:p w14:paraId="3001AF06" w14:textId="77777777" w:rsidR="0003302E" w:rsidRDefault="0003302E" w:rsidP="008C63B7">
      <w:pPr>
        <w:pStyle w:val="ExercciosCharCharCharCharCharChar"/>
      </w:pPr>
    </w:p>
    <w:p w14:paraId="4D46A106" w14:textId="58A43E95" w:rsidR="000743F8" w:rsidRDefault="000743F8" w:rsidP="008C63B7">
      <w:pPr>
        <w:pStyle w:val="ExercciosCharCharCharCharCharChar"/>
      </w:pPr>
      <w:r>
        <w:lastRenderedPageBreak/>
        <w:t>Programação Dinâmica – Análise Formal da Complexidade</w:t>
      </w:r>
    </w:p>
    <w:p w14:paraId="3D39CB7A" w14:textId="43849B62" w:rsidR="000743F8" w:rsidRDefault="000743F8" w:rsidP="000743F8">
      <w:pPr>
        <w:numPr>
          <w:ilvl w:val="0"/>
          <w:numId w:val="18"/>
        </w:numPr>
        <w:tabs>
          <w:tab w:val="left" w:pos="284"/>
        </w:tabs>
        <w:spacing w:before="120" w:after="240"/>
        <w:ind w:left="284" w:hanging="284"/>
        <w:rPr>
          <w:lang w:val="pt-PT"/>
        </w:rPr>
      </w:pPr>
      <w:r>
        <w:rPr>
          <w:lang w:val="pt-PT"/>
        </w:rPr>
        <w:t xml:space="preserve">Considerando o número de multiplicações efetuadas pela função iterativa, efetue a análise formal da sua complexidade. Obtenha uma </w:t>
      </w:r>
      <w:r w:rsidRPr="000743F8">
        <w:rPr>
          <w:b/>
          <w:bCs/>
          <w:lang w:val="pt-PT"/>
        </w:rPr>
        <w:t>expressão exata e simplificada para o número de multiplicações</w:t>
      </w:r>
      <w:r>
        <w:rPr>
          <w:lang w:val="pt-PT"/>
        </w:rPr>
        <w:t xml:space="preserve"> efetuadas.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0743F8" w:rsidRPr="00643C0B" w14:paraId="27E18D8A" w14:textId="77777777" w:rsidTr="000743F8">
        <w:trPr>
          <w:trHeight w:val="5177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27D9C" w14:textId="7D5A6809" w:rsidR="002A31BB" w:rsidRPr="002A31BB" w:rsidRDefault="003D42B9" w:rsidP="002A3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>
              <w:rPr>
                <w:noProof/>
                <w:sz w:val="22"/>
                <w:szCs w:val="22"/>
                <w:lang w:val="pt-PT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CAD4FEA" wp14:editId="15454325">
                      <wp:simplePos x="0" y="0"/>
                      <wp:positionH relativeFrom="column">
                        <wp:posOffset>3587750</wp:posOffset>
                      </wp:positionH>
                      <wp:positionV relativeFrom="paragraph">
                        <wp:posOffset>771756</wp:posOffset>
                      </wp:positionV>
                      <wp:extent cx="720437" cy="200891"/>
                      <wp:effectExtent l="0" t="0" r="0" b="0"/>
                      <wp:wrapNone/>
                      <wp:docPr id="11" name="Caixa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0437" cy="2008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7689D3" w14:textId="69A86007" w:rsidR="00786C9A" w:rsidRPr="00561700" w:rsidRDefault="00786C9A" w:rsidP="00CA14D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B050"/>
                                      <w:sz w:val="16"/>
                                      <w:szCs w:val="16"/>
                                      <w:lang w:val="pt-PT"/>
                                    </w:rPr>
                                  </w:pPr>
                                  <w:r w:rsidRPr="00561700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B050"/>
                                      <w:sz w:val="16"/>
                                      <w:szCs w:val="16"/>
                                      <w:lang w:val="pt-PT"/>
                                    </w:rPr>
                                    <w:t>Proprie</w:t>
                                  </w:r>
                                  <w:r w:rsidR="00CA14D6" w:rsidRPr="00561700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B050"/>
                                      <w:sz w:val="16"/>
                                      <w:szCs w:val="16"/>
                                      <w:lang w:val="pt-PT"/>
                                    </w:rPr>
                                    <w:t>dade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AD4FEA" id="Caixa de texto 11" o:spid="_x0000_s1031" type="#_x0000_t202" style="position:absolute;margin-left:282.5pt;margin-top:60.75pt;width:56.75pt;height:15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" filled="f" stroked="f" strokeweight=".5pt">
                      <v:textbox>
                        <w:txbxContent>
                          <w:p w14:paraId="717689D3" w14:textId="69A86007" w:rsidR="00786C9A" w:rsidRPr="00561700" w:rsidRDefault="00786C9A" w:rsidP="00CA14D6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561700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sz w:val="16"/>
                                <w:szCs w:val="16"/>
                                <w:lang w:val="pt-PT"/>
                              </w:rPr>
                              <w:t>Proprie</w:t>
                            </w:r>
                            <w:r w:rsidR="00CA14D6" w:rsidRPr="00561700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  <w:sz w:val="16"/>
                                <w:szCs w:val="16"/>
                                <w:lang w:val="pt-PT"/>
                              </w:rPr>
                              <w:t>dade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86C9A">
              <w:rPr>
                <w:noProof/>
                <w:sz w:val="22"/>
                <w:szCs w:val="22"/>
                <w:lang w:val="pt-PT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D865EF0" wp14:editId="602B1200">
                      <wp:simplePos x="0" y="0"/>
                      <wp:positionH relativeFrom="column">
                        <wp:posOffset>3546533</wp:posOffset>
                      </wp:positionH>
                      <wp:positionV relativeFrom="paragraph">
                        <wp:posOffset>786073</wp:posOffset>
                      </wp:positionV>
                      <wp:extent cx="2146935" cy="726844"/>
                      <wp:effectExtent l="0" t="0" r="24765" b="16510"/>
                      <wp:wrapNone/>
                      <wp:docPr id="10" name="Retângulo: Cantos Arredondado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6935" cy="726844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5E020B" w14:textId="71701CFB" w:rsidR="00253F50" w:rsidRPr="00B904B6" w:rsidRDefault="00450AB7" w:rsidP="00253F50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m:oMathPara>
                                    <m:oMath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color w:val="FF0000"/>
                                              <w:sz w:val="22"/>
                                              <w:szCs w:val="22"/>
                                              <w:lang w:val="pt-PT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22"/>
                                              <w:szCs w:val="22"/>
                                              <w:lang w:val="pt-PT"/>
                                            </w:rPr>
                                            <m:t>i = m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22"/>
                                              <w:szCs w:val="22"/>
                                              <w:lang w:val="pt-PT"/>
                                            </w:rPr>
                                            <m:t>n</m:t>
                                          </m:r>
                                        </m:sup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22"/>
                                              <w:szCs w:val="22"/>
                                              <w:lang w:val="pt-PT"/>
                                            </w:rPr>
                                            <m:t>i</m:t>
                                          </m:r>
                                        </m:e>
                                      </m:nary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22"/>
                                          <w:szCs w:val="22"/>
                                          <w:lang w:val="pt-PT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color w:val="FF0000"/>
                                              <w:sz w:val="22"/>
                                              <w:szCs w:val="22"/>
                                              <w:lang w:val="pt-PT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22"/>
                                              <w:szCs w:val="22"/>
                                              <w:lang w:val="pt-PT"/>
                                            </w:rPr>
                                            <m:t>n(n+1)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22"/>
                                              <w:szCs w:val="22"/>
                                              <w:lang w:val="pt-PT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22"/>
                                          <w:szCs w:val="22"/>
                                          <w:lang w:val="pt-PT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color w:val="FF0000"/>
                                              <w:sz w:val="22"/>
                                              <w:szCs w:val="22"/>
                                              <w:lang w:val="pt-PT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22"/>
                                              <w:szCs w:val="22"/>
                                              <w:lang w:val="pt-PT"/>
                                            </w:rPr>
                                            <m:t>m(m-1)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22"/>
                                              <w:szCs w:val="22"/>
                                              <w:lang w:val="pt-PT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865EF0" id="Retângulo: Cantos Arredondados 10" o:spid="_x0000_s1032" style="position:absolute;margin-left:279.25pt;margin-top:61.9pt;width:169.05pt;height:5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" filled="f" strokecolor="#00b050" strokeweight="1pt">
                      <v:stroke joinstyle="miter"/>
                      <v:textbox>
                        <w:txbxContent>
                          <w:p w14:paraId="755E020B" w14:textId="71701CFB" w:rsidR="00253F50" w:rsidRPr="00B904B6" w:rsidRDefault="00D4527D" w:rsidP="00253F5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FF0000"/>
                                        <w:sz w:val="22"/>
                                        <w:szCs w:val="22"/>
                                        <w:lang w:val="pt-PT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2"/>
                                        <w:szCs w:val="22"/>
                                        <w:lang w:val="pt-PT"/>
                                      </w:rPr>
                                      <m:t xml:space="preserve">i = 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2"/>
                                        <w:szCs w:val="22"/>
                                        <w:lang w:val="pt-PT"/>
                                      </w:rPr>
                                      <m:t>m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2"/>
                                        <w:szCs w:val="22"/>
                                        <w:lang w:val="pt-PT"/>
                                      </w:rPr>
                                      <m:t>n</m:t>
                                    </m:r>
                                  </m:sup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2"/>
                                        <w:szCs w:val="22"/>
                                        <w:lang w:val="pt-PT"/>
                                      </w:rPr>
                                      <m:t>i</m:t>
                                    </m:r>
                                  </m:e>
                                </m:nary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22"/>
                                    <w:szCs w:val="22"/>
                                    <w:lang w:val="pt-PT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FF0000"/>
                                        <w:sz w:val="22"/>
                                        <w:szCs w:val="22"/>
                                        <w:lang w:val="pt-PT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2"/>
                                        <w:szCs w:val="22"/>
                                        <w:lang w:val="pt-PT"/>
                                      </w:rPr>
                                      <m:t>n(n+1)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2"/>
                                        <w:szCs w:val="22"/>
                                        <w:lang w:val="pt-PT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22"/>
                                    <w:szCs w:val="22"/>
                                    <w:lang w:val="pt-PT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FF0000"/>
                                        <w:sz w:val="22"/>
                                        <w:szCs w:val="22"/>
                                        <w:lang w:val="pt-PT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2"/>
                                        <w:szCs w:val="22"/>
                                        <w:lang w:val="pt-PT"/>
                                      </w:rPr>
                                      <m:t>m(m-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2"/>
                                        <w:szCs w:val="22"/>
                                        <w:lang w:val="pt-PT"/>
                                      </w:rPr>
                                      <m:t>1)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2"/>
                                        <w:szCs w:val="22"/>
                                        <w:lang w:val="pt-PT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A31BB" w:rsidRPr="002A31BB">
              <w:rPr>
                <w:b/>
                <w:bCs/>
                <w:color w:val="00B050"/>
                <w:sz w:val="22"/>
                <w:szCs w:val="22"/>
                <w:lang w:val="pt-PT"/>
              </w:rPr>
              <w:t>Designando M(n) como número de multiplicações, tem-se:</w:t>
            </w:r>
          </w:p>
          <w:p w14:paraId="2929BBDD" w14:textId="737280DF" w:rsidR="002A31BB" w:rsidRPr="002A31BB" w:rsidRDefault="002A31BB" w:rsidP="002A3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2"/>
                    <w:szCs w:val="22"/>
                    <w:lang w:val="pt-PT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B050"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2"/>
                        <w:szCs w:val="22"/>
                        <w:lang w:val="pt-PT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2"/>
                    <w:szCs w:val="22"/>
                    <w:lang w:val="pt-PT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B050"/>
                        <w:sz w:val="22"/>
                        <w:szCs w:val="22"/>
                        <w:lang w:val="pt-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B050"/>
                            <w:sz w:val="22"/>
                            <w:szCs w:val="22"/>
                            <w:lang w:val="pt-PT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B050"/>
                            <w:sz w:val="22"/>
                            <w:szCs w:val="22"/>
                            <w:lang w:val="pt-PT"/>
                          </w:rPr>
                          <m:t>0,   se n=0 ou n=1 ou n =2</m:t>
                        </m:r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00B050"/>
                                <w:sz w:val="22"/>
                                <w:szCs w:val="22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B050"/>
                                <w:sz w:val="22"/>
                                <w:szCs w:val="22"/>
                              </w:rPr>
                              <m:t>i=3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B050"/>
                                <w:sz w:val="22"/>
                                <w:szCs w:val="22"/>
                              </w:rPr>
                              <m:t>n</m:t>
                            </m:r>
                          </m:sup>
                          <m:e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00B050"/>
                                    <w:sz w:val="22"/>
                                    <w:szCs w:val="22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  <w:sz w:val="22"/>
                                    <w:szCs w:val="22"/>
                                  </w:rPr>
                                  <m:t>k=0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  <w:sz w:val="22"/>
                                    <w:szCs w:val="22"/>
                                  </w:rPr>
                                  <m:t>i-3</m:t>
                                </m:r>
                              </m:sup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/>
                                    <w:b/>
                                    <w:bCs/>
                                    <w:color w:val="00B050"/>
                                    <w:sz w:val="22"/>
                                    <w:szCs w:val="22"/>
                                  </w:rPr>
                                  <m:t>1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b/>
                                    <w:bCs/>
                                    <w:color w:val="00B050"/>
                                    <w:sz w:val="22"/>
                                    <w:szCs w:val="22"/>
                                  </w:rPr>
                                  <m:t xml:space="preserve"> ,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/>
                                    <w:b/>
                                    <w:bCs/>
                                    <w:color w:val="00B050"/>
                                    <w:sz w:val="22"/>
                                    <w:szCs w:val="22"/>
                                  </w:rPr>
                                  <m:t xml:space="preserve">                      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b/>
                                    <w:bCs/>
                                    <w:color w:val="00B050"/>
                                    <w:sz w:val="22"/>
                                    <w:szCs w:val="22"/>
                                  </w:rPr>
                                  <m:t xml:space="preserve"> se n 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B050"/>
                                    <w:sz w:val="22"/>
                                    <w:szCs w:val="22"/>
                                  </w:rPr>
                                  <m:t>&gt;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b/>
                                    <w:bCs/>
                                    <w:color w:val="00B050"/>
                                    <w:sz w:val="22"/>
                                    <w:szCs w:val="22"/>
                                  </w:rPr>
                                  <m:t xml:space="preserve"> 2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color w:val="00B050"/>
                                    <w:sz w:val="22"/>
                                    <w:szCs w:val="22"/>
                                  </w:rPr>
                                </m:ctrlPr>
                              </m:e>
                            </m:nary>
                          </m:e>
                        </m:nary>
                      </m:e>
                    </m:eqArr>
                  </m:e>
                </m:d>
              </m:oMath>
            </m:oMathPara>
          </w:p>
          <w:p w14:paraId="6D3FE3C8" w14:textId="7158AD18" w:rsidR="000743F8" w:rsidRPr="002A31BB" w:rsidRDefault="000743F8" w:rsidP="002A3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2F71DA07" w14:textId="2937B668" w:rsidR="000743F8" w:rsidRPr="00B6782A" w:rsidRDefault="00425668" w:rsidP="002A3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2"/>
                    <w:szCs w:val="22"/>
                    <w:lang w:val="pt-PT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B050"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2"/>
                        <w:szCs w:val="22"/>
                        <w:lang w:val="pt-PT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2"/>
                    <w:szCs w:val="22"/>
                    <w:lang w:val="pt-PT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B050"/>
                        <w:sz w:val="22"/>
                        <w:szCs w:val="22"/>
                        <w:lang w:val="pt-PT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2"/>
                        <w:szCs w:val="22"/>
                        <w:lang w:val="pt-PT"/>
                      </w:rPr>
                      <m:t>i = 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2"/>
                        <w:szCs w:val="22"/>
                        <w:lang w:val="pt-PT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B050"/>
                            <w:sz w:val="22"/>
                            <w:szCs w:val="22"/>
                            <w:lang w:val="pt-PT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B050"/>
                            <w:sz w:val="22"/>
                            <w:szCs w:val="22"/>
                            <w:lang w:val="pt-PT"/>
                          </w:rPr>
                          <m:t>k= 0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B050"/>
                            <w:sz w:val="22"/>
                            <w:szCs w:val="22"/>
                            <w:lang w:val="pt-PT"/>
                          </w:rPr>
                          <m:t>i-3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B050"/>
                            <w:sz w:val="22"/>
                            <w:szCs w:val="22"/>
                            <w:lang w:val="pt-PT"/>
                          </w:rPr>
                          <m:t>1</m:t>
                        </m:r>
                      </m:e>
                    </m:nary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2"/>
                    <w:szCs w:val="22"/>
                    <w:lang w:val="pt-PT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B050"/>
                        <w:sz w:val="22"/>
                        <w:szCs w:val="22"/>
                        <w:lang w:val="pt-PT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2"/>
                        <w:szCs w:val="22"/>
                        <w:lang w:val="pt-PT"/>
                      </w:rPr>
                      <m:t>i = 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2"/>
                        <w:szCs w:val="22"/>
                        <w:lang w:val="pt-PT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B050"/>
                            <w:sz w:val="22"/>
                            <w:szCs w:val="22"/>
                            <w:lang w:val="pt-PT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B050"/>
                            <w:sz w:val="22"/>
                            <w:szCs w:val="22"/>
                            <w:lang w:val="pt-PT"/>
                          </w:rPr>
                          <m:t>i-2</m:t>
                        </m:r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2"/>
                    <w:szCs w:val="22"/>
                    <w:lang w:val="pt-PT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B050"/>
                        <w:sz w:val="22"/>
                        <w:szCs w:val="22"/>
                        <w:lang w:val="pt-PT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2"/>
                        <w:szCs w:val="22"/>
                        <w:lang w:val="pt-PT"/>
                      </w:rPr>
                      <m:t>i = 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2"/>
                        <w:szCs w:val="22"/>
                        <w:lang w:val="pt-PT"/>
                      </w:rPr>
                      <m:t>n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2"/>
                        <w:szCs w:val="22"/>
                        <w:lang w:val="pt-PT"/>
                      </w:rPr>
                      <m:t>i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2"/>
                    <w:szCs w:val="22"/>
                    <w:lang w:val="pt-PT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B050"/>
                        <w:sz w:val="22"/>
                        <w:szCs w:val="22"/>
                        <w:lang w:val="pt-PT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2"/>
                        <w:szCs w:val="22"/>
                        <w:lang w:val="pt-PT"/>
                      </w:rPr>
                      <m:t>i = 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2"/>
                        <w:szCs w:val="22"/>
                        <w:lang w:val="pt-PT"/>
                      </w:rPr>
                      <m:t>n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2"/>
                        <w:szCs w:val="22"/>
                        <w:lang w:val="pt-PT"/>
                      </w:rPr>
                      <m:t>2</m:t>
                    </m:r>
                  </m:e>
                </m:nary>
              </m:oMath>
            </m:oMathPara>
          </w:p>
          <w:p w14:paraId="7334FE2F" w14:textId="0ECA2E2F" w:rsidR="005B269C" w:rsidRPr="00B6782A" w:rsidRDefault="005B269C" w:rsidP="002A31BB">
            <w:pPr>
              <w:rPr>
                <w:sz w:val="22"/>
                <w:szCs w:val="22"/>
                <w:lang w:val="pt-PT"/>
              </w:rPr>
            </w:pPr>
          </w:p>
          <w:p w14:paraId="004CB630" w14:textId="62AC3765" w:rsidR="005B269C" w:rsidRPr="00A96930" w:rsidRDefault="00333D46" w:rsidP="002A31BB">
            <w:pPr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2"/>
                    <w:szCs w:val="22"/>
                    <w:lang w:val="pt-PT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B050"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2"/>
                        <w:szCs w:val="22"/>
                        <w:lang w:val="pt-PT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2"/>
                    <w:szCs w:val="22"/>
                    <w:lang w:val="pt-PT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B050"/>
                        <w:sz w:val="22"/>
                        <w:szCs w:val="22"/>
                        <w:lang w:val="pt-PT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2"/>
                        <w:szCs w:val="22"/>
                        <w:lang w:val="pt-PT"/>
                      </w:rPr>
                      <m:t>n(n+1)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2"/>
                        <w:szCs w:val="22"/>
                        <w:lang w:val="pt-PT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2"/>
                    <w:szCs w:val="22"/>
                    <w:lang w:val="pt-PT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B050"/>
                        <w:sz w:val="22"/>
                        <w:szCs w:val="22"/>
                        <w:lang w:val="pt-PT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2"/>
                        <w:szCs w:val="22"/>
                        <w:lang w:val="pt-PT"/>
                      </w:rPr>
                      <m:t>3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B050"/>
                            <w:sz w:val="22"/>
                            <w:szCs w:val="22"/>
                            <w:lang w:val="pt-PT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B050"/>
                            <w:sz w:val="22"/>
                            <w:szCs w:val="22"/>
                            <w:lang w:val="pt-PT"/>
                          </w:rPr>
                          <m:t>3-1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2"/>
                        <w:szCs w:val="22"/>
                        <w:lang w:val="pt-PT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2"/>
                    <w:szCs w:val="22"/>
                    <w:lang w:val="pt-PT"/>
                  </w:rPr>
                  <m:t>-2(n-3+1)</m:t>
                </m:r>
              </m:oMath>
            </m:oMathPara>
          </w:p>
          <w:p w14:paraId="37DD5C20" w14:textId="31151C62" w:rsidR="00A96930" w:rsidRPr="005E34D8" w:rsidRDefault="00A96930" w:rsidP="002A31BB">
            <w:pPr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2"/>
                    <w:szCs w:val="22"/>
                    <w:lang w:val="pt-PT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B050"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2"/>
                        <w:szCs w:val="22"/>
                        <w:lang w:val="pt-PT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2"/>
                    <w:szCs w:val="22"/>
                    <w:lang w:val="pt-PT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B050"/>
                        <w:sz w:val="22"/>
                        <w:szCs w:val="22"/>
                        <w:lang w:val="pt-PT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2"/>
                        <w:szCs w:val="22"/>
                        <w:lang w:val="pt-PT"/>
                      </w:rPr>
                      <m:t>n(n+1)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2"/>
                        <w:szCs w:val="22"/>
                        <w:lang w:val="pt-PT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2"/>
                    <w:szCs w:val="22"/>
                    <w:lang w:val="pt-PT"/>
                  </w:rPr>
                  <m:t>-3-2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2"/>
                    <w:szCs w:val="22"/>
                    <w:lang w:val="pt-PT"/>
                  </w:rPr>
                  <m:t>n+4=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B050"/>
                        <w:sz w:val="22"/>
                        <w:szCs w:val="22"/>
                        <w:lang w:val="pt-PT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2"/>
                        <w:szCs w:val="22"/>
                        <w:lang w:val="pt-PT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B050"/>
                            <w:sz w:val="22"/>
                            <w:szCs w:val="22"/>
                            <w:lang w:val="pt-PT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B050"/>
                            <w:sz w:val="22"/>
                            <w:szCs w:val="22"/>
                            <w:lang w:val="pt-PT"/>
                          </w:rPr>
                          <m:t>n+1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2"/>
                        <w:szCs w:val="22"/>
                        <w:lang w:val="pt-PT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2"/>
                    <w:szCs w:val="22"/>
                    <w:lang w:val="pt-PT"/>
                  </w:rPr>
                  <m:t>-2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2"/>
                    <w:szCs w:val="22"/>
                    <w:lang w:val="pt-PT"/>
                  </w:rPr>
                  <m:t>n+4=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B050"/>
                        <w:sz w:val="22"/>
                        <w:szCs w:val="22"/>
                        <w:lang w:val="pt-PT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B050"/>
                            <w:sz w:val="22"/>
                            <w:szCs w:val="22"/>
                            <w:lang w:val="pt-PT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B050"/>
                            <w:sz w:val="22"/>
                            <w:szCs w:val="22"/>
                            <w:lang w:val="pt-PT"/>
                          </w:rPr>
                          <m:t>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B050"/>
                            <w:sz w:val="22"/>
                            <w:szCs w:val="22"/>
                            <w:lang w:val="pt-PT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2"/>
                        <w:szCs w:val="22"/>
                        <w:lang w:val="pt-PT"/>
                      </w:rPr>
                      <m:t>-3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2"/>
                        <w:szCs w:val="22"/>
                        <w:lang w:val="pt-PT"/>
                      </w:rPr>
                      <m:t>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sz w:val="22"/>
                        <w:szCs w:val="22"/>
                        <w:lang w:val="pt-PT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2"/>
                    <w:szCs w:val="22"/>
                    <w:lang w:val="pt-PT"/>
                  </w:rPr>
                  <m:t>+1</m:t>
                </m:r>
              </m:oMath>
            </m:oMathPara>
          </w:p>
          <w:p w14:paraId="7A54CFB4" w14:textId="6B5E878D" w:rsidR="005E34D8" w:rsidRDefault="005E34D8" w:rsidP="002A31BB">
            <w:pPr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</w:p>
          <w:p w14:paraId="02842F7C" w14:textId="126AB0B2" w:rsidR="005E34D8" w:rsidRDefault="00FB142F" w:rsidP="002A31BB">
            <w:pPr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00B050"/>
                <w:sz w:val="22"/>
                <w:szCs w:val="22"/>
                <w:lang w:val="pt-PT"/>
              </w:rPr>
              <w:t>Logo</w:t>
            </w:r>
            <w:r w:rsidR="00F05657">
              <w:rPr>
                <w:b/>
                <w:bCs/>
                <w:color w:val="00B050"/>
                <w:sz w:val="22"/>
                <w:szCs w:val="22"/>
                <w:lang w:val="pt-PT"/>
              </w:rPr>
              <w:t>,</w:t>
            </w:r>
            <w:r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a expressão do número de multiplicações efetuadas pela função iterativa</w:t>
            </w:r>
            <w:r w:rsidR="00F05657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é:</w:t>
            </w:r>
          </w:p>
          <w:p w14:paraId="2ACCFA5C" w14:textId="77777777" w:rsidR="005E34D8" w:rsidRPr="00630BD4" w:rsidRDefault="00F05657" w:rsidP="002A31BB">
            <w:pPr>
              <w:rPr>
                <w:b/>
                <w:bCs/>
                <w:color w:val="FF0000"/>
                <w:sz w:val="22"/>
                <w:szCs w:val="22"/>
                <w:lang w:val="pt-PT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  <w:lang w:val="pt-PT"/>
                  </w:rPr>
                  <m:t>∴M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2"/>
                        <w:szCs w:val="22"/>
                        <w:lang w:val="pt-PT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  <w:lang w:val="pt-PT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22"/>
                        <w:szCs w:val="22"/>
                        <w:lang w:val="pt-PT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2"/>
                        <w:szCs w:val="22"/>
                        <w:lang w:val="pt-PT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2"/>
                        <w:szCs w:val="22"/>
                        <w:lang w:val="pt-PT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22"/>
                        <w:szCs w:val="22"/>
                        <w:lang w:val="pt-PT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  <w:sz w:val="22"/>
                            <w:szCs w:val="22"/>
                            <w:lang w:val="pt-PT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2"/>
                            <w:szCs w:val="22"/>
                            <w:lang w:val="pt-PT"/>
                          </w:rPr>
                          <m:t>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2"/>
                            <w:szCs w:val="22"/>
                            <w:lang w:val="pt-PT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2"/>
                        <w:szCs w:val="22"/>
                        <w:lang w:val="pt-PT"/>
                      </w:rPr>
                      <m:t>-3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2"/>
                        <w:szCs w:val="22"/>
                        <w:lang w:val="pt-PT"/>
                      </w:rPr>
                      <m:t>n+2</m:t>
                    </m:r>
                  </m:e>
                </m:d>
              </m:oMath>
            </m:oMathPara>
          </w:p>
          <w:p w14:paraId="4BED99D5" w14:textId="77777777" w:rsidR="00923C46" w:rsidRDefault="00923C46" w:rsidP="002A31BB">
            <w:pPr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</w:p>
          <w:p w14:paraId="4712660B" w14:textId="7882C5DD" w:rsidR="00630BD4" w:rsidRPr="002A31BB" w:rsidRDefault="00630BD4" w:rsidP="002A31BB">
            <w:pPr>
              <w:rPr>
                <w:sz w:val="22"/>
                <w:szCs w:val="22"/>
                <w:lang w:val="pt-PT"/>
              </w:rPr>
            </w:pPr>
            <w:r w:rsidRPr="006C487B">
              <w:rPr>
                <w:b/>
                <w:bCs/>
                <w:color w:val="00B050"/>
                <w:sz w:val="22"/>
                <w:szCs w:val="22"/>
                <w:lang w:val="pt-PT"/>
              </w:rPr>
              <w:t>Exemplo: M(10)</w:t>
            </w:r>
            <w:r w:rsidR="00BC5F56" w:rsidRPr="006C487B">
              <w:rPr>
                <w:b/>
                <w:bCs/>
                <w:color w:val="00B050"/>
                <w:sz w:val="22"/>
                <w:szCs w:val="22"/>
                <w:lang w:val="pt-PT"/>
              </w:rPr>
              <w:t>=1/2(100-30+2)=1/2(</w:t>
            </w:r>
            <w:r w:rsidR="006C487B" w:rsidRPr="006C487B">
              <w:rPr>
                <w:b/>
                <w:bCs/>
                <w:color w:val="00B050"/>
                <w:sz w:val="22"/>
                <w:szCs w:val="22"/>
                <w:lang w:val="pt-PT"/>
              </w:rPr>
              <w:t>72</w:t>
            </w:r>
            <w:r w:rsidR="00BC5F56" w:rsidRPr="006C487B">
              <w:rPr>
                <w:b/>
                <w:bCs/>
                <w:color w:val="00B050"/>
                <w:sz w:val="22"/>
                <w:szCs w:val="22"/>
                <w:lang w:val="pt-PT"/>
              </w:rPr>
              <w:t>)</w:t>
            </w:r>
            <w:r w:rsidR="006C487B" w:rsidRPr="006C487B">
              <w:rPr>
                <w:b/>
                <w:bCs/>
                <w:color w:val="00B050"/>
                <w:sz w:val="22"/>
                <w:szCs w:val="22"/>
                <w:lang w:val="pt-PT"/>
              </w:rPr>
              <w:t>=36</w:t>
            </w:r>
            <w:r w:rsidR="006C487B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(como queríamos confirmar</w:t>
            </w:r>
            <w:r w:rsidR="001C0B42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com resultado da tabela</w:t>
            </w:r>
            <w:r w:rsidR="006C487B">
              <w:rPr>
                <w:b/>
                <w:bCs/>
                <w:color w:val="00B050"/>
                <w:sz w:val="22"/>
                <w:szCs w:val="22"/>
                <w:lang w:val="pt-PT"/>
              </w:rPr>
              <w:t>)</w:t>
            </w:r>
          </w:p>
        </w:tc>
      </w:tr>
    </w:tbl>
    <w:p w14:paraId="7F815733" w14:textId="77777777" w:rsidR="000743F8" w:rsidRPr="00774E98" w:rsidRDefault="000743F8" w:rsidP="000743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pt-PT"/>
        </w:rPr>
      </w:pPr>
    </w:p>
    <w:p w14:paraId="1FFB45CD" w14:textId="77777777" w:rsidR="000743F8" w:rsidRPr="00204E41" w:rsidRDefault="000743F8" w:rsidP="000743F8">
      <w:pPr>
        <w:jc w:val="left"/>
        <w:rPr>
          <w:b/>
          <w:bCs/>
          <w:sz w:val="2"/>
          <w:szCs w:val="2"/>
          <w:lang w:val="pt-PT"/>
        </w:rPr>
      </w:pPr>
      <w:r>
        <w:rPr>
          <w:b/>
          <w:bCs/>
          <w:lang w:val="pt-PT"/>
        </w:rPr>
        <w:softHyphen/>
      </w:r>
      <w:r>
        <w:rPr>
          <w:b/>
          <w:bCs/>
          <w:lang w:val="pt-PT"/>
        </w:rPr>
        <w:softHyphen/>
      </w:r>
    </w:p>
    <w:p w14:paraId="05B19022" w14:textId="23E55EC9" w:rsidR="000743F8" w:rsidRPr="00345016" w:rsidRDefault="000743F8" w:rsidP="000743F8">
      <w:pPr>
        <w:numPr>
          <w:ilvl w:val="0"/>
          <w:numId w:val="18"/>
        </w:numPr>
        <w:tabs>
          <w:tab w:val="left" w:pos="284"/>
        </w:tabs>
        <w:spacing w:after="120"/>
        <w:ind w:left="284" w:hanging="284"/>
        <w:rPr>
          <w:lang w:val="pt-PT"/>
        </w:rPr>
      </w:pPr>
      <w:r>
        <w:rPr>
          <w:lang w:val="pt-PT"/>
        </w:rPr>
        <w:t xml:space="preserve">Usando a expressão obtida acima, determine a </w:t>
      </w:r>
      <w:r w:rsidRPr="00E67188">
        <w:rPr>
          <w:b/>
          <w:bCs/>
          <w:lang w:val="pt-PT"/>
        </w:rPr>
        <w:t>ordem de complexidade do número de multiplicações</w:t>
      </w:r>
      <w:r>
        <w:rPr>
          <w:lang w:val="pt-PT"/>
        </w:rPr>
        <w:t xml:space="preserve"> efetuadas pela função iterativa. </w:t>
      </w:r>
      <w:r w:rsidRPr="00E67188">
        <w:rPr>
          <w:b/>
          <w:bCs/>
          <w:lang w:val="pt-PT"/>
        </w:rPr>
        <w:t>Compare</w:t>
      </w:r>
      <w:r>
        <w:rPr>
          <w:lang w:val="pt-PT"/>
        </w:rPr>
        <w:t xml:space="preserve"> a ordem de complexidade que acabou de obter com o resultado da </w:t>
      </w:r>
      <w:r w:rsidRPr="00E67188">
        <w:rPr>
          <w:b/>
          <w:bCs/>
          <w:lang w:val="pt-PT"/>
        </w:rPr>
        <w:t>análise experimental</w:t>
      </w:r>
      <w:r>
        <w:rPr>
          <w:lang w:val="pt-PT"/>
        </w:rPr>
        <w:t>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0743F8" w:rsidRPr="00643C0B" w14:paraId="48DBB841" w14:textId="77777777" w:rsidTr="000743F8">
        <w:trPr>
          <w:trHeight w:val="4611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326D8" w14:textId="5ED0C8F8" w:rsidR="000743F8" w:rsidRPr="00774E98" w:rsidRDefault="00244533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b/>
                <w:bCs/>
                <w:color w:val="00B050"/>
                <w:sz w:val="21"/>
                <w:szCs w:val="21"/>
                <w:lang w:val="pt-PT"/>
              </w:rPr>
              <w:t xml:space="preserve">A ordem de complexidade do número de </w:t>
            </w:r>
            <w:r w:rsidR="00A94512">
              <w:rPr>
                <w:b/>
                <w:bCs/>
                <w:color w:val="00B050"/>
                <w:sz w:val="21"/>
                <w:szCs w:val="21"/>
                <w:lang w:val="pt-PT"/>
              </w:rPr>
              <w:t>multiplicações efetuadas pela função iterativa</w:t>
            </w:r>
            <w:r w:rsidR="00E14A47">
              <w:rPr>
                <w:b/>
                <w:bCs/>
                <w:color w:val="00B050"/>
                <w:sz w:val="21"/>
                <w:szCs w:val="21"/>
                <w:lang w:val="pt-PT"/>
              </w:rPr>
              <w:t xml:space="preserve"> obtida na expressão acima é 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2"/>
                      <w:szCs w:val="22"/>
                      <w:lang w:val="pt-PT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2"/>
                      <w:szCs w:val="22"/>
                      <w:lang w:val="pt-PT"/>
                    </w:rPr>
                    <m:t>O(n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2"/>
                      <w:szCs w:val="22"/>
                      <w:lang w:val="pt-PT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  <w:lang w:val="pt-PT"/>
                </w:rPr>
                <m:t>), quadrática</m:t>
              </m:r>
            </m:oMath>
            <w:r w:rsidR="00C86C70">
              <w:rPr>
                <w:b/>
                <w:bCs/>
                <w:color w:val="FF0000"/>
                <w:sz w:val="22"/>
                <w:szCs w:val="22"/>
                <w:lang w:val="pt-PT"/>
              </w:rPr>
              <w:t xml:space="preserve"> </w:t>
            </w:r>
            <w:r w:rsidR="00C86C70">
              <w:rPr>
                <w:b/>
                <w:bCs/>
                <w:color w:val="00B050"/>
                <w:sz w:val="21"/>
                <w:szCs w:val="21"/>
                <w:lang w:val="pt-PT"/>
              </w:rPr>
              <w:t>.</w:t>
            </w:r>
          </w:p>
          <w:p w14:paraId="020269DF" w14:textId="77777777" w:rsidR="000743F8" w:rsidRDefault="000743F8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6C45083F" w14:textId="0C2E4284" w:rsidR="00C86C70" w:rsidRDefault="00F5161A" w:rsidP="00F51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  <w:r w:rsidRPr="00526FF8">
              <w:rPr>
                <w:b/>
                <w:color w:val="00B050"/>
                <w:szCs w:val="24"/>
                <w:lang w:val="pt-PT"/>
              </w:rPr>
              <w:t xml:space="preserve">Comparando a ordem de complexidade do número de multiplicações da função </w:t>
            </w:r>
            <w:r>
              <w:rPr>
                <w:b/>
                <w:color w:val="00B050"/>
                <w:szCs w:val="24"/>
                <w:lang w:val="pt-PT"/>
              </w:rPr>
              <w:t>iterativa</w:t>
            </w:r>
            <w:r w:rsidRPr="00526FF8">
              <w:rPr>
                <w:b/>
                <w:color w:val="00B050"/>
                <w:szCs w:val="24"/>
                <w:lang w:val="pt-PT"/>
              </w:rPr>
              <w:t xml:space="preserve"> da análise experimental  com a ordem obtida </w:t>
            </w:r>
            <w:r w:rsidR="00E76B37">
              <w:rPr>
                <w:b/>
                <w:color w:val="00B050"/>
                <w:szCs w:val="24"/>
                <w:lang w:val="pt-PT"/>
              </w:rPr>
              <w:t>formalmente</w:t>
            </w:r>
            <w:r w:rsidRPr="00526FF8">
              <w:rPr>
                <w:b/>
                <w:color w:val="00B050"/>
                <w:szCs w:val="24"/>
                <w:lang w:val="pt-PT"/>
              </w:rPr>
              <w:t xml:space="preserve">, nota-se que, </w:t>
            </w:r>
            <w:r w:rsidR="00CC3BA3">
              <w:rPr>
                <w:b/>
                <w:color w:val="00B050"/>
                <w:szCs w:val="24"/>
                <w:lang w:val="pt-PT"/>
              </w:rPr>
              <w:t xml:space="preserve">em </w:t>
            </w:r>
            <w:r w:rsidRPr="00526FF8">
              <w:rPr>
                <w:b/>
                <w:color w:val="00B050"/>
                <w:szCs w:val="24"/>
                <w:lang w:val="pt-PT"/>
              </w:rPr>
              <w:t>a</w:t>
            </w:r>
            <w:r w:rsidR="00CC3BA3">
              <w:rPr>
                <w:b/>
                <w:color w:val="00B050"/>
                <w:szCs w:val="24"/>
                <w:lang w:val="pt-PT"/>
              </w:rPr>
              <w:t xml:space="preserve">mbos </w:t>
            </w:r>
            <w:r w:rsidR="00FC3AA8">
              <w:rPr>
                <w:b/>
                <w:color w:val="00B050"/>
                <w:szCs w:val="24"/>
                <w:lang w:val="pt-PT"/>
              </w:rPr>
              <w:t>o</w:t>
            </w:r>
            <w:r w:rsidR="006E7BE6">
              <w:rPr>
                <w:b/>
                <w:color w:val="00B050"/>
                <w:szCs w:val="24"/>
                <w:lang w:val="pt-PT"/>
              </w:rPr>
              <w:t>s</w:t>
            </w:r>
            <w:r w:rsidR="00FC3AA8">
              <w:rPr>
                <w:b/>
                <w:color w:val="00B050"/>
                <w:szCs w:val="24"/>
                <w:lang w:val="pt-PT"/>
              </w:rPr>
              <w:t xml:space="preserve"> caso</w:t>
            </w:r>
            <w:r w:rsidR="006E7BE6">
              <w:rPr>
                <w:b/>
                <w:color w:val="00B050"/>
                <w:szCs w:val="24"/>
                <w:lang w:val="pt-PT"/>
              </w:rPr>
              <w:t>s</w:t>
            </w:r>
            <w:r w:rsidR="00FC3AA8">
              <w:rPr>
                <w:b/>
                <w:color w:val="00B050"/>
                <w:szCs w:val="24"/>
                <w:lang w:val="pt-PT"/>
              </w:rPr>
              <w:t xml:space="preserve"> a </w:t>
            </w:r>
            <w:r w:rsidR="007C142C">
              <w:rPr>
                <w:b/>
                <w:bCs/>
                <w:color w:val="00B050"/>
                <w:sz w:val="22"/>
                <w:szCs w:val="22"/>
                <w:lang w:val="pt-PT"/>
              </w:rPr>
              <w:t>possuem mesma ordem de complexidade.</w:t>
            </w:r>
            <w:r w:rsidR="004D64E8">
              <w:rPr>
                <w:b/>
                <w:bCs/>
                <w:color w:val="00B050"/>
                <w:sz w:val="22"/>
                <w:szCs w:val="22"/>
                <w:lang w:val="pt-PT"/>
              </w:rPr>
              <w:t xml:space="preserve"> </w:t>
            </w:r>
          </w:p>
          <w:p w14:paraId="077FEF47" w14:textId="520B3B6D" w:rsidR="0021607C" w:rsidRDefault="0021607C" w:rsidP="00F51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</w:p>
          <w:p w14:paraId="13F3AD20" w14:textId="77777777" w:rsidR="0021607C" w:rsidRDefault="0021607C" w:rsidP="00F51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</w:p>
          <w:p w14:paraId="5667BB90" w14:textId="77777777" w:rsidR="0021607C" w:rsidRDefault="0021607C" w:rsidP="00F51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color w:val="00B050"/>
                <w:sz w:val="22"/>
                <w:szCs w:val="22"/>
                <w:lang w:val="pt-PT"/>
              </w:rPr>
            </w:pPr>
          </w:p>
          <w:p w14:paraId="1625F2AE" w14:textId="60592184" w:rsidR="0021607C" w:rsidRPr="00E76B37" w:rsidRDefault="0021607C" w:rsidP="00F51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00B050"/>
                <w:szCs w:val="24"/>
                <w:lang w:val="pt-PT"/>
              </w:rPr>
            </w:pPr>
          </w:p>
        </w:tc>
      </w:tr>
    </w:tbl>
    <w:p w14:paraId="1A2CD823" w14:textId="77777777" w:rsidR="00912EC8" w:rsidRDefault="00912EC8" w:rsidP="008C63B7">
      <w:pPr>
        <w:pStyle w:val="ExercciosCharCharCharCharCharChar"/>
      </w:pPr>
    </w:p>
    <w:p w14:paraId="38CA016D" w14:textId="31E05A78" w:rsidR="000743F8" w:rsidRDefault="000743F8">
      <w:pPr>
        <w:jc w:val="left"/>
        <w:rPr>
          <w:rFonts w:ascii="Arial Narrow" w:hAnsi="Arial Narrow"/>
          <w:b/>
          <w:smallCaps/>
          <w:color w:val="000000" w:themeColor="text1"/>
          <w:szCs w:val="24"/>
          <w:lang w:val="pt-PT"/>
        </w:rPr>
      </w:pPr>
    </w:p>
    <w:sectPr w:rsidR="000743F8" w:rsidSect="00643C0B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134" w:right="1134" w:bottom="1134" w:left="1134" w:header="737" w:footer="73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AF24A" w14:textId="77777777" w:rsidR="00450AB7" w:rsidRDefault="00450AB7">
      <w:r>
        <w:separator/>
      </w:r>
    </w:p>
  </w:endnote>
  <w:endnote w:type="continuationSeparator" w:id="0">
    <w:p w14:paraId="66A1373E" w14:textId="77777777" w:rsidR="00450AB7" w:rsidRDefault="00450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2B79A" w14:textId="77777777" w:rsidR="007F2DB3" w:rsidRDefault="007F2DB3" w:rsidP="00EF5A06">
    <w:pPr>
      <w:pStyle w:val="Cabealho"/>
      <w:tabs>
        <w:tab w:val="clear" w:pos="8307"/>
        <w:tab w:val="right" w:pos="9639"/>
      </w:tabs>
      <w:rPr>
        <w:lang w:val="pt-PT"/>
      </w:rPr>
    </w:pPr>
  </w:p>
  <w:p w14:paraId="2C3A72E7" w14:textId="77777777" w:rsidR="007F2DB3" w:rsidRPr="00955AC0" w:rsidRDefault="007F2DB3" w:rsidP="00EF5A06">
    <w:pPr>
      <w:pStyle w:val="Cabealho"/>
      <w:tabs>
        <w:tab w:val="clear" w:pos="8307"/>
        <w:tab w:val="right" w:pos="9639"/>
      </w:tabs>
      <w:rPr>
        <w:b/>
        <w:sz w:val="20"/>
        <w:lang w:val="pt-PT"/>
      </w:rPr>
    </w:pPr>
    <w:r w:rsidRPr="00955AC0">
      <w:rPr>
        <w:b/>
        <w:sz w:val="20"/>
        <w:lang w:val="pt-PT"/>
      </w:rPr>
      <w:t>Nome</w:t>
    </w:r>
    <w:r>
      <w:rPr>
        <w:b/>
        <w:sz w:val="20"/>
        <w:lang w:val="pt-PT"/>
      </w:rPr>
      <w:t>:</w:t>
    </w:r>
    <w:r w:rsidRPr="00955AC0">
      <w:rPr>
        <w:b/>
        <w:sz w:val="20"/>
        <w:lang w:val="pt-PT"/>
      </w:rPr>
      <w:t xml:space="preserve">                                                                                                                                                               </w:t>
    </w:r>
    <w:r>
      <w:rPr>
        <w:b/>
        <w:sz w:val="20"/>
        <w:lang w:val="pt-PT"/>
      </w:rPr>
      <w:t xml:space="preserve">    </w:t>
    </w:r>
    <w:r w:rsidRPr="00955AC0">
      <w:rPr>
        <w:b/>
        <w:sz w:val="20"/>
        <w:lang w:val="pt-PT"/>
      </w:rPr>
      <w:t>Nº mec</w:t>
    </w:r>
    <w:r>
      <w:rPr>
        <w:b/>
        <w:sz w:val="20"/>
        <w:lang w:val="pt-PT"/>
      </w:rPr>
      <w:t>: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60EED" w14:textId="77777777" w:rsidR="007F2DB3" w:rsidRDefault="007F2DB3" w:rsidP="00CE0FDF">
    <w:pPr>
      <w:pStyle w:val="Cabealho"/>
      <w:tabs>
        <w:tab w:val="clear" w:pos="8307"/>
        <w:tab w:val="right" w:pos="9639"/>
      </w:tabs>
      <w:rPr>
        <w:lang w:val="pt-PT"/>
      </w:rPr>
    </w:pPr>
  </w:p>
  <w:p w14:paraId="5C179AE6" w14:textId="1E30A8CE" w:rsidR="007F2DB3" w:rsidRPr="00955AC0" w:rsidRDefault="007F2DB3" w:rsidP="00CE0FDF">
    <w:pPr>
      <w:pStyle w:val="Cabealho"/>
      <w:tabs>
        <w:tab w:val="clear" w:pos="8307"/>
        <w:tab w:val="right" w:pos="9639"/>
      </w:tabs>
      <w:rPr>
        <w:b/>
        <w:sz w:val="20"/>
        <w:lang w:val="pt-PT"/>
      </w:rPr>
    </w:pPr>
    <w:r w:rsidRPr="00955AC0">
      <w:rPr>
        <w:b/>
        <w:sz w:val="20"/>
        <w:lang w:val="pt-PT"/>
      </w:rPr>
      <w:t>Nome</w:t>
    </w:r>
    <w:r>
      <w:rPr>
        <w:b/>
        <w:sz w:val="20"/>
        <w:lang w:val="pt-PT"/>
      </w:rPr>
      <w:t>:</w:t>
    </w:r>
    <w:r w:rsidRPr="00955AC0">
      <w:rPr>
        <w:b/>
        <w:sz w:val="20"/>
        <w:lang w:val="pt-PT"/>
      </w:rPr>
      <w:t xml:space="preserve">  </w:t>
    </w:r>
    <w:r w:rsidR="00407D25">
      <w:rPr>
        <w:b/>
        <w:sz w:val="20"/>
        <w:lang w:val="pt-PT"/>
      </w:rPr>
      <w:t>Jodionísio da lucinda joão</w:t>
    </w:r>
    <w:r w:rsidR="004B7D15">
      <w:rPr>
        <w:b/>
        <w:sz w:val="20"/>
        <w:lang w:val="pt-PT"/>
      </w:rPr>
      <w:t xml:space="preserve"> muachifi</w:t>
    </w:r>
    <w:r w:rsidRPr="00955AC0">
      <w:rPr>
        <w:b/>
        <w:sz w:val="20"/>
        <w:lang w:val="pt-PT"/>
      </w:rPr>
      <w:t xml:space="preserve">                                                                                                  </w:t>
    </w:r>
    <w:r>
      <w:rPr>
        <w:b/>
        <w:sz w:val="20"/>
        <w:lang w:val="pt-PT"/>
      </w:rPr>
      <w:t xml:space="preserve">    </w:t>
    </w:r>
    <w:r w:rsidRPr="00955AC0">
      <w:rPr>
        <w:b/>
        <w:sz w:val="20"/>
        <w:lang w:val="pt-PT"/>
      </w:rPr>
      <w:t>Nº mec</w:t>
    </w:r>
    <w:r>
      <w:rPr>
        <w:b/>
        <w:sz w:val="20"/>
        <w:lang w:val="pt-PT"/>
      </w:rPr>
      <w:t>:</w:t>
    </w:r>
    <w:r w:rsidR="0093403B">
      <w:rPr>
        <w:b/>
        <w:sz w:val="20"/>
        <w:lang w:val="pt-PT"/>
      </w:rPr>
      <w:t xml:space="preserve">  97147</w:t>
    </w:r>
  </w:p>
  <w:p w14:paraId="109E4CB0" w14:textId="77777777" w:rsidR="007F2DB3" w:rsidRDefault="007F2DB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00B80" w14:textId="77777777" w:rsidR="00450AB7" w:rsidRDefault="00450AB7">
      <w:r>
        <w:separator/>
      </w:r>
    </w:p>
  </w:footnote>
  <w:footnote w:type="continuationSeparator" w:id="0">
    <w:p w14:paraId="6BDE2A28" w14:textId="77777777" w:rsidR="00450AB7" w:rsidRDefault="00450A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C1D13" w14:textId="77777777" w:rsidR="007F2DB3" w:rsidRPr="00CC6AFB" w:rsidRDefault="007F2DB3" w:rsidP="001D6AB9">
    <w:pPr>
      <w:pStyle w:val="Cabealho"/>
      <w:tabs>
        <w:tab w:val="clear" w:pos="8307"/>
        <w:tab w:val="right" w:pos="9639"/>
      </w:tabs>
      <w:rPr>
        <w:lang w:val="pt-PT"/>
      </w:rPr>
    </w:pPr>
    <w:r>
      <w:rPr>
        <w:lang w:val="pt-PT"/>
      </w:rPr>
      <w:t>Guião das Aulas Práticas de Algoritmos e Complexidade</w:t>
    </w:r>
    <w:r>
      <w:rPr>
        <w:rFonts w:cs="Courier New"/>
        <w:lang w:val="pt-PT"/>
      </w:rPr>
      <w:tab/>
    </w:r>
    <w:r>
      <w:rPr>
        <w:rStyle w:val="Nmerodepgina"/>
      </w:rPr>
      <w:fldChar w:fldCharType="begin"/>
    </w:r>
    <w:r w:rsidRPr="007327A1">
      <w:rPr>
        <w:rStyle w:val="Nmerodepgina"/>
        <w:lang w:val="pt-PT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PT"/>
      </w:rPr>
      <w:t>2</w:t>
    </w:r>
    <w:r>
      <w:rPr>
        <w:rStyle w:val="Nmerodep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5F8EB" w14:textId="77777777" w:rsidR="007F2DB3" w:rsidRPr="001C7A03" w:rsidRDefault="007F2DB3" w:rsidP="001D6AB9">
    <w:pPr>
      <w:pStyle w:val="Cabealho"/>
      <w:tabs>
        <w:tab w:val="clear" w:pos="8307"/>
        <w:tab w:val="right" w:pos="9639"/>
      </w:tabs>
      <w:jc w:val="left"/>
      <w:rPr>
        <w:lang w:val="pt-PT"/>
      </w:rPr>
    </w:pPr>
    <w:r>
      <w:rPr>
        <w:lang w:val="pt-PT"/>
      </w:rPr>
      <w:t>Guião das Aulas Práticas de Algoritmos e Complexidade</w:t>
    </w:r>
    <w:r w:rsidRPr="00A22197">
      <w:rPr>
        <w:rStyle w:val="Nmerodepgina"/>
        <w:lang w:val="pt-PT"/>
      </w:rPr>
      <w:tab/>
    </w:r>
    <w:r>
      <w:rPr>
        <w:rStyle w:val="Nmerodepgina"/>
      </w:rPr>
      <w:fldChar w:fldCharType="begin"/>
    </w:r>
    <w:r w:rsidRPr="001C7A03">
      <w:rPr>
        <w:rStyle w:val="Nmerodepgina"/>
        <w:lang w:val="pt-PT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PT"/>
      </w:rPr>
      <w:t>27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/>
        <w:lang w:val="pt-P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lang w:val="pt-P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42110CA"/>
    <w:multiLevelType w:val="hybridMultilevel"/>
    <w:tmpl w:val="8A7ACD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43486"/>
    <w:multiLevelType w:val="hybridMultilevel"/>
    <w:tmpl w:val="7DEC393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550ED"/>
    <w:multiLevelType w:val="multilevel"/>
    <w:tmpl w:val="AAF86BB4"/>
    <w:lvl w:ilvl="0">
      <w:numFmt w:val="decimal"/>
      <w:pStyle w:val="Ttulo1"/>
      <w:isLgl/>
      <w:suff w:val="nothing"/>
      <w:lvlText w:val="Capítulo %1"/>
      <w:lvlJc w:val="center"/>
      <w:pPr>
        <w:ind w:left="1134" w:hanging="846"/>
      </w:pPr>
      <w:rPr>
        <w:rFonts w:ascii="Garamond" w:hAnsi="Garamond" w:hint="default"/>
        <w:b/>
        <w:i w:val="0"/>
        <w:sz w:val="96"/>
        <w:szCs w:val="9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ascii="Garamond" w:hAnsi="Garamond" w:hint="default"/>
        <w:b/>
        <w:i w:val="0"/>
        <w:sz w:val="36"/>
        <w:szCs w:val="36"/>
      </w:rPr>
    </w:lvl>
    <w:lvl w:ilvl="2">
      <w:start w:val="1"/>
      <w:numFmt w:val="decimal"/>
      <w:pStyle w:val="Ttulo3"/>
      <w:isLgl/>
      <w:lvlText w:val="%1.%2.%3"/>
      <w:lvlJc w:val="left"/>
      <w:pPr>
        <w:tabs>
          <w:tab w:val="num" w:pos="709"/>
        </w:tabs>
        <w:ind w:left="709" w:hanging="709"/>
      </w:pPr>
      <w:rPr>
        <w:rFonts w:ascii="Garamond" w:hAnsi="Garamond" w:hint="default"/>
        <w:b/>
        <w:i w:val="0"/>
        <w:sz w:val="32"/>
        <w:szCs w:val="32"/>
      </w:rPr>
    </w:lvl>
    <w:lvl w:ilvl="3">
      <w:start w:val="1"/>
      <w:numFmt w:val="decimal"/>
      <w:pStyle w:val="Ttulo4"/>
      <w:isLgl/>
      <w:lvlText w:val="%1.%2.%3.%4"/>
      <w:lvlJc w:val="left"/>
      <w:pPr>
        <w:tabs>
          <w:tab w:val="num" w:pos="1080"/>
        </w:tabs>
        <w:ind w:left="765" w:hanging="765"/>
      </w:pPr>
      <w:rPr>
        <w:rFonts w:ascii="Garamond" w:hAnsi="Garamond" w:hint="default"/>
        <w:b/>
        <w:i w:val="0"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70442FE"/>
    <w:multiLevelType w:val="hybridMultilevel"/>
    <w:tmpl w:val="7D186AC6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104CB"/>
    <w:multiLevelType w:val="hybridMultilevel"/>
    <w:tmpl w:val="83A61F68"/>
    <w:lvl w:ilvl="0" w:tplc="FFFFFFFF">
      <w:start w:val="1"/>
      <w:numFmt w:val="bullet"/>
      <w:pStyle w:val="StyleGaramond11ptJustifiedBefore6pt1"/>
      <w:lvlText w:val=""/>
      <w:lvlJc w:val="left"/>
      <w:pPr>
        <w:tabs>
          <w:tab w:val="num" w:pos="-360"/>
        </w:tabs>
        <w:ind w:left="207" w:firstLine="153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6" w15:restartNumberingAfterBreak="0">
    <w:nsid w:val="18106051"/>
    <w:multiLevelType w:val="hybridMultilevel"/>
    <w:tmpl w:val="8F80AA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C3F5D"/>
    <w:multiLevelType w:val="hybridMultilevel"/>
    <w:tmpl w:val="295402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57239FF"/>
    <w:multiLevelType w:val="hybridMultilevel"/>
    <w:tmpl w:val="3098990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E44DB4"/>
    <w:multiLevelType w:val="multilevel"/>
    <w:tmpl w:val="7F9A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D049FF"/>
    <w:multiLevelType w:val="hybridMultilevel"/>
    <w:tmpl w:val="76CE51B8"/>
    <w:lvl w:ilvl="0" w:tplc="4B2890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C1212"/>
    <w:multiLevelType w:val="hybridMultilevel"/>
    <w:tmpl w:val="8F0EA934"/>
    <w:lvl w:ilvl="0" w:tplc="B1DA9C2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772F25"/>
    <w:multiLevelType w:val="hybridMultilevel"/>
    <w:tmpl w:val="B98CA6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49131C5"/>
    <w:multiLevelType w:val="hybridMultilevel"/>
    <w:tmpl w:val="FD80E0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EE0A2B"/>
    <w:multiLevelType w:val="hybridMultilevel"/>
    <w:tmpl w:val="A5A07E1C"/>
    <w:lvl w:ilvl="0" w:tplc="76DAF896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6400CB"/>
    <w:multiLevelType w:val="hybridMultilevel"/>
    <w:tmpl w:val="2DC2B7C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EA6787A"/>
    <w:multiLevelType w:val="hybridMultilevel"/>
    <w:tmpl w:val="5CA6CD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AF34AC"/>
    <w:multiLevelType w:val="hybridMultilevel"/>
    <w:tmpl w:val="24041CA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F4B7A8E"/>
    <w:multiLevelType w:val="hybridMultilevel"/>
    <w:tmpl w:val="5364BB82"/>
    <w:lvl w:ilvl="0" w:tplc="4DFE993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560999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7A0BDB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154CDD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53EC06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7F884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B1C45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5A0FED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0CF2683"/>
    <w:multiLevelType w:val="multilevel"/>
    <w:tmpl w:val="5364BB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2AB0E43"/>
    <w:multiLevelType w:val="multilevel"/>
    <w:tmpl w:val="88361962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5815B2A"/>
    <w:multiLevelType w:val="hybridMultilevel"/>
    <w:tmpl w:val="55DAEB36"/>
    <w:lvl w:ilvl="0" w:tplc="08160001">
      <w:start w:val="1"/>
      <w:numFmt w:val="bullet"/>
      <w:lvlText w:val=""/>
      <w:lvlJc w:val="left"/>
      <w:pPr>
        <w:ind w:left="783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E2A1B7E"/>
    <w:multiLevelType w:val="hybridMultilevel"/>
    <w:tmpl w:val="FD7068EC"/>
    <w:lvl w:ilvl="0" w:tplc="8F564432">
      <w:start w:val="1"/>
      <w:numFmt w:val="lowerLetter"/>
      <w:lvlText w:val="%1."/>
      <w:lvlJc w:val="left"/>
      <w:pPr>
        <w:tabs>
          <w:tab w:val="num" w:pos="1004"/>
        </w:tabs>
        <w:ind w:left="1004" w:hanging="360"/>
      </w:pPr>
      <w:rPr>
        <w:rFonts w:ascii="Garamond" w:hAnsi="Garamond" w:hint="default"/>
        <w:b/>
        <w:i w:val="0"/>
        <w:sz w:val="24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36B2297"/>
    <w:multiLevelType w:val="hybridMultilevel"/>
    <w:tmpl w:val="161CAC82"/>
    <w:lvl w:ilvl="0" w:tplc="D91EFB2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55B706C"/>
    <w:multiLevelType w:val="hybridMultilevel"/>
    <w:tmpl w:val="18FCCC18"/>
    <w:lvl w:ilvl="0" w:tplc="7180A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63DC7"/>
    <w:multiLevelType w:val="hybridMultilevel"/>
    <w:tmpl w:val="6FB04B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976F64"/>
    <w:multiLevelType w:val="multilevel"/>
    <w:tmpl w:val="9B685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EBC378E"/>
    <w:multiLevelType w:val="hybridMultilevel"/>
    <w:tmpl w:val="CFF2F744"/>
    <w:lvl w:ilvl="0" w:tplc="D8EEAFEE">
      <w:start w:val="1"/>
      <w:numFmt w:val="bullet"/>
      <w:pStyle w:val="NormalcomBullet"/>
      <w:lvlText w:val=""/>
      <w:lvlJc w:val="left"/>
      <w:pPr>
        <w:tabs>
          <w:tab w:val="num" w:pos="284"/>
        </w:tabs>
        <w:ind w:left="720" w:hanging="720"/>
      </w:pPr>
      <w:rPr>
        <w:rFonts w:ascii="Symbol" w:hAnsi="Symbol" w:hint="default"/>
      </w:rPr>
    </w:lvl>
    <w:lvl w:ilvl="1" w:tplc="CDBE6D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850A0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4E97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46D1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DF2B0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16BA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8AEB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104DA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7"/>
  </w:num>
  <w:num w:numId="3">
    <w:abstractNumId w:val="5"/>
  </w:num>
  <w:num w:numId="4">
    <w:abstractNumId w:val="18"/>
  </w:num>
  <w:num w:numId="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</w:num>
  <w:num w:numId="7">
    <w:abstractNumId w:val="4"/>
  </w:num>
  <w:num w:numId="8">
    <w:abstractNumId w:val="26"/>
  </w:num>
  <w:num w:numId="9">
    <w:abstractNumId w:val="19"/>
  </w:num>
  <w:num w:numId="10">
    <w:abstractNumId w:val="0"/>
  </w:num>
  <w:num w:numId="11">
    <w:abstractNumId w:val="16"/>
  </w:num>
  <w:num w:numId="12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10"/>
  </w:num>
  <w:num w:numId="15">
    <w:abstractNumId w:val="23"/>
  </w:num>
  <w:num w:numId="16">
    <w:abstractNumId w:val="11"/>
  </w:num>
  <w:num w:numId="17">
    <w:abstractNumId w:val="15"/>
  </w:num>
  <w:num w:numId="18">
    <w:abstractNumId w:val="17"/>
  </w:num>
  <w:num w:numId="19">
    <w:abstractNumId w:val="6"/>
  </w:num>
  <w:num w:numId="20">
    <w:abstractNumId w:val="13"/>
  </w:num>
  <w:num w:numId="21">
    <w:abstractNumId w:val="24"/>
  </w:num>
  <w:num w:numId="22">
    <w:abstractNumId w:val="8"/>
  </w:num>
  <w:num w:numId="23">
    <w:abstractNumId w:val="20"/>
  </w:num>
  <w:num w:numId="24">
    <w:abstractNumId w:val="9"/>
  </w:num>
  <w:num w:numId="25">
    <w:abstractNumId w:val="21"/>
  </w:num>
  <w:num w:numId="26">
    <w:abstractNumId w:val="7"/>
  </w:num>
  <w:num w:numId="27">
    <w:abstractNumId w:val="12"/>
  </w:num>
  <w:num w:numId="28">
    <w:abstractNumId w:val="25"/>
  </w:num>
  <w:num w:numId="29">
    <w:abstractNumId w:val="1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pt-PT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1E"/>
    <w:rsid w:val="00000EF8"/>
    <w:rsid w:val="00001433"/>
    <w:rsid w:val="0000345F"/>
    <w:rsid w:val="00003A3C"/>
    <w:rsid w:val="00004E72"/>
    <w:rsid w:val="00005CCB"/>
    <w:rsid w:val="00005D61"/>
    <w:rsid w:val="00005ECF"/>
    <w:rsid w:val="000062C2"/>
    <w:rsid w:val="0000687C"/>
    <w:rsid w:val="00006B5F"/>
    <w:rsid w:val="00006DB6"/>
    <w:rsid w:val="00007FFD"/>
    <w:rsid w:val="000110EF"/>
    <w:rsid w:val="00012BD4"/>
    <w:rsid w:val="00012C57"/>
    <w:rsid w:val="000143E3"/>
    <w:rsid w:val="00015182"/>
    <w:rsid w:val="00015FA5"/>
    <w:rsid w:val="000161FB"/>
    <w:rsid w:val="0001701F"/>
    <w:rsid w:val="0001760A"/>
    <w:rsid w:val="000220C2"/>
    <w:rsid w:val="00024D18"/>
    <w:rsid w:val="00025FEC"/>
    <w:rsid w:val="00026E92"/>
    <w:rsid w:val="00027105"/>
    <w:rsid w:val="0002782D"/>
    <w:rsid w:val="00027959"/>
    <w:rsid w:val="00027AA9"/>
    <w:rsid w:val="00031048"/>
    <w:rsid w:val="000319DD"/>
    <w:rsid w:val="00031FEF"/>
    <w:rsid w:val="0003255B"/>
    <w:rsid w:val="00032B45"/>
    <w:rsid w:val="0003302E"/>
    <w:rsid w:val="00034738"/>
    <w:rsid w:val="000348B9"/>
    <w:rsid w:val="00035068"/>
    <w:rsid w:val="000353FE"/>
    <w:rsid w:val="00037C04"/>
    <w:rsid w:val="000409C5"/>
    <w:rsid w:val="00040D2D"/>
    <w:rsid w:val="0004135D"/>
    <w:rsid w:val="00041CBA"/>
    <w:rsid w:val="000424E9"/>
    <w:rsid w:val="00045BFF"/>
    <w:rsid w:val="00046097"/>
    <w:rsid w:val="00046552"/>
    <w:rsid w:val="00046903"/>
    <w:rsid w:val="00050110"/>
    <w:rsid w:val="0005259E"/>
    <w:rsid w:val="000525CE"/>
    <w:rsid w:val="00052801"/>
    <w:rsid w:val="000529A5"/>
    <w:rsid w:val="00053857"/>
    <w:rsid w:val="00053CE7"/>
    <w:rsid w:val="00053EF0"/>
    <w:rsid w:val="0005467D"/>
    <w:rsid w:val="000547A7"/>
    <w:rsid w:val="00054F91"/>
    <w:rsid w:val="000569E1"/>
    <w:rsid w:val="000570C1"/>
    <w:rsid w:val="0005740C"/>
    <w:rsid w:val="00057548"/>
    <w:rsid w:val="00060522"/>
    <w:rsid w:val="0006172A"/>
    <w:rsid w:val="00063CD8"/>
    <w:rsid w:val="00064375"/>
    <w:rsid w:val="0006564C"/>
    <w:rsid w:val="00066AC9"/>
    <w:rsid w:val="00067D0E"/>
    <w:rsid w:val="0007002D"/>
    <w:rsid w:val="00070574"/>
    <w:rsid w:val="00070C9F"/>
    <w:rsid w:val="00071688"/>
    <w:rsid w:val="00071CED"/>
    <w:rsid w:val="00072576"/>
    <w:rsid w:val="000726A3"/>
    <w:rsid w:val="000741F4"/>
    <w:rsid w:val="000743F8"/>
    <w:rsid w:val="000768BB"/>
    <w:rsid w:val="0007709C"/>
    <w:rsid w:val="0007741A"/>
    <w:rsid w:val="0008172B"/>
    <w:rsid w:val="00081AA5"/>
    <w:rsid w:val="0008231E"/>
    <w:rsid w:val="00084B01"/>
    <w:rsid w:val="00085DA6"/>
    <w:rsid w:val="000865AD"/>
    <w:rsid w:val="00086D60"/>
    <w:rsid w:val="000902C5"/>
    <w:rsid w:val="00091655"/>
    <w:rsid w:val="000929C3"/>
    <w:rsid w:val="00092FB6"/>
    <w:rsid w:val="0009411F"/>
    <w:rsid w:val="00095A0A"/>
    <w:rsid w:val="00095AA5"/>
    <w:rsid w:val="00095BF8"/>
    <w:rsid w:val="00095CB3"/>
    <w:rsid w:val="000A07CA"/>
    <w:rsid w:val="000A0969"/>
    <w:rsid w:val="000A152E"/>
    <w:rsid w:val="000A2A27"/>
    <w:rsid w:val="000A2EF1"/>
    <w:rsid w:val="000A417D"/>
    <w:rsid w:val="000A566D"/>
    <w:rsid w:val="000B0AD8"/>
    <w:rsid w:val="000B29E4"/>
    <w:rsid w:val="000B2CF6"/>
    <w:rsid w:val="000B3542"/>
    <w:rsid w:val="000B3962"/>
    <w:rsid w:val="000B39F5"/>
    <w:rsid w:val="000B3ACA"/>
    <w:rsid w:val="000B4A54"/>
    <w:rsid w:val="000B510D"/>
    <w:rsid w:val="000B53AA"/>
    <w:rsid w:val="000B6941"/>
    <w:rsid w:val="000B6B69"/>
    <w:rsid w:val="000B6E87"/>
    <w:rsid w:val="000B767E"/>
    <w:rsid w:val="000B7F79"/>
    <w:rsid w:val="000C09A8"/>
    <w:rsid w:val="000C0C43"/>
    <w:rsid w:val="000C0D88"/>
    <w:rsid w:val="000C1A74"/>
    <w:rsid w:val="000C2C2B"/>
    <w:rsid w:val="000C59E2"/>
    <w:rsid w:val="000C6A05"/>
    <w:rsid w:val="000C7916"/>
    <w:rsid w:val="000D01FA"/>
    <w:rsid w:val="000D0BFC"/>
    <w:rsid w:val="000D19FA"/>
    <w:rsid w:val="000D218E"/>
    <w:rsid w:val="000D2C54"/>
    <w:rsid w:val="000D4263"/>
    <w:rsid w:val="000D51DA"/>
    <w:rsid w:val="000D5DBD"/>
    <w:rsid w:val="000D5F2C"/>
    <w:rsid w:val="000D7987"/>
    <w:rsid w:val="000E2DDF"/>
    <w:rsid w:val="000E3F69"/>
    <w:rsid w:val="000E4414"/>
    <w:rsid w:val="000E590C"/>
    <w:rsid w:val="000E67AA"/>
    <w:rsid w:val="000E7088"/>
    <w:rsid w:val="000F0A9C"/>
    <w:rsid w:val="000F0C13"/>
    <w:rsid w:val="000F2C7D"/>
    <w:rsid w:val="000F31A9"/>
    <w:rsid w:val="000F32EA"/>
    <w:rsid w:val="000F6271"/>
    <w:rsid w:val="000F70A2"/>
    <w:rsid w:val="000F70B2"/>
    <w:rsid w:val="000F761D"/>
    <w:rsid w:val="001006D6"/>
    <w:rsid w:val="00100C4B"/>
    <w:rsid w:val="00101DC0"/>
    <w:rsid w:val="0010210B"/>
    <w:rsid w:val="001027E5"/>
    <w:rsid w:val="00102854"/>
    <w:rsid w:val="00102BB1"/>
    <w:rsid w:val="00104D13"/>
    <w:rsid w:val="0010703A"/>
    <w:rsid w:val="0010761E"/>
    <w:rsid w:val="00110CBA"/>
    <w:rsid w:val="001122C4"/>
    <w:rsid w:val="0011331E"/>
    <w:rsid w:val="001133B9"/>
    <w:rsid w:val="001147B3"/>
    <w:rsid w:val="001148E7"/>
    <w:rsid w:val="00115108"/>
    <w:rsid w:val="00115ABC"/>
    <w:rsid w:val="00115CDE"/>
    <w:rsid w:val="001163AC"/>
    <w:rsid w:val="001166B8"/>
    <w:rsid w:val="00120E29"/>
    <w:rsid w:val="00121A87"/>
    <w:rsid w:val="00122D22"/>
    <w:rsid w:val="00124841"/>
    <w:rsid w:val="001249C7"/>
    <w:rsid w:val="00125AFE"/>
    <w:rsid w:val="00126A0A"/>
    <w:rsid w:val="00130236"/>
    <w:rsid w:val="00132302"/>
    <w:rsid w:val="00132EE0"/>
    <w:rsid w:val="00133DE8"/>
    <w:rsid w:val="00134446"/>
    <w:rsid w:val="0013526F"/>
    <w:rsid w:val="00135D37"/>
    <w:rsid w:val="00136F12"/>
    <w:rsid w:val="001371CC"/>
    <w:rsid w:val="00137380"/>
    <w:rsid w:val="00137428"/>
    <w:rsid w:val="001379DE"/>
    <w:rsid w:val="0014063D"/>
    <w:rsid w:val="00140F80"/>
    <w:rsid w:val="00141FD9"/>
    <w:rsid w:val="00142732"/>
    <w:rsid w:val="001442A3"/>
    <w:rsid w:val="001443D3"/>
    <w:rsid w:val="00145AAB"/>
    <w:rsid w:val="00146FBE"/>
    <w:rsid w:val="0015189B"/>
    <w:rsid w:val="00153655"/>
    <w:rsid w:val="001544B9"/>
    <w:rsid w:val="00154531"/>
    <w:rsid w:val="00154C9B"/>
    <w:rsid w:val="0015510C"/>
    <w:rsid w:val="00155506"/>
    <w:rsid w:val="00156072"/>
    <w:rsid w:val="0015672D"/>
    <w:rsid w:val="00157F15"/>
    <w:rsid w:val="00160013"/>
    <w:rsid w:val="00160967"/>
    <w:rsid w:val="00160EED"/>
    <w:rsid w:val="00161000"/>
    <w:rsid w:val="0016193D"/>
    <w:rsid w:val="00161EE9"/>
    <w:rsid w:val="0016250D"/>
    <w:rsid w:val="001627DB"/>
    <w:rsid w:val="00162A42"/>
    <w:rsid w:val="001655B8"/>
    <w:rsid w:val="00165715"/>
    <w:rsid w:val="001660E0"/>
    <w:rsid w:val="00173C1E"/>
    <w:rsid w:val="001759AA"/>
    <w:rsid w:val="00175F90"/>
    <w:rsid w:val="00176487"/>
    <w:rsid w:val="00176AAE"/>
    <w:rsid w:val="00181F80"/>
    <w:rsid w:val="00182708"/>
    <w:rsid w:val="00182E27"/>
    <w:rsid w:val="001840C4"/>
    <w:rsid w:val="001852CE"/>
    <w:rsid w:val="00186299"/>
    <w:rsid w:val="00186428"/>
    <w:rsid w:val="0019054D"/>
    <w:rsid w:val="00191FFC"/>
    <w:rsid w:val="00193707"/>
    <w:rsid w:val="00193EBD"/>
    <w:rsid w:val="00193FFA"/>
    <w:rsid w:val="001942E4"/>
    <w:rsid w:val="00194A35"/>
    <w:rsid w:val="00194CB2"/>
    <w:rsid w:val="00195023"/>
    <w:rsid w:val="00196038"/>
    <w:rsid w:val="00196EA9"/>
    <w:rsid w:val="0019713E"/>
    <w:rsid w:val="00197C90"/>
    <w:rsid w:val="001A025C"/>
    <w:rsid w:val="001A1547"/>
    <w:rsid w:val="001A3558"/>
    <w:rsid w:val="001A38A2"/>
    <w:rsid w:val="001A3ACB"/>
    <w:rsid w:val="001A42D4"/>
    <w:rsid w:val="001A58E5"/>
    <w:rsid w:val="001A5CA3"/>
    <w:rsid w:val="001B0226"/>
    <w:rsid w:val="001B072E"/>
    <w:rsid w:val="001B0929"/>
    <w:rsid w:val="001B0CC3"/>
    <w:rsid w:val="001B1546"/>
    <w:rsid w:val="001B235A"/>
    <w:rsid w:val="001B369F"/>
    <w:rsid w:val="001B5C7B"/>
    <w:rsid w:val="001B5D08"/>
    <w:rsid w:val="001B5F2C"/>
    <w:rsid w:val="001B6003"/>
    <w:rsid w:val="001C0B42"/>
    <w:rsid w:val="001C11F3"/>
    <w:rsid w:val="001C1776"/>
    <w:rsid w:val="001C3224"/>
    <w:rsid w:val="001C34CA"/>
    <w:rsid w:val="001C3CC3"/>
    <w:rsid w:val="001C7A03"/>
    <w:rsid w:val="001D02F8"/>
    <w:rsid w:val="001D0A11"/>
    <w:rsid w:val="001D131B"/>
    <w:rsid w:val="001D228B"/>
    <w:rsid w:val="001D2442"/>
    <w:rsid w:val="001D3723"/>
    <w:rsid w:val="001D43F9"/>
    <w:rsid w:val="001D460A"/>
    <w:rsid w:val="001D5569"/>
    <w:rsid w:val="001D591C"/>
    <w:rsid w:val="001D5FF7"/>
    <w:rsid w:val="001D60B7"/>
    <w:rsid w:val="001D63CC"/>
    <w:rsid w:val="001D6659"/>
    <w:rsid w:val="001D6AB9"/>
    <w:rsid w:val="001E0297"/>
    <w:rsid w:val="001E1C21"/>
    <w:rsid w:val="001E4115"/>
    <w:rsid w:val="001E48A6"/>
    <w:rsid w:val="001E6D61"/>
    <w:rsid w:val="001E7DB1"/>
    <w:rsid w:val="001F1833"/>
    <w:rsid w:val="001F2B5C"/>
    <w:rsid w:val="001F2F84"/>
    <w:rsid w:val="001F385C"/>
    <w:rsid w:val="001F3B77"/>
    <w:rsid w:val="001F4785"/>
    <w:rsid w:val="001F4E98"/>
    <w:rsid w:val="001F6854"/>
    <w:rsid w:val="0020085A"/>
    <w:rsid w:val="00202C75"/>
    <w:rsid w:val="00202ED7"/>
    <w:rsid w:val="00203FEE"/>
    <w:rsid w:val="00204E41"/>
    <w:rsid w:val="00206ECB"/>
    <w:rsid w:val="00210810"/>
    <w:rsid w:val="00210C5C"/>
    <w:rsid w:val="0021169E"/>
    <w:rsid w:val="0021330A"/>
    <w:rsid w:val="00213DF4"/>
    <w:rsid w:val="0021607C"/>
    <w:rsid w:val="00216B57"/>
    <w:rsid w:val="00216BEA"/>
    <w:rsid w:val="0022227D"/>
    <w:rsid w:val="002222AF"/>
    <w:rsid w:val="002241AF"/>
    <w:rsid w:val="0022451D"/>
    <w:rsid w:val="00224D7B"/>
    <w:rsid w:val="002251E4"/>
    <w:rsid w:val="002263B6"/>
    <w:rsid w:val="00226BA2"/>
    <w:rsid w:val="00227B05"/>
    <w:rsid w:val="00230CBD"/>
    <w:rsid w:val="00233ECD"/>
    <w:rsid w:val="00234344"/>
    <w:rsid w:val="00234A2D"/>
    <w:rsid w:val="00235128"/>
    <w:rsid w:val="00235DAA"/>
    <w:rsid w:val="0023651E"/>
    <w:rsid w:val="002403BC"/>
    <w:rsid w:val="002425E3"/>
    <w:rsid w:val="00242818"/>
    <w:rsid w:val="00243F61"/>
    <w:rsid w:val="00244533"/>
    <w:rsid w:val="00244F8A"/>
    <w:rsid w:val="00245EAB"/>
    <w:rsid w:val="00250ADC"/>
    <w:rsid w:val="00250F6B"/>
    <w:rsid w:val="0025126F"/>
    <w:rsid w:val="00252492"/>
    <w:rsid w:val="00252A11"/>
    <w:rsid w:val="00252F45"/>
    <w:rsid w:val="00253F50"/>
    <w:rsid w:val="0025538A"/>
    <w:rsid w:val="00255CB5"/>
    <w:rsid w:val="00257DE8"/>
    <w:rsid w:val="00260CCE"/>
    <w:rsid w:val="00260D83"/>
    <w:rsid w:val="00261586"/>
    <w:rsid w:val="00262042"/>
    <w:rsid w:val="00263465"/>
    <w:rsid w:val="00264B5D"/>
    <w:rsid w:val="00272157"/>
    <w:rsid w:val="00272F7F"/>
    <w:rsid w:val="002740CC"/>
    <w:rsid w:val="002757CA"/>
    <w:rsid w:val="00275926"/>
    <w:rsid w:val="002767AC"/>
    <w:rsid w:val="00276F05"/>
    <w:rsid w:val="00280265"/>
    <w:rsid w:val="002802E1"/>
    <w:rsid w:val="00281344"/>
    <w:rsid w:val="00281528"/>
    <w:rsid w:val="0028285E"/>
    <w:rsid w:val="002828FB"/>
    <w:rsid w:val="0028312E"/>
    <w:rsid w:val="00283216"/>
    <w:rsid w:val="00283B10"/>
    <w:rsid w:val="00284319"/>
    <w:rsid w:val="002847FA"/>
    <w:rsid w:val="00285308"/>
    <w:rsid w:val="0028562A"/>
    <w:rsid w:val="00285769"/>
    <w:rsid w:val="002862E3"/>
    <w:rsid w:val="002903E2"/>
    <w:rsid w:val="0029164E"/>
    <w:rsid w:val="002926AF"/>
    <w:rsid w:val="0029276F"/>
    <w:rsid w:val="00293439"/>
    <w:rsid w:val="00293612"/>
    <w:rsid w:val="00293B24"/>
    <w:rsid w:val="00293E29"/>
    <w:rsid w:val="00293FA0"/>
    <w:rsid w:val="00293FC1"/>
    <w:rsid w:val="00294DBA"/>
    <w:rsid w:val="00294DEA"/>
    <w:rsid w:val="00295AB1"/>
    <w:rsid w:val="002964F4"/>
    <w:rsid w:val="00296520"/>
    <w:rsid w:val="002976CC"/>
    <w:rsid w:val="0029772A"/>
    <w:rsid w:val="00297E75"/>
    <w:rsid w:val="002A001A"/>
    <w:rsid w:val="002A0653"/>
    <w:rsid w:val="002A0CAB"/>
    <w:rsid w:val="002A0E11"/>
    <w:rsid w:val="002A168E"/>
    <w:rsid w:val="002A1749"/>
    <w:rsid w:val="002A1F8C"/>
    <w:rsid w:val="002A210B"/>
    <w:rsid w:val="002A31BB"/>
    <w:rsid w:val="002A4E2A"/>
    <w:rsid w:val="002A5881"/>
    <w:rsid w:val="002A6356"/>
    <w:rsid w:val="002B0755"/>
    <w:rsid w:val="002B0DFA"/>
    <w:rsid w:val="002B10E1"/>
    <w:rsid w:val="002B1EBB"/>
    <w:rsid w:val="002B2DCB"/>
    <w:rsid w:val="002B33AA"/>
    <w:rsid w:val="002B517F"/>
    <w:rsid w:val="002B61C2"/>
    <w:rsid w:val="002B6F4B"/>
    <w:rsid w:val="002B7467"/>
    <w:rsid w:val="002C0D7B"/>
    <w:rsid w:val="002C1093"/>
    <w:rsid w:val="002C34A9"/>
    <w:rsid w:val="002C3E5B"/>
    <w:rsid w:val="002C3EAE"/>
    <w:rsid w:val="002C45D4"/>
    <w:rsid w:val="002C554F"/>
    <w:rsid w:val="002D2FC7"/>
    <w:rsid w:val="002D3252"/>
    <w:rsid w:val="002D521C"/>
    <w:rsid w:val="002D5DD1"/>
    <w:rsid w:val="002D6B14"/>
    <w:rsid w:val="002D744A"/>
    <w:rsid w:val="002E0893"/>
    <w:rsid w:val="002E2740"/>
    <w:rsid w:val="002E287C"/>
    <w:rsid w:val="002E2F0C"/>
    <w:rsid w:val="002E3633"/>
    <w:rsid w:val="002E5086"/>
    <w:rsid w:val="002E6668"/>
    <w:rsid w:val="002E6F18"/>
    <w:rsid w:val="002F042E"/>
    <w:rsid w:val="002F1D0B"/>
    <w:rsid w:val="002F31FA"/>
    <w:rsid w:val="002F3877"/>
    <w:rsid w:val="002F3994"/>
    <w:rsid w:val="002F44DF"/>
    <w:rsid w:val="002F501E"/>
    <w:rsid w:val="002F5458"/>
    <w:rsid w:val="002F5CE8"/>
    <w:rsid w:val="002F724D"/>
    <w:rsid w:val="00300901"/>
    <w:rsid w:val="00301FD1"/>
    <w:rsid w:val="00302D58"/>
    <w:rsid w:val="00302F7D"/>
    <w:rsid w:val="0030405D"/>
    <w:rsid w:val="00304156"/>
    <w:rsid w:val="003041C0"/>
    <w:rsid w:val="003061B3"/>
    <w:rsid w:val="0030625B"/>
    <w:rsid w:val="0030730E"/>
    <w:rsid w:val="003073B5"/>
    <w:rsid w:val="00307462"/>
    <w:rsid w:val="003076F5"/>
    <w:rsid w:val="00311A1C"/>
    <w:rsid w:val="00312FA4"/>
    <w:rsid w:val="003135A2"/>
    <w:rsid w:val="003143C9"/>
    <w:rsid w:val="00314F60"/>
    <w:rsid w:val="003158BA"/>
    <w:rsid w:val="00316702"/>
    <w:rsid w:val="00316BB2"/>
    <w:rsid w:val="00316C91"/>
    <w:rsid w:val="00317803"/>
    <w:rsid w:val="00320691"/>
    <w:rsid w:val="003206C7"/>
    <w:rsid w:val="003208FC"/>
    <w:rsid w:val="00320E7B"/>
    <w:rsid w:val="00322D52"/>
    <w:rsid w:val="00323B6D"/>
    <w:rsid w:val="00324160"/>
    <w:rsid w:val="00324E7D"/>
    <w:rsid w:val="003276B9"/>
    <w:rsid w:val="003279CF"/>
    <w:rsid w:val="00331DCF"/>
    <w:rsid w:val="00332B66"/>
    <w:rsid w:val="00332D2B"/>
    <w:rsid w:val="00333BCE"/>
    <w:rsid w:val="00333C42"/>
    <w:rsid w:val="00333D46"/>
    <w:rsid w:val="00334FA3"/>
    <w:rsid w:val="003351A7"/>
    <w:rsid w:val="00335603"/>
    <w:rsid w:val="0033580D"/>
    <w:rsid w:val="00336175"/>
    <w:rsid w:val="00336EF4"/>
    <w:rsid w:val="003372F0"/>
    <w:rsid w:val="00341A42"/>
    <w:rsid w:val="003424BE"/>
    <w:rsid w:val="00342617"/>
    <w:rsid w:val="0034297D"/>
    <w:rsid w:val="00342C17"/>
    <w:rsid w:val="00343DE7"/>
    <w:rsid w:val="00345016"/>
    <w:rsid w:val="00345D01"/>
    <w:rsid w:val="00346E8D"/>
    <w:rsid w:val="00346F97"/>
    <w:rsid w:val="00351B92"/>
    <w:rsid w:val="00352ABA"/>
    <w:rsid w:val="00352E30"/>
    <w:rsid w:val="00353A3B"/>
    <w:rsid w:val="00353B18"/>
    <w:rsid w:val="00354AF9"/>
    <w:rsid w:val="00354BFD"/>
    <w:rsid w:val="00354E3E"/>
    <w:rsid w:val="00354F9B"/>
    <w:rsid w:val="00355543"/>
    <w:rsid w:val="003560B4"/>
    <w:rsid w:val="00356222"/>
    <w:rsid w:val="003568D6"/>
    <w:rsid w:val="00356915"/>
    <w:rsid w:val="00356B5C"/>
    <w:rsid w:val="00356FF5"/>
    <w:rsid w:val="003575D3"/>
    <w:rsid w:val="00360FA5"/>
    <w:rsid w:val="00361048"/>
    <w:rsid w:val="003621D5"/>
    <w:rsid w:val="00362EE5"/>
    <w:rsid w:val="00363EFB"/>
    <w:rsid w:val="00365E27"/>
    <w:rsid w:val="0037065B"/>
    <w:rsid w:val="00370F5D"/>
    <w:rsid w:val="003713BE"/>
    <w:rsid w:val="00371E33"/>
    <w:rsid w:val="003728F5"/>
    <w:rsid w:val="00372911"/>
    <w:rsid w:val="00372C14"/>
    <w:rsid w:val="00373683"/>
    <w:rsid w:val="003740AB"/>
    <w:rsid w:val="00374980"/>
    <w:rsid w:val="00374A16"/>
    <w:rsid w:val="00375300"/>
    <w:rsid w:val="00375561"/>
    <w:rsid w:val="00375CB6"/>
    <w:rsid w:val="0037669D"/>
    <w:rsid w:val="00377B2A"/>
    <w:rsid w:val="003800D7"/>
    <w:rsid w:val="0038146E"/>
    <w:rsid w:val="00381E08"/>
    <w:rsid w:val="00381ED8"/>
    <w:rsid w:val="003839C9"/>
    <w:rsid w:val="00383E6B"/>
    <w:rsid w:val="0038520C"/>
    <w:rsid w:val="00385CAB"/>
    <w:rsid w:val="00385FCF"/>
    <w:rsid w:val="003867D9"/>
    <w:rsid w:val="0038715E"/>
    <w:rsid w:val="00387CA5"/>
    <w:rsid w:val="00387EAA"/>
    <w:rsid w:val="00390714"/>
    <w:rsid w:val="003920A0"/>
    <w:rsid w:val="00392AA8"/>
    <w:rsid w:val="00393566"/>
    <w:rsid w:val="0039491F"/>
    <w:rsid w:val="00394AB0"/>
    <w:rsid w:val="00394BEE"/>
    <w:rsid w:val="00395422"/>
    <w:rsid w:val="0039698D"/>
    <w:rsid w:val="003A06D2"/>
    <w:rsid w:val="003A176A"/>
    <w:rsid w:val="003A1FD8"/>
    <w:rsid w:val="003A20F7"/>
    <w:rsid w:val="003A2675"/>
    <w:rsid w:val="003A2A46"/>
    <w:rsid w:val="003A3675"/>
    <w:rsid w:val="003A485B"/>
    <w:rsid w:val="003A4B5E"/>
    <w:rsid w:val="003A4DC6"/>
    <w:rsid w:val="003A540A"/>
    <w:rsid w:val="003A580A"/>
    <w:rsid w:val="003A73C6"/>
    <w:rsid w:val="003B034F"/>
    <w:rsid w:val="003B17AB"/>
    <w:rsid w:val="003B2477"/>
    <w:rsid w:val="003B29F6"/>
    <w:rsid w:val="003B3C0B"/>
    <w:rsid w:val="003B3CEF"/>
    <w:rsid w:val="003B42B5"/>
    <w:rsid w:val="003B551F"/>
    <w:rsid w:val="003B5A33"/>
    <w:rsid w:val="003B5AD7"/>
    <w:rsid w:val="003B5C1B"/>
    <w:rsid w:val="003B6C5B"/>
    <w:rsid w:val="003B743C"/>
    <w:rsid w:val="003B7F5A"/>
    <w:rsid w:val="003C02AF"/>
    <w:rsid w:val="003C092A"/>
    <w:rsid w:val="003C1894"/>
    <w:rsid w:val="003C27AA"/>
    <w:rsid w:val="003C3689"/>
    <w:rsid w:val="003C4832"/>
    <w:rsid w:val="003C4F0A"/>
    <w:rsid w:val="003C5C73"/>
    <w:rsid w:val="003C5E23"/>
    <w:rsid w:val="003C602D"/>
    <w:rsid w:val="003C6F81"/>
    <w:rsid w:val="003C70BF"/>
    <w:rsid w:val="003C7DE0"/>
    <w:rsid w:val="003D0705"/>
    <w:rsid w:val="003D120A"/>
    <w:rsid w:val="003D1C8C"/>
    <w:rsid w:val="003D2FDA"/>
    <w:rsid w:val="003D42A2"/>
    <w:rsid w:val="003D42B9"/>
    <w:rsid w:val="003D4390"/>
    <w:rsid w:val="003D475D"/>
    <w:rsid w:val="003D5762"/>
    <w:rsid w:val="003D5FC1"/>
    <w:rsid w:val="003D7396"/>
    <w:rsid w:val="003D7585"/>
    <w:rsid w:val="003E0A29"/>
    <w:rsid w:val="003E0E2E"/>
    <w:rsid w:val="003E1521"/>
    <w:rsid w:val="003E3268"/>
    <w:rsid w:val="003E38A2"/>
    <w:rsid w:val="003E39C3"/>
    <w:rsid w:val="003E40AB"/>
    <w:rsid w:val="003E5619"/>
    <w:rsid w:val="003E5F34"/>
    <w:rsid w:val="003E7333"/>
    <w:rsid w:val="003E7AF4"/>
    <w:rsid w:val="003F0C74"/>
    <w:rsid w:val="003F10B4"/>
    <w:rsid w:val="003F11A1"/>
    <w:rsid w:val="003F290A"/>
    <w:rsid w:val="003F38EA"/>
    <w:rsid w:val="003F3D64"/>
    <w:rsid w:val="003F3E4B"/>
    <w:rsid w:val="003F4A17"/>
    <w:rsid w:val="003F52E3"/>
    <w:rsid w:val="003F5662"/>
    <w:rsid w:val="003F5D84"/>
    <w:rsid w:val="003F730C"/>
    <w:rsid w:val="0040048B"/>
    <w:rsid w:val="00400C70"/>
    <w:rsid w:val="00400E89"/>
    <w:rsid w:val="00400F83"/>
    <w:rsid w:val="004011D2"/>
    <w:rsid w:val="00402838"/>
    <w:rsid w:val="00403016"/>
    <w:rsid w:val="0040492E"/>
    <w:rsid w:val="00404C93"/>
    <w:rsid w:val="0040646D"/>
    <w:rsid w:val="00407D25"/>
    <w:rsid w:val="00407EE0"/>
    <w:rsid w:val="00410BCB"/>
    <w:rsid w:val="00411E0D"/>
    <w:rsid w:val="00412A75"/>
    <w:rsid w:val="0041350C"/>
    <w:rsid w:val="00415BE4"/>
    <w:rsid w:val="00417734"/>
    <w:rsid w:val="00417A0E"/>
    <w:rsid w:val="00422002"/>
    <w:rsid w:val="00422B09"/>
    <w:rsid w:val="004239EF"/>
    <w:rsid w:val="00424359"/>
    <w:rsid w:val="00424A93"/>
    <w:rsid w:val="00425668"/>
    <w:rsid w:val="00426C04"/>
    <w:rsid w:val="004275A8"/>
    <w:rsid w:val="00430AB2"/>
    <w:rsid w:val="00430AF1"/>
    <w:rsid w:val="00430CB9"/>
    <w:rsid w:val="0043177D"/>
    <w:rsid w:val="00431AE3"/>
    <w:rsid w:val="004320BD"/>
    <w:rsid w:val="004324D5"/>
    <w:rsid w:val="00434714"/>
    <w:rsid w:val="004367BC"/>
    <w:rsid w:val="004370E3"/>
    <w:rsid w:val="0044026A"/>
    <w:rsid w:val="004404FF"/>
    <w:rsid w:val="004425DC"/>
    <w:rsid w:val="0044404B"/>
    <w:rsid w:val="004442C0"/>
    <w:rsid w:val="0044451A"/>
    <w:rsid w:val="004451A4"/>
    <w:rsid w:val="00445DF6"/>
    <w:rsid w:val="004468CE"/>
    <w:rsid w:val="00447116"/>
    <w:rsid w:val="00450AB7"/>
    <w:rsid w:val="00451204"/>
    <w:rsid w:val="00452094"/>
    <w:rsid w:val="00453457"/>
    <w:rsid w:val="0045361B"/>
    <w:rsid w:val="00454073"/>
    <w:rsid w:val="004542C7"/>
    <w:rsid w:val="0045559C"/>
    <w:rsid w:val="00456EDE"/>
    <w:rsid w:val="004570D2"/>
    <w:rsid w:val="00460285"/>
    <w:rsid w:val="00460A2A"/>
    <w:rsid w:val="00460E22"/>
    <w:rsid w:val="0046241B"/>
    <w:rsid w:val="004625D1"/>
    <w:rsid w:val="0046437F"/>
    <w:rsid w:val="00466D5F"/>
    <w:rsid w:val="004672D3"/>
    <w:rsid w:val="004700BE"/>
    <w:rsid w:val="00471B4E"/>
    <w:rsid w:val="00472639"/>
    <w:rsid w:val="00472E9B"/>
    <w:rsid w:val="00473405"/>
    <w:rsid w:val="00474B61"/>
    <w:rsid w:val="004766C0"/>
    <w:rsid w:val="004808DA"/>
    <w:rsid w:val="00480977"/>
    <w:rsid w:val="00481185"/>
    <w:rsid w:val="00481883"/>
    <w:rsid w:val="0048193A"/>
    <w:rsid w:val="004823F2"/>
    <w:rsid w:val="00483365"/>
    <w:rsid w:val="00484150"/>
    <w:rsid w:val="00484D96"/>
    <w:rsid w:val="0048507E"/>
    <w:rsid w:val="00485DC0"/>
    <w:rsid w:val="004869AC"/>
    <w:rsid w:val="00487BE6"/>
    <w:rsid w:val="00492133"/>
    <w:rsid w:val="0049213D"/>
    <w:rsid w:val="004930FC"/>
    <w:rsid w:val="00493703"/>
    <w:rsid w:val="00493BA2"/>
    <w:rsid w:val="004942E1"/>
    <w:rsid w:val="0049701C"/>
    <w:rsid w:val="00497064"/>
    <w:rsid w:val="004A01C9"/>
    <w:rsid w:val="004A0309"/>
    <w:rsid w:val="004A29C4"/>
    <w:rsid w:val="004A2AB8"/>
    <w:rsid w:val="004A3173"/>
    <w:rsid w:val="004A40A8"/>
    <w:rsid w:val="004A4D4F"/>
    <w:rsid w:val="004A526D"/>
    <w:rsid w:val="004A6F02"/>
    <w:rsid w:val="004A6F49"/>
    <w:rsid w:val="004A7206"/>
    <w:rsid w:val="004A747F"/>
    <w:rsid w:val="004A7DB2"/>
    <w:rsid w:val="004B08C6"/>
    <w:rsid w:val="004B119F"/>
    <w:rsid w:val="004B1EB9"/>
    <w:rsid w:val="004B2C43"/>
    <w:rsid w:val="004B2CA3"/>
    <w:rsid w:val="004B5E07"/>
    <w:rsid w:val="004B6615"/>
    <w:rsid w:val="004B6F87"/>
    <w:rsid w:val="004B7D15"/>
    <w:rsid w:val="004C0933"/>
    <w:rsid w:val="004C0A39"/>
    <w:rsid w:val="004C12E8"/>
    <w:rsid w:val="004C329F"/>
    <w:rsid w:val="004C34AF"/>
    <w:rsid w:val="004C3D77"/>
    <w:rsid w:val="004C54BE"/>
    <w:rsid w:val="004C59D9"/>
    <w:rsid w:val="004C6425"/>
    <w:rsid w:val="004D37C5"/>
    <w:rsid w:val="004D3EEE"/>
    <w:rsid w:val="004D40B9"/>
    <w:rsid w:val="004D41FD"/>
    <w:rsid w:val="004D52A0"/>
    <w:rsid w:val="004D64E8"/>
    <w:rsid w:val="004D7564"/>
    <w:rsid w:val="004E10F9"/>
    <w:rsid w:val="004E1793"/>
    <w:rsid w:val="004E2A3B"/>
    <w:rsid w:val="004E2CA0"/>
    <w:rsid w:val="004E4CF3"/>
    <w:rsid w:val="004E4D8C"/>
    <w:rsid w:val="004E54BA"/>
    <w:rsid w:val="004E6021"/>
    <w:rsid w:val="004E7081"/>
    <w:rsid w:val="004E751C"/>
    <w:rsid w:val="004E7D37"/>
    <w:rsid w:val="004F1971"/>
    <w:rsid w:val="004F430C"/>
    <w:rsid w:val="004F4EC7"/>
    <w:rsid w:val="004F531D"/>
    <w:rsid w:val="004F5BBB"/>
    <w:rsid w:val="004F7A30"/>
    <w:rsid w:val="004F7C97"/>
    <w:rsid w:val="00500E31"/>
    <w:rsid w:val="00501B75"/>
    <w:rsid w:val="00502B7B"/>
    <w:rsid w:val="00503EC9"/>
    <w:rsid w:val="00504476"/>
    <w:rsid w:val="0050745A"/>
    <w:rsid w:val="00510D1A"/>
    <w:rsid w:val="00511B58"/>
    <w:rsid w:val="00511FE8"/>
    <w:rsid w:val="0051219F"/>
    <w:rsid w:val="00513819"/>
    <w:rsid w:val="00514504"/>
    <w:rsid w:val="0051539F"/>
    <w:rsid w:val="0051631C"/>
    <w:rsid w:val="0051695C"/>
    <w:rsid w:val="005173D2"/>
    <w:rsid w:val="00523513"/>
    <w:rsid w:val="005236C1"/>
    <w:rsid w:val="005252D9"/>
    <w:rsid w:val="00526FF8"/>
    <w:rsid w:val="00527F38"/>
    <w:rsid w:val="00530164"/>
    <w:rsid w:val="00530C9D"/>
    <w:rsid w:val="005326F2"/>
    <w:rsid w:val="00532A60"/>
    <w:rsid w:val="005358D8"/>
    <w:rsid w:val="00535A98"/>
    <w:rsid w:val="005365F4"/>
    <w:rsid w:val="00540F24"/>
    <w:rsid w:val="005412D5"/>
    <w:rsid w:val="005423E8"/>
    <w:rsid w:val="00542984"/>
    <w:rsid w:val="0054319E"/>
    <w:rsid w:val="00543BDA"/>
    <w:rsid w:val="00543E1C"/>
    <w:rsid w:val="00544097"/>
    <w:rsid w:val="005448B4"/>
    <w:rsid w:val="005450FF"/>
    <w:rsid w:val="00545A30"/>
    <w:rsid w:val="00545D72"/>
    <w:rsid w:val="005469C2"/>
    <w:rsid w:val="00546F5A"/>
    <w:rsid w:val="00546FE8"/>
    <w:rsid w:val="005507B5"/>
    <w:rsid w:val="00552874"/>
    <w:rsid w:val="005544CC"/>
    <w:rsid w:val="005606D5"/>
    <w:rsid w:val="00560B1A"/>
    <w:rsid w:val="005610A6"/>
    <w:rsid w:val="00561700"/>
    <w:rsid w:val="00561C45"/>
    <w:rsid w:val="0056204A"/>
    <w:rsid w:val="00562621"/>
    <w:rsid w:val="00564B26"/>
    <w:rsid w:val="0056647E"/>
    <w:rsid w:val="00567A8C"/>
    <w:rsid w:val="00570734"/>
    <w:rsid w:val="00570D42"/>
    <w:rsid w:val="00570DA5"/>
    <w:rsid w:val="005711A2"/>
    <w:rsid w:val="00571C7D"/>
    <w:rsid w:val="00571E17"/>
    <w:rsid w:val="00571E6D"/>
    <w:rsid w:val="00572643"/>
    <w:rsid w:val="00573527"/>
    <w:rsid w:val="00574639"/>
    <w:rsid w:val="00574C20"/>
    <w:rsid w:val="005760FE"/>
    <w:rsid w:val="00576144"/>
    <w:rsid w:val="005762EB"/>
    <w:rsid w:val="005765AB"/>
    <w:rsid w:val="00582909"/>
    <w:rsid w:val="0058426C"/>
    <w:rsid w:val="00584295"/>
    <w:rsid w:val="005864DF"/>
    <w:rsid w:val="005864E3"/>
    <w:rsid w:val="00586BD6"/>
    <w:rsid w:val="0059010B"/>
    <w:rsid w:val="00590430"/>
    <w:rsid w:val="00591CC5"/>
    <w:rsid w:val="00592149"/>
    <w:rsid w:val="00592496"/>
    <w:rsid w:val="00594735"/>
    <w:rsid w:val="00597A2E"/>
    <w:rsid w:val="005A0C5D"/>
    <w:rsid w:val="005A1675"/>
    <w:rsid w:val="005A1B19"/>
    <w:rsid w:val="005A1DA4"/>
    <w:rsid w:val="005A1F17"/>
    <w:rsid w:val="005A27EB"/>
    <w:rsid w:val="005A3113"/>
    <w:rsid w:val="005A5493"/>
    <w:rsid w:val="005A614A"/>
    <w:rsid w:val="005A7ACE"/>
    <w:rsid w:val="005A7C7F"/>
    <w:rsid w:val="005B0342"/>
    <w:rsid w:val="005B269C"/>
    <w:rsid w:val="005B2D4C"/>
    <w:rsid w:val="005B41F6"/>
    <w:rsid w:val="005B421E"/>
    <w:rsid w:val="005B5486"/>
    <w:rsid w:val="005B56F2"/>
    <w:rsid w:val="005B635C"/>
    <w:rsid w:val="005B7A48"/>
    <w:rsid w:val="005C0BB2"/>
    <w:rsid w:val="005C0DB9"/>
    <w:rsid w:val="005C17E0"/>
    <w:rsid w:val="005C1D54"/>
    <w:rsid w:val="005C1DE5"/>
    <w:rsid w:val="005C2BA2"/>
    <w:rsid w:val="005C2C0E"/>
    <w:rsid w:val="005C3DAE"/>
    <w:rsid w:val="005C466A"/>
    <w:rsid w:val="005C49FC"/>
    <w:rsid w:val="005C56AB"/>
    <w:rsid w:val="005C745C"/>
    <w:rsid w:val="005C749F"/>
    <w:rsid w:val="005C74AB"/>
    <w:rsid w:val="005D0E6B"/>
    <w:rsid w:val="005D0E94"/>
    <w:rsid w:val="005D1409"/>
    <w:rsid w:val="005D1410"/>
    <w:rsid w:val="005D16A0"/>
    <w:rsid w:val="005D2671"/>
    <w:rsid w:val="005D6F14"/>
    <w:rsid w:val="005D7EDC"/>
    <w:rsid w:val="005D7EE3"/>
    <w:rsid w:val="005E2A30"/>
    <w:rsid w:val="005E3208"/>
    <w:rsid w:val="005E34D8"/>
    <w:rsid w:val="005E3E22"/>
    <w:rsid w:val="005E441E"/>
    <w:rsid w:val="005E4BE1"/>
    <w:rsid w:val="005E5269"/>
    <w:rsid w:val="005E5F4E"/>
    <w:rsid w:val="005E65AD"/>
    <w:rsid w:val="005E7E1C"/>
    <w:rsid w:val="005F00CB"/>
    <w:rsid w:val="005F04B5"/>
    <w:rsid w:val="005F19A4"/>
    <w:rsid w:val="005F2E32"/>
    <w:rsid w:val="005F31C9"/>
    <w:rsid w:val="005F342B"/>
    <w:rsid w:val="005F3624"/>
    <w:rsid w:val="005F36A9"/>
    <w:rsid w:val="005F3D92"/>
    <w:rsid w:val="005F5223"/>
    <w:rsid w:val="005F5402"/>
    <w:rsid w:val="005F5694"/>
    <w:rsid w:val="005F67DB"/>
    <w:rsid w:val="005F6E35"/>
    <w:rsid w:val="005F7840"/>
    <w:rsid w:val="005F7D5E"/>
    <w:rsid w:val="006007C8"/>
    <w:rsid w:val="00600CCE"/>
    <w:rsid w:val="0060174C"/>
    <w:rsid w:val="00602CF2"/>
    <w:rsid w:val="006033E6"/>
    <w:rsid w:val="00604CB7"/>
    <w:rsid w:val="00612044"/>
    <w:rsid w:val="00612D3C"/>
    <w:rsid w:val="00613155"/>
    <w:rsid w:val="0061324F"/>
    <w:rsid w:val="00613E1C"/>
    <w:rsid w:val="00613F61"/>
    <w:rsid w:val="00614351"/>
    <w:rsid w:val="006146EA"/>
    <w:rsid w:val="0061613C"/>
    <w:rsid w:val="00616DEE"/>
    <w:rsid w:val="006200F7"/>
    <w:rsid w:val="006205EF"/>
    <w:rsid w:val="00623115"/>
    <w:rsid w:val="006261CD"/>
    <w:rsid w:val="00627640"/>
    <w:rsid w:val="00627730"/>
    <w:rsid w:val="006306D2"/>
    <w:rsid w:val="00630B04"/>
    <w:rsid w:val="00630BD4"/>
    <w:rsid w:val="00630FAF"/>
    <w:rsid w:val="00631081"/>
    <w:rsid w:val="0063130A"/>
    <w:rsid w:val="00632051"/>
    <w:rsid w:val="006321DB"/>
    <w:rsid w:val="00632668"/>
    <w:rsid w:val="0063277C"/>
    <w:rsid w:val="00632C3F"/>
    <w:rsid w:val="00633106"/>
    <w:rsid w:val="00634D75"/>
    <w:rsid w:val="006353D5"/>
    <w:rsid w:val="00635FBB"/>
    <w:rsid w:val="00636CF4"/>
    <w:rsid w:val="00636CF9"/>
    <w:rsid w:val="0063759A"/>
    <w:rsid w:val="0063785F"/>
    <w:rsid w:val="00640325"/>
    <w:rsid w:val="00640F24"/>
    <w:rsid w:val="006438DA"/>
    <w:rsid w:val="0064392C"/>
    <w:rsid w:val="00643C0B"/>
    <w:rsid w:val="0064439F"/>
    <w:rsid w:val="00644463"/>
    <w:rsid w:val="00646873"/>
    <w:rsid w:val="0064798F"/>
    <w:rsid w:val="00650EAC"/>
    <w:rsid w:val="00651CEB"/>
    <w:rsid w:val="006533CB"/>
    <w:rsid w:val="0065448C"/>
    <w:rsid w:val="00655174"/>
    <w:rsid w:val="00655F1A"/>
    <w:rsid w:val="006573E3"/>
    <w:rsid w:val="0065785B"/>
    <w:rsid w:val="006610B2"/>
    <w:rsid w:val="00661F1A"/>
    <w:rsid w:val="006622A8"/>
    <w:rsid w:val="00663B86"/>
    <w:rsid w:val="00664B7A"/>
    <w:rsid w:val="00665083"/>
    <w:rsid w:val="0066590D"/>
    <w:rsid w:val="0066596E"/>
    <w:rsid w:val="006659CC"/>
    <w:rsid w:val="00665A6C"/>
    <w:rsid w:val="00665E16"/>
    <w:rsid w:val="00666293"/>
    <w:rsid w:val="0066661A"/>
    <w:rsid w:val="00667E57"/>
    <w:rsid w:val="006706EE"/>
    <w:rsid w:val="00672339"/>
    <w:rsid w:val="0067263A"/>
    <w:rsid w:val="00673D88"/>
    <w:rsid w:val="00674382"/>
    <w:rsid w:val="00675130"/>
    <w:rsid w:val="00676C95"/>
    <w:rsid w:val="0068241E"/>
    <w:rsid w:val="00682F65"/>
    <w:rsid w:val="00683C38"/>
    <w:rsid w:val="00683D2D"/>
    <w:rsid w:val="0068443B"/>
    <w:rsid w:val="006847C6"/>
    <w:rsid w:val="00684B9E"/>
    <w:rsid w:val="006852A6"/>
    <w:rsid w:val="006874F7"/>
    <w:rsid w:val="00687B57"/>
    <w:rsid w:val="00692491"/>
    <w:rsid w:val="006926D9"/>
    <w:rsid w:val="00692B16"/>
    <w:rsid w:val="00693005"/>
    <w:rsid w:val="00694B14"/>
    <w:rsid w:val="00695834"/>
    <w:rsid w:val="00697235"/>
    <w:rsid w:val="006973EB"/>
    <w:rsid w:val="006978AF"/>
    <w:rsid w:val="006A0C8F"/>
    <w:rsid w:val="006A1600"/>
    <w:rsid w:val="006A163F"/>
    <w:rsid w:val="006A1D2B"/>
    <w:rsid w:val="006A25C0"/>
    <w:rsid w:val="006A29C4"/>
    <w:rsid w:val="006A2AC1"/>
    <w:rsid w:val="006A2B26"/>
    <w:rsid w:val="006A3B3A"/>
    <w:rsid w:val="006A40C8"/>
    <w:rsid w:val="006A44BB"/>
    <w:rsid w:val="006A4925"/>
    <w:rsid w:val="006A5870"/>
    <w:rsid w:val="006A670E"/>
    <w:rsid w:val="006A67BE"/>
    <w:rsid w:val="006A723F"/>
    <w:rsid w:val="006A7536"/>
    <w:rsid w:val="006A77BA"/>
    <w:rsid w:val="006B02FB"/>
    <w:rsid w:val="006B0853"/>
    <w:rsid w:val="006B1175"/>
    <w:rsid w:val="006B13A9"/>
    <w:rsid w:val="006B2455"/>
    <w:rsid w:val="006B3106"/>
    <w:rsid w:val="006B37D6"/>
    <w:rsid w:val="006B4B0B"/>
    <w:rsid w:val="006B4EF7"/>
    <w:rsid w:val="006B5F21"/>
    <w:rsid w:val="006B74F5"/>
    <w:rsid w:val="006B755A"/>
    <w:rsid w:val="006B75F6"/>
    <w:rsid w:val="006C1B4F"/>
    <w:rsid w:val="006C1BC2"/>
    <w:rsid w:val="006C1ECC"/>
    <w:rsid w:val="006C4273"/>
    <w:rsid w:val="006C4390"/>
    <w:rsid w:val="006C487B"/>
    <w:rsid w:val="006C49E2"/>
    <w:rsid w:val="006C7340"/>
    <w:rsid w:val="006C798C"/>
    <w:rsid w:val="006D08CC"/>
    <w:rsid w:val="006D0C16"/>
    <w:rsid w:val="006D1AB0"/>
    <w:rsid w:val="006D369A"/>
    <w:rsid w:val="006D3A3B"/>
    <w:rsid w:val="006D3BC3"/>
    <w:rsid w:val="006D455A"/>
    <w:rsid w:val="006D6E1D"/>
    <w:rsid w:val="006D7790"/>
    <w:rsid w:val="006E026C"/>
    <w:rsid w:val="006E03C8"/>
    <w:rsid w:val="006E0DE9"/>
    <w:rsid w:val="006E1105"/>
    <w:rsid w:val="006E135A"/>
    <w:rsid w:val="006E3286"/>
    <w:rsid w:val="006E4760"/>
    <w:rsid w:val="006E7991"/>
    <w:rsid w:val="006E79AE"/>
    <w:rsid w:val="006E7BE6"/>
    <w:rsid w:val="006F03EB"/>
    <w:rsid w:val="006F11DC"/>
    <w:rsid w:val="006F13B0"/>
    <w:rsid w:val="006F1EBF"/>
    <w:rsid w:val="006F2000"/>
    <w:rsid w:val="006F2E35"/>
    <w:rsid w:val="006F35CA"/>
    <w:rsid w:val="006F3633"/>
    <w:rsid w:val="006F3959"/>
    <w:rsid w:val="006F3FA9"/>
    <w:rsid w:val="006F55AF"/>
    <w:rsid w:val="006F5EB2"/>
    <w:rsid w:val="006F67F7"/>
    <w:rsid w:val="006F72F0"/>
    <w:rsid w:val="007006A2"/>
    <w:rsid w:val="00700988"/>
    <w:rsid w:val="00701D06"/>
    <w:rsid w:val="00703A91"/>
    <w:rsid w:val="00705D3E"/>
    <w:rsid w:val="00706992"/>
    <w:rsid w:val="00707542"/>
    <w:rsid w:val="00707604"/>
    <w:rsid w:val="007079FE"/>
    <w:rsid w:val="007109AE"/>
    <w:rsid w:val="0071235B"/>
    <w:rsid w:val="00713604"/>
    <w:rsid w:val="00715F26"/>
    <w:rsid w:val="00715F36"/>
    <w:rsid w:val="0071633B"/>
    <w:rsid w:val="0071702E"/>
    <w:rsid w:val="00717C5B"/>
    <w:rsid w:val="007208CB"/>
    <w:rsid w:val="00722865"/>
    <w:rsid w:val="00722992"/>
    <w:rsid w:val="007232A9"/>
    <w:rsid w:val="007238B0"/>
    <w:rsid w:val="00723C1E"/>
    <w:rsid w:val="00723D9D"/>
    <w:rsid w:val="00724DEE"/>
    <w:rsid w:val="0072545D"/>
    <w:rsid w:val="00725E12"/>
    <w:rsid w:val="00725E45"/>
    <w:rsid w:val="00725EDE"/>
    <w:rsid w:val="00726FF1"/>
    <w:rsid w:val="00730CAC"/>
    <w:rsid w:val="00732067"/>
    <w:rsid w:val="0073234E"/>
    <w:rsid w:val="00732FBA"/>
    <w:rsid w:val="007358D9"/>
    <w:rsid w:val="007365E2"/>
    <w:rsid w:val="00736C91"/>
    <w:rsid w:val="0074006C"/>
    <w:rsid w:val="00740AE3"/>
    <w:rsid w:val="00743007"/>
    <w:rsid w:val="0074342D"/>
    <w:rsid w:val="00744405"/>
    <w:rsid w:val="007448D6"/>
    <w:rsid w:val="00745CC6"/>
    <w:rsid w:val="00745CDF"/>
    <w:rsid w:val="00750438"/>
    <w:rsid w:val="00751FCB"/>
    <w:rsid w:val="00753D6D"/>
    <w:rsid w:val="00754CFA"/>
    <w:rsid w:val="0075668B"/>
    <w:rsid w:val="00760904"/>
    <w:rsid w:val="00761493"/>
    <w:rsid w:val="00761ED4"/>
    <w:rsid w:val="007639FB"/>
    <w:rsid w:val="00764219"/>
    <w:rsid w:val="00766521"/>
    <w:rsid w:val="00766CA1"/>
    <w:rsid w:val="00766D40"/>
    <w:rsid w:val="00767E3B"/>
    <w:rsid w:val="00770820"/>
    <w:rsid w:val="00770DF2"/>
    <w:rsid w:val="00772083"/>
    <w:rsid w:val="00772293"/>
    <w:rsid w:val="00772DD6"/>
    <w:rsid w:val="00772EEE"/>
    <w:rsid w:val="00773A3F"/>
    <w:rsid w:val="00773C77"/>
    <w:rsid w:val="00773DA8"/>
    <w:rsid w:val="007744C6"/>
    <w:rsid w:val="00774DA5"/>
    <w:rsid w:val="0077519A"/>
    <w:rsid w:val="00780005"/>
    <w:rsid w:val="00780909"/>
    <w:rsid w:val="007810EB"/>
    <w:rsid w:val="00781A0E"/>
    <w:rsid w:val="007830EE"/>
    <w:rsid w:val="007847D1"/>
    <w:rsid w:val="00786C9A"/>
    <w:rsid w:val="007872CB"/>
    <w:rsid w:val="0078794F"/>
    <w:rsid w:val="00787DC4"/>
    <w:rsid w:val="007906B9"/>
    <w:rsid w:val="00790C52"/>
    <w:rsid w:val="007937C4"/>
    <w:rsid w:val="00794435"/>
    <w:rsid w:val="00794C50"/>
    <w:rsid w:val="00797523"/>
    <w:rsid w:val="00797D2C"/>
    <w:rsid w:val="007A0E4D"/>
    <w:rsid w:val="007A1C8A"/>
    <w:rsid w:val="007A1DBC"/>
    <w:rsid w:val="007A3880"/>
    <w:rsid w:val="007A3E88"/>
    <w:rsid w:val="007A44D3"/>
    <w:rsid w:val="007A6A0B"/>
    <w:rsid w:val="007A6F8B"/>
    <w:rsid w:val="007B1D77"/>
    <w:rsid w:val="007B2E95"/>
    <w:rsid w:val="007B36E0"/>
    <w:rsid w:val="007B4A6C"/>
    <w:rsid w:val="007B525D"/>
    <w:rsid w:val="007B54CF"/>
    <w:rsid w:val="007B643A"/>
    <w:rsid w:val="007B69EB"/>
    <w:rsid w:val="007B6F91"/>
    <w:rsid w:val="007B7FBD"/>
    <w:rsid w:val="007C089D"/>
    <w:rsid w:val="007C0C4E"/>
    <w:rsid w:val="007C142C"/>
    <w:rsid w:val="007C15A1"/>
    <w:rsid w:val="007C1DDC"/>
    <w:rsid w:val="007C1FC1"/>
    <w:rsid w:val="007C2598"/>
    <w:rsid w:val="007C287F"/>
    <w:rsid w:val="007C2A44"/>
    <w:rsid w:val="007C31BB"/>
    <w:rsid w:val="007C33C7"/>
    <w:rsid w:val="007C4674"/>
    <w:rsid w:val="007C4831"/>
    <w:rsid w:val="007C4E9B"/>
    <w:rsid w:val="007C54E0"/>
    <w:rsid w:val="007C6676"/>
    <w:rsid w:val="007C6839"/>
    <w:rsid w:val="007C71FD"/>
    <w:rsid w:val="007C7FA8"/>
    <w:rsid w:val="007D1ECF"/>
    <w:rsid w:val="007D2C17"/>
    <w:rsid w:val="007D3377"/>
    <w:rsid w:val="007D3D7C"/>
    <w:rsid w:val="007D5DC0"/>
    <w:rsid w:val="007D790F"/>
    <w:rsid w:val="007E3764"/>
    <w:rsid w:val="007E568E"/>
    <w:rsid w:val="007E6D6A"/>
    <w:rsid w:val="007E78DD"/>
    <w:rsid w:val="007F0A53"/>
    <w:rsid w:val="007F0DF3"/>
    <w:rsid w:val="007F1B88"/>
    <w:rsid w:val="007F2DB3"/>
    <w:rsid w:val="007F3A06"/>
    <w:rsid w:val="007F3A6B"/>
    <w:rsid w:val="007F3C15"/>
    <w:rsid w:val="007F45A9"/>
    <w:rsid w:val="007F4F44"/>
    <w:rsid w:val="007F54D8"/>
    <w:rsid w:val="007F5A61"/>
    <w:rsid w:val="0080081B"/>
    <w:rsid w:val="00801032"/>
    <w:rsid w:val="0080246F"/>
    <w:rsid w:val="0080311D"/>
    <w:rsid w:val="00803697"/>
    <w:rsid w:val="00805626"/>
    <w:rsid w:val="0080606F"/>
    <w:rsid w:val="008060B9"/>
    <w:rsid w:val="0080685C"/>
    <w:rsid w:val="00810033"/>
    <w:rsid w:val="00811057"/>
    <w:rsid w:val="00811E4F"/>
    <w:rsid w:val="00813C1C"/>
    <w:rsid w:val="0081434C"/>
    <w:rsid w:val="008146F9"/>
    <w:rsid w:val="00814A40"/>
    <w:rsid w:val="008150B2"/>
    <w:rsid w:val="0081536A"/>
    <w:rsid w:val="0081540B"/>
    <w:rsid w:val="0081661D"/>
    <w:rsid w:val="00816A2D"/>
    <w:rsid w:val="00816BDF"/>
    <w:rsid w:val="00817186"/>
    <w:rsid w:val="00817C76"/>
    <w:rsid w:val="0082141E"/>
    <w:rsid w:val="0082165A"/>
    <w:rsid w:val="00821F87"/>
    <w:rsid w:val="00822042"/>
    <w:rsid w:val="008227A2"/>
    <w:rsid w:val="00822A54"/>
    <w:rsid w:val="00822CDD"/>
    <w:rsid w:val="00823AF7"/>
    <w:rsid w:val="00824331"/>
    <w:rsid w:val="008246A8"/>
    <w:rsid w:val="00824C9A"/>
    <w:rsid w:val="00824FE3"/>
    <w:rsid w:val="0082557F"/>
    <w:rsid w:val="00827410"/>
    <w:rsid w:val="008302FA"/>
    <w:rsid w:val="00830CA2"/>
    <w:rsid w:val="00831591"/>
    <w:rsid w:val="00831D74"/>
    <w:rsid w:val="00833867"/>
    <w:rsid w:val="00833CB5"/>
    <w:rsid w:val="00834A6B"/>
    <w:rsid w:val="008353AD"/>
    <w:rsid w:val="00836654"/>
    <w:rsid w:val="008372D1"/>
    <w:rsid w:val="00841379"/>
    <w:rsid w:val="008415F9"/>
    <w:rsid w:val="0084206A"/>
    <w:rsid w:val="00843449"/>
    <w:rsid w:val="008440D6"/>
    <w:rsid w:val="0084569B"/>
    <w:rsid w:val="0084795E"/>
    <w:rsid w:val="008502E6"/>
    <w:rsid w:val="00851C42"/>
    <w:rsid w:val="00852443"/>
    <w:rsid w:val="00852A51"/>
    <w:rsid w:val="00853546"/>
    <w:rsid w:val="00853987"/>
    <w:rsid w:val="00853D6B"/>
    <w:rsid w:val="0085418C"/>
    <w:rsid w:val="00854629"/>
    <w:rsid w:val="00854A9F"/>
    <w:rsid w:val="00855D4C"/>
    <w:rsid w:val="00856B24"/>
    <w:rsid w:val="0086022F"/>
    <w:rsid w:val="0086068C"/>
    <w:rsid w:val="008606AD"/>
    <w:rsid w:val="00861DE3"/>
    <w:rsid w:val="00862A44"/>
    <w:rsid w:val="00862CF5"/>
    <w:rsid w:val="0086694B"/>
    <w:rsid w:val="00866F12"/>
    <w:rsid w:val="00867C4A"/>
    <w:rsid w:val="00867EE1"/>
    <w:rsid w:val="00870FDC"/>
    <w:rsid w:val="00871701"/>
    <w:rsid w:val="00871E51"/>
    <w:rsid w:val="00871F42"/>
    <w:rsid w:val="00873A86"/>
    <w:rsid w:val="00875C60"/>
    <w:rsid w:val="008766CD"/>
    <w:rsid w:val="00876C83"/>
    <w:rsid w:val="00877190"/>
    <w:rsid w:val="00877ED6"/>
    <w:rsid w:val="00880B49"/>
    <w:rsid w:val="00881A2D"/>
    <w:rsid w:val="00881C62"/>
    <w:rsid w:val="00881D3B"/>
    <w:rsid w:val="00883ACB"/>
    <w:rsid w:val="00885426"/>
    <w:rsid w:val="00886D82"/>
    <w:rsid w:val="00887F05"/>
    <w:rsid w:val="00891930"/>
    <w:rsid w:val="00891C6C"/>
    <w:rsid w:val="00892A49"/>
    <w:rsid w:val="00893F54"/>
    <w:rsid w:val="0089491A"/>
    <w:rsid w:val="00894C3C"/>
    <w:rsid w:val="00895615"/>
    <w:rsid w:val="008958AE"/>
    <w:rsid w:val="008958B2"/>
    <w:rsid w:val="00897139"/>
    <w:rsid w:val="00897464"/>
    <w:rsid w:val="008A030A"/>
    <w:rsid w:val="008A049F"/>
    <w:rsid w:val="008A0602"/>
    <w:rsid w:val="008A0816"/>
    <w:rsid w:val="008A0D82"/>
    <w:rsid w:val="008A27CB"/>
    <w:rsid w:val="008A3045"/>
    <w:rsid w:val="008A33A1"/>
    <w:rsid w:val="008A3681"/>
    <w:rsid w:val="008A411D"/>
    <w:rsid w:val="008A5D44"/>
    <w:rsid w:val="008A6AD3"/>
    <w:rsid w:val="008B0A04"/>
    <w:rsid w:val="008B3B63"/>
    <w:rsid w:val="008B3D32"/>
    <w:rsid w:val="008B4F8E"/>
    <w:rsid w:val="008B5112"/>
    <w:rsid w:val="008B52B5"/>
    <w:rsid w:val="008B5E28"/>
    <w:rsid w:val="008B620F"/>
    <w:rsid w:val="008B68B1"/>
    <w:rsid w:val="008C1281"/>
    <w:rsid w:val="008C3426"/>
    <w:rsid w:val="008C3EEF"/>
    <w:rsid w:val="008C63B7"/>
    <w:rsid w:val="008C65FB"/>
    <w:rsid w:val="008C6A81"/>
    <w:rsid w:val="008C6C0A"/>
    <w:rsid w:val="008C734C"/>
    <w:rsid w:val="008C7AD7"/>
    <w:rsid w:val="008D0A3A"/>
    <w:rsid w:val="008D0E59"/>
    <w:rsid w:val="008D13A8"/>
    <w:rsid w:val="008D142B"/>
    <w:rsid w:val="008D36AC"/>
    <w:rsid w:val="008D4FDC"/>
    <w:rsid w:val="008E1D44"/>
    <w:rsid w:val="008E1EA6"/>
    <w:rsid w:val="008E3519"/>
    <w:rsid w:val="008E370E"/>
    <w:rsid w:val="008E611D"/>
    <w:rsid w:val="008E64D9"/>
    <w:rsid w:val="008E6FB5"/>
    <w:rsid w:val="008F02A3"/>
    <w:rsid w:val="008F1437"/>
    <w:rsid w:val="008F1EBA"/>
    <w:rsid w:val="008F21D4"/>
    <w:rsid w:val="008F2CB2"/>
    <w:rsid w:val="008F2E46"/>
    <w:rsid w:val="008F2EB7"/>
    <w:rsid w:val="008F51B8"/>
    <w:rsid w:val="008F533E"/>
    <w:rsid w:val="008F59F4"/>
    <w:rsid w:val="008F5CB3"/>
    <w:rsid w:val="008F68EC"/>
    <w:rsid w:val="008F6A2A"/>
    <w:rsid w:val="008F6BD5"/>
    <w:rsid w:val="008F73A1"/>
    <w:rsid w:val="00901B1D"/>
    <w:rsid w:val="00901EBC"/>
    <w:rsid w:val="00902341"/>
    <w:rsid w:val="00904F79"/>
    <w:rsid w:val="00905625"/>
    <w:rsid w:val="00905949"/>
    <w:rsid w:val="00905D93"/>
    <w:rsid w:val="0090640A"/>
    <w:rsid w:val="00906AD6"/>
    <w:rsid w:val="009071D3"/>
    <w:rsid w:val="00907EB9"/>
    <w:rsid w:val="00907FAD"/>
    <w:rsid w:val="00910B2E"/>
    <w:rsid w:val="00911485"/>
    <w:rsid w:val="00912144"/>
    <w:rsid w:val="00912CF1"/>
    <w:rsid w:val="00912EC8"/>
    <w:rsid w:val="00913545"/>
    <w:rsid w:val="00913782"/>
    <w:rsid w:val="009138E4"/>
    <w:rsid w:val="00914D66"/>
    <w:rsid w:val="00923C46"/>
    <w:rsid w:val="009247C0"/>
    <w:rsid w:val="00924B65"/>
    <w:rsid w:val="00924F83"/>
    <w:rsid w:val="00925619"/>
    <w:rsid w:val="00925711"/>
    <w:rsid w:val="00925813"/>
    <w:rsid w:val="00926AE8"/>
    <w:rsid w:val="00930117"/>
    <w:rsid w:val="0093153C"/>
    <w:rsid w:val="009316B3"/>
    <w:rsid w:val="0093403B"/>
    <w:rsid w:val="00934604"/>
    <w:rsid w:val="009367BD"/>
    <w:rsid w:val="009370F1"/>
    <w:rsid w:val="0093727C"/>
    <w:rsid w:val="0093792B"/>
    <w:rsid w:val="00937DB6"/>
    <w:rsid w:val="009407E2"/>
    <w:rsid w:val="00940DFC"/>
    <w:rsid w:val="00940F6A"/>
    <w:rsid w:val="0094253E"/>
    <w:rsid w:val="00942824"/>
    <w:rsid w:val="00944F06"/>
    <w:rsid w:val="009459D0"/>
    <w:rsid w:val="00945E22"/>
    <w:rsid w:val="00946A1E"/>
    <w:rsid w:val="009472BB"/>
    <w:rsid w:val="00947493"/>
    <w:rsid w:val="00950D5E"/>
    <w:rsid w:val="009510C1"/>
    <w:rsid w:val="00954279"/>
    <w:rsid w:val="00955851"/>
    <w:rsid w:val="00955AC0"/>
    <w:rsid w:val="00957666"/>
    <w:rsid w:val="00957C51"/>
    <w:rsid w:val="00960EEF"/>
    <w:rsid w:val="00960FF1"/>
    <w:rsid w:val="00961018"/>
    <w:rsid w:val="009624F0"/>
    <w:rsid w:val="00963D37"/>
    <w:rsid w:val="00963D4A"/>
    <w:rsid w:val="00964135"/>
    <w:rsid w:val="009670B6"/>
    <w:rsid w:val="0097211A"/>
    <w:rsid w:val="00972129"/>
    <w:rsid w:val="009731A6"/>
    <w:rsid w:val="00973222"/>
    <w:rsid w:val="00974161"/>
    <w:rsid w:val="00974952"/>
    <w:rsid w:val="009751A7"/>
    <w:rsid w:val="00975614"/>
    <w:rsid w:val="009758D3"/>
    <w:rsid w:val="00976334"/>
    <w:rsid w:val="009765F0"/>
    <w:rsid w:val="00977197"/>
    <w:rsid w:val="00981C03"/>
    <w:rsid w:val="009825FF"/>
    <w:rsid w:val="00983764"/>
    <w:rsid w:val="0098584B"/>
    <w:rsid w:val="009871AE"/>
    <w:rsid w:val="009872C9"/>
    <w:rsid w:val="0098780C"/>
    <w:rsid w:val="0099079A"/>
    <w:rsid w:val="0099194F"/>
    <w:rsid w:val="00991BB6"/>
    <w:rsid w:val="00992121"/>
    <w:rsid w:val="00993277"/>
    <w:rsid w:val="0099350E"/>
    <w:rsid w:val="00993B24"/>
    <w:rsid w:val="00993FCC"/>
    <w:rsid w:val="009943FD"/>
    <w:rsid w:val="00994E4B"/>
    <w:rsid w:val="009953FE"/>
    <w:rsid w:val="00995A64"/>
    <w:rsid w:val="009968BC"/>
    <w:rsid w:val="00997536"/>
    <w:rsid w:val="009A0074"/>
    <w:rsid w:val="009A08F7"/>
    <w:rsid w:val="009A13E4"/>
    <w:rsid w:val="009A29A1"/>
    <w:rsid w:val="009A3269"/>
    <w:rsid w:val="009A3594"/>
    <w:rsid w:val="009A5A96"/>
    <w:rsid w:val="009A5BCC"/>
    <w:rsid w:val="009A5F0E"/>
    <w:rsid w:val="009B1889"/>
    <w:rsid w:val="009B1C2E"/>
    <w:rsid w:val="009B383A"/>
    <w:rsid w:val="009B4183"/>
    <w:rsid w:val="009B45F5"/>
    <w:rsid w:val="009B535C"/>
    <w:rsid w:val="009B66B5"/>
    <w:rsid w:val="009B7223"/>
    <w:rsid w:val="009B7820"/>
    <w:rsid w:val="009B7C82"/>
    <w:rsid w:val="009C029E"/>
    <w:rsid w:val="009C04CD"/>
    <w:rsid w:val="009C2996"/>
    <w:rsid w:val="009C370B"/>
    <w:rsid w:val="009C46EC"/>
    <w:rsid w:val="009C4A03"/>
    <w:rsid w:val="009C5111"/>
    <w:rsid w:val="009C60D4"/>
    <w:rsid w:val="009C6331"/>
    <w:rsid w:val="009C654B"/>
    <w:rsid w:val="009D0267"/>
    <w:rsid w:val="009D0759"/>
    <w:rsid w:val="009D1A0E"/>
    <w:rsid w:val="009D4096"/>
    <w:rsid w:val="009D4934"/>
    <w:rsid w:val="009D5E17"/>
    <w:rsid w:val="009D619D"/>
    <w:rsid w:val="009D6A6A"/>
    <w:rsid w:val="009D7874"/>
    <w:rsid w:val="009E026D"/>
    <w:rsid w:val="009E0CFF"/>
    <w:rsid w:val="009E0FA1"/>
    <w:rsid w:val="009E1B99"/>
    <w:rsid w:val="009E2362"/>
    <w:rsid w:val="009E2E6E"/>
    <w:rsid w:val="009E4176"/>
    <w:rsid w:val="009E4B85"/>
    <w:rsid w:val="009E4D9A"/>
    <w:rsid w:val="009F2790"/>
    <w:rsid w:val="009F2B3B"/>
    <w:rsid w:val="009F341E"/>
    <w:rsid w:val="009F400B"/>
    <w:rsid w:val="009F412E"/>
    <w:rsid w:val="009F4983"/>
    <w:rsid w:val="009F5DBF"/>
    <w:rsid w:val="009F73A3"/>
    <w:rsid w:val="009F7A84"/>
    <w:rsid w:val="009F7B1F"/>
    <w:rsid w:val="00A00656"/>
    <w:rsid w:val="00A00AE4"/>
    <w:rsid w:val="00A00E4F"/>
    <w:rsid w:val="00A01255"/>
    <w:rsid w:val="00A0152D"/>
    <w:rsid w:val="00A0250E"/>
    <w:rsid w:val="00A03162"/>
    <w:rsid w:val="00A03A39"/>
    <w:rsid w:val="00A043FD"/>
    <w:rsid w:val="00A04616"/>
    <w:rsid w:val="00A04C64"/>
    <w:rsid w:val="00A04CAD"/>
    <w:rsid w:val="00A05E06"/>
    <w:rsid w:val="00A06011"/>
    <w:rsid w:val="00A061ED"/>
    <w:rsid w:val="00A063F2"/>
    <w:rsid w:val="00A06FB7"/>
    <w:rsid w:val="00A07B32"/>
    <w:rsid w:val="00A10FFC"/>
    <w:rsid w:val="00A11193"/>
    <w:rsid w:val="00A117AE"/>
    <w:rsid w:val="00A11D86"/>
    <w:rsid w:val="00A1272B"/>
    <w:rsid w:val="00A14665"/>
    <w:rsid w:val="00A14F04"/>
    <w:rsid w:val="00A17570"/>
    <w:rsid w:val="00A17902"/>
    <w:rsid w:val="00A206B5"/>
    <w:rsid w:val="00A21B34"/>
    <w:rsid w:val="00A22197"/>
    <w:rsid w:val="00A230B5"/>
    <w:rsid w:val="00A23164"/>
    <w:rsid w:val="00A24B6F"/>
    <w:rsid w:val="00A257D3"/>
    <w:rsid w:val="00A26317"/>
    <w:rsid w:val="00A2691A"/>
    <w:rsid w:val="00A27AAB"/>
    <w:rsid w:val="00A30C76"/>
    <w:rsid w:val="00A31F69"/>
    <w:rsid w:val="00A33CB6"/>
    <w:rsid w:val="00A3496E"/>
    <w:rsid w:val="00A350B6"/>
    <w:rsid w:val="00A358D2"/>
    <w:rsid w:val="00A35F9D"/>
    <w:rsid w:val="00A3600E"/>
    <w:rsid w:val="00A36BFB"/>
    <w:rsid w:val="00A3707D"/>
    <w:rsid w:val="00A37529"/>
    <w:rsid w:val="00A37633"/>
    <w:rsid w:val="00A40445"/>
    <w:rsid w:val="00A4063A"/>
    <w:rsid w:val="00A41929"/>
    <w:rsid w:val="00A4340A"/>
    <w:rsid w:val="00A43910"/>
    <w:rsid w:val="00A4410D"/>
    <w:rsid w:val="00A44351"/>
    <w:rsid w:val="00A44B9C"/>
    <w:rsid w:val="00A45856"/>
    <w:rsid w:val="00A45A11"/>
    <w:rsid w:val="00A45A64"/>
    <w:rsid w:val="00A45D1E"/>
    <w:rsid w:val="00A47C63"/>
    <w:rsid w:val="00A5000F"/>
    <w:rsid w:val="00A502D3"/>
    <w:rsid w:val="00A517FD"/>
    <w:rsid w:val="00A52D0C"/>
    <w:rsid w:val="00A54885"/>
    <w:rsid w:val="00A54949"/>
    <w:rsid w:val="00A55A48"/>
    <w:rsid w:val="00A55B1E"/>
    <w:rsid w:val="00A55EF1"/>
    <w:rsid w:val="00A574C4"/>
    <w:rsid w:val="00A60271"/>
    <w:rsid w:val="00A60B36"/>
    <w:rsid w:val="00A60C71"/>
    <w:rsid w:val="00A61DD9"/>
    <w:rsid w:val="00A622E3"/>
    <w:rsid w:val="00A6299A"/>
    <w:rsid w:val="00A636A6"/>
    <w:rsid w:val="00A646C2"/>
    <w:rsid w:val="00A64A9E"/>
    <w:rsid w:val="00A668F6"/>
    <w:rsid w:val="00A67904"/>
    <w:rsid w:val="00A704A2"/>
    <w:rsid w:val="00A70591"/>
    <w:rsid w:val="00A70C10"/>
    <w:rsid w:val="00A70E54"/>
    <w:rsid w:val="00A7333C"/>
    <w:rsid w:val="00A73630"/>
    <w:rsid w:val="00A73F7C"/>
    <w:rsid w:val="00A74090"/>
    <w:rsid w:val="00A747AB"/>
    <w:rsid w:val="00A74C5D"/>
    <w:rsid w:val="00A77A70"/>
    <w:rsid w:val="00A77CA3"/>
    <w:rsid w:val="00A81418"/>
    <w:rsid w:val="00A81651"/>
    <w:rsid w:val="00A8177C"/>
    <w:rsid w:val="00A81D52"/>
    <w:rsid w:val="00A81E38"/>
    <w:rsid w:val="00A81E9B"/>
    <w:rsid w:val="00A82865"/>
    <w:rsid w:val="00A8357F"/>
    <w:rsid w:val="00A836FB"/>
    <w:rsid w:val="00A83EC5"/>
    <w:rsid w:val="00A86F32"/>
    <w:rsid w:val="00A87732"/>
    <w:rsid w:val="00A87CAE"/>
    <w:rsid w:val="00A902B4"/>
    <w:rsid w:val="00A9195C"/>
    <w:rsid w:val="00A91D32"/>
    <w:rsid w:val="00A91F78"/>
    <w:rsid w:val="00A9247B"/>
    <w:rsid w:val="00A925FF"/>
    <w:rsid w:val="00A93005"/>
    <w:rsid w:val="00A93FFA"/>
    <w:rsid w:val="00A940F6"/>
    <w:rsid w:val="00A94512"/>
    <w:rsid w:val="00A9462F"/>
    <w:rsid w:val="00A94706"/>
    <w:rsid w:val="00A96930"/>
    <w:rsid w:val="00A97670"/>
    <w:rsid w:val="00AA02AD"/>
    <w:rsid w:val="00AA0AD2"/>
    <w:rsid w:val="00AA0DEF"/>
    <w:rsid w:val="00AA1279"/>
    <w:rsid w:val="00AA18E5"/>
    <w:rsid w:val="00AA3CA2"/>
    <w:rsid w:val="00AA4163"/>
    <w:rsid w:val="00AA424F"/>
    <w:rsid w:val="00AA4A0C"/>
    <w:rsid w:val="00AA5851"/>
    <w:rsid w:val="00AA6A38"/>
    <w:rsid w:val="00AB1106"/>
    <w:rsid w:val="00AB1713"/>
    <w:rsid w:val="00AB23B5"/>
    <w:rsid w:val="00AB23C8"/>
    <w:rsid w:val="00AB243A"/>
    <w:rsid w:val="00AB2CDF"/>
    <w:rsid w:val="00AB30AE"/>
    <w:rsid w:val="00AB3F18"/>
    <w:rsid w:val="00AB45F1"/>
    <w:rsid w:val="00AB4D49"/>
    <w:rsid w:val="00AB5AA2"/>
    <w:rsid w:val="00AB7114"/>
    <w:rsid w:val="00AB7B2F"/>
    <w:rsid w:val="00AC0360"/>
    <w:rsid w:val="00AC1171"/>
    <w:rsid w:val="00AC16A2"/>
    <w:rsid w:val="00AC3EF3"/>
    <w:rsid w:val="00AC45EB"/>
    <w:rsid w:val="00AC5D91"/>
    <w:rsid w:val="00AC76D4"/>
    <w:rsid w:val="00AD1463"/>
    <w:rsid w:val="00AD2197"/>
    <w:rsid w:val="00AD219D"/>
    <w:rsid w:val="00AD3163"/>
    <w:rsid w:val="00AD32C7"/>
    <w:rsid w:val="00AD391A"/>
    <w:rsid w:val="00AD496B"/>
    <w:rsid w:val="00AD4D93"/>
    <w:rsid w:val="00AD5DCD"/>
    <w:rsid w:val="00AD5FE3"/>
    <w:rsid w:val="00AD6073"/>
    <w:rsid w:val="00AD7461"/>
    <w:rsid w:val="00AE05A3"/>
    <w:rsid w:val="00AE2742"/>
    <w:rsid w:val="00AE28E8"/>
    <w:rsid w:val="00AE621D"/>
    <w:rsid w:val="00AE7066"/>
    <w:rsid w:val="00AE724D"/>
    <w:rsid w:val="00AF0552"/>
    <w:rsid w:val="00AF1642"/>
    <w:rsid w:val="00AF19B4"/>
    <w:rsid w:val="00AF2F03"/>
    <w:rsid w:val="00AF369C"/>
    <w:rsid w:val="00AF3A74"/>
    <w:rsid w:val="00AF3D1B"/>
    <w:rsid w:val="00AF49D2"/>
    <w:rsid w:val="00AF4E72"/>
    <w:rsid w:val="00AF4EF9"/>
    <w:rsid w:val="00AF5423"/>
    <w:rsid w:val="00AF7EE7"/>
    <w:rsid w:val="00B00072"/>
    <w:rsid w:val="00B00323"/>
    <w:rsid w:val="00B00D42"/>
    <w:rsid w:val="00B0107A"/>
    <w:rsid w:val="00B02BBF"/>
    <w:rsid w:val="00B033A3"/>
    <w:rsid w:val="00B041CD"/>
    <w:rsid w:val="00B04B55"/>
    <w:rsid w:val="00B04E9E"/>
    <w:rsid w:val="00B04FB6"/>
    <w:rsid w:val="00B0555D"/>
    <w:rsid w:val="00B06CC9"/>
    <w:rsid w:val="00B074BA"/>
    <w:rsid w:val="00B074CD"/>
    <w:rsid w:val="00B109C5"/>
    <w:rsid w:val="00B1104E"/>
    <w:rsid w:val="00B128E6"/>
    <w:rsid w:val="00B1324A"/>
    <w:rsid w:val="00B138EA"/>
    <w:rsid w:val="00B14245"/>
    <w:rsid w:val="00B1449E"/>
    <w:rsid w:val="00B150DC"/>
    <w:rsid w:val="00B169C6"/>
    <w:rsid w:val="00B175FF"/>
    <w:rsid w:val="00B20BCF"/>
    <w:rsid w:val="00B21014"/>
    <w:rsid w:val="00B222EB"/>
    <w:rsid w:val="00B22C81"/>
    <w:rsid w:val="00B234D0"/>
    <w:rsid w:val="00B23BB9"/>
    <w:rsid w:val="00B245BB"/>
    <w:rsid w:val="00B2582A"/>
    <w:rsid w:val="00B27D7E"/>
    <w:rsid w:val="00B27ED9"/>
    <w:rsid w:val="00B27F10"/>
    <w:rsid w:val="00B27FA6"/>
    <w:rsid w:val="00B300AA"/>
    <w:rsid w:val="00B30A7F"/>
    <w:rsid w:val="00B31378"/>
    <w:rsid w:val="00B32F59"/>
    <w:rsid w:val="00B33986"/>
    <w:rsid w:val="00B34122"/>
    <w:rsid w:val="00B35760"/>
    <w:rsid w:val="00B35BB3"/>
    <w:rsid w:val="00B364C7"/>
    <w:rsid w:val="00B36848"/>
    <w:rsid w:val="00B36945"/>
    <w:rsid w:val="00B36B8B"/>
    <w:rsid w:val="00B37D62"/>
    <w:rsid w:val="00B41F41"/>
    <w:rsid w:val="00B44046"/>
    <w:rsid w:val="00B450E2"/>
    <w:rsid w:val="00B454D2"/>
    <w:rsid w:val="00B46680"/>
    <w:rsid w:val="00B46792"/>
    <w:rsid w:val="00B47268"/>
    <w:rsid w:val="00B50A5C"/>
    <w:rsid w:val="00B50B33"/>
    <w:rsid w:val="00B50E05"/>
    <w:rsid w:val="00B51419"/>
    <w:rsid w:val="00B535DB"/>
    <w:rsid w:val="00B53A37"/>
    <w:rsid w:val="00B54047"/>
    <w:rsid w:val="00B5415C"/>
    <w:rsid w:val="00B54854"/>
    <w:rsid w:val="00B555BB"/>
    <w:rsid w:val="00B558F0"/>
    <w:rsid w:val="00B560B3"/>
    <w:rsid w:val="00B579EC"/>
    <w:rsid w:val="00B57C2A"/>
    <w:rsid w:val="00B609F4"/>
    <w:rsid w:val="00B61462"/>
    <w:rsid w:val="00B62077"/>
    <w:rsid w:val="00B62155"/>
    <w:rsid w:val="00B62186"/>
    <w:rsid w:val="00B626A3"/>
    <w:rsid w:val="00B63E41"/>
    <w:rsid w:val="00B667E8"/>
    <w:rsid w:val="00B6782A"/>
    <w:rsid w:val="00B67CBA"/>
    <w:rsid w:val="00B70B70"/>
    <w:rsid w:val="00B729D7"/>
    <w:rsid w:val="00B72A42"/>
    <w:rsid w:val="00B7406E"/>
    <w:rsid w:val="00B74EBE"/>
    <w:rsid w:val="00B77941"/>
    <w:rsid w:val="00B77B12"/>
    <w:rsid w:val="00B77CDF"/>
    <w:rsid w:val="00B77F82"/>
    <w:rsid w:val="00B808D4"/>
    <w:rsid w:val="00B80C0D"/>
    <w:rsid w:val="00B816A1"/>
    <w:rsid w:val="00B8191C"/>
    <w:rsid w:val="00B81CE0"/>
    <w:rsid w:val="00B81F83"/>
    <w:rsid w:val="00B82931"/>
    <w:rsid w:val="00B830A1"/>
    <w:rsid w:val="00B837AF"/>
    <w:rsid w:val="00B83A3A"/>
    <w:rsid w:val="00B84E0E"/>
    <w:rsid w:val="00B85321"/>
    <w:rsid w:val="00B85B90"/>
    <w:rsid w:val="00B86090"/>
    <w:rsid w:val="00B87D1D"/>
    <w:rsid w:val="00B904B6"/>
    <w:rsid w:val="00B905A8"/>
    <w:rsid w:val="00B91C75"/>
    <w:rsid w:val="00B93871"/>
    <w:rsid w:val="00B94C4A"/>
    <w:rsid w:val="00B9626F"/>
    <w:rsid w:val="00B9687B"/>
    <w:rsid w:val="00B97185"/>
    <w:rsid w:val="00BA17F3"/>
    <w:rsid w:val="00BA3EC6"/>
    <w:rsid w:val="00BA51C3"/>
    <w:rsid w:val="00BA56A7"/>
    <w:rsid w:val="00BA5795"/>
    <w:rsid w:val="00BA5820"/>
    <w:rsid w:val="00BA670A"/>
    <w:rsid w:val="00BA70DB"/>
    <w:rsid w:val="00BA713C"/>
    <w:rsid w:val="00BB0239"/>
    <w:rsid w:val="00BB04EB"/>
    <w:rsid w:val="00BB0F91"/>
    <w:rsid w:val="00BB1784"/>
    <w:rsid w:val="00BB1AC6"/>
    <w:rsid w:val="00BB23C0"/>
    <w:rsid w:val="00BB2AB9"/>
    <w:rsid w:val="00BB2D25"/>
    <w:rsid w:val="00BB3449"/>
    <w:rsid w:val="00BB45FB"/>
    <w:rsid w:val="00BB60BE"/>
    <w:rsid w:val="00BB6326"/>
    <w:rsid w:val="00BB67FB"/>
    <w:rsid w:val="00BB6AF7"/>
    <w:rsid w:val="00BC152C"/>
    <w:rsid w:val="00BC1992"/>
    <w:rsid w:val="00BC1A12"/>
    <w:rsid w:val="00BC427B"/>
    <w:rsid w:val="00BC5AED"/>
    <w:rsid w:val="00BC5F56"/>
    <w:rsid w:val="00BC6D03"/>
    <w:rsid w:val="00BD1EE2"/>
    <w:rsid w:val="00BD2A41"/>
    <w:rsid w:val="00BD3183"/>
    <w:rsid w:val="00BD32EE"/>
    <w:rsid w:val="00BD3FBA"/>
    <w:rsid w:val="00BD5626"/>
    <w:rsid w:val="00BD6D15"/>
    <w:rsid w:val="00BD6FB4"/>
    <w:rsid w:val="00BD78A7"/>
    <w:rsid w:val="00BD7C54"/>
    <w:rsid w:val="00BE0669"/>
    <w:rsid w:val="00BE256C"/>
    <w:rsid w:val="00BE3810"/>
    <w:rsid w:val="00BE3828"/>
    <w:rsid w:val="00BE4189"/>
    <w:rsid w:val="00BE5A0D"/>
    <w:rsid w:val="00BE5AEA"/>
    <w:rsid w:val="00BE5CF8"/>
    <w:rsid w:val="00BE6082"/>
    <w:rsid w:val="00BE6171"/>
    <w:rsid w:val="00BE6CD1"/>
    <w:rsid w:val="00BE72B5"/>
    <w:rsid w:val="00BE7E40"/>
    <w:rsid w:val="00BF00C4"/>
    <w:rsid w:val="00BF02A9"/>
    <w:rsid w:val="00BF06C7"/>
    <w:rsid w:val="00BF0D4D"/>
    <w:rsid w:val="00BF0F7E"/>
    <w:rsid w:val="00BF2C80"/>
    <w:rsid w:val="00BF4440"/>
    <w:rsid w:val="00BF4609"/>
    <w:rsid w:val="00BF4A5B"/>
    <w:rsid w:val="00BF4F94"/>
    <w:rsid w:val="00BF51B0"/>
    <w:rsid w:val="00BF58BF"/>
    <w:rsid w:val="00BF5D65"/>
    <w:rsid w:val="00BF6153"/>
    <w:rsid w:val="00BF73F8"/>
    <w:rsid w:val="00BF7EE4"/>
    <w:rsid w:val="00C00148"/>
    <w:rsid w:val="00C0039D"/>
    <w:rsid w:val="00C003DC"/>
    <w:rsid w:val="00C013ED"/>
    <w:rsid w:val="00C01C3B"/>
    <w:rsid w:val="00C01C71"/>
    <w:rsid w:val="00C01EBD"/>
    <w:rsid w:val="00C024F7"/>
    <w:rsid w:val="00C026DF"/>
    <w:rsid w:val="00C036D2"/>
    <w:rsid w:val="00C05465"/>
    <w:rsid w:val="00C05B5C"/>
    <w:rsid w:val="00C078C1"/>
    <w:rsid w:val="00C12148"/>
    <w:rsid w:val="00C1390C"/>
    <w:rsid w:val="00C15C08"/>
    <w:rsid w:val="00C15FA6"/>
    <w:rsid w:val="00C20096"/>
    <w:rsid w:val="00C20288"/>
    <w:rsid w:val="00C20E40"/>
    <w:rsid w:val="00C20F13"/>
    <w:rsid w:val="00C21728"/>
    <w:rsid w:val="00C22D03"/>
    <w:rsid w:val="00C237DE"/>
    <w:rsid w:val="00C253D3"/>
    <w:rsid w:val="00C263A6"/>
    <w:rsid w:val="00C26F2D"/>
    <w:rsid w:val="00C26F75"/>
    <w:rsid w:val="00C303B3"/>
    <w:rsid w:val="00C30AE8"/>
    <w:rsid w:val="00C30EA9"/>
    <w:rsid w:val="00C30FDC"/>
    <w:rsid w:val="00C310FE"/>
    <w:rsid w:val="00C32273"/>
    <w:rsid w:val="00C32920"/>
    <w:rsid w:val="00C33A47"/>
    <w:rsid w:val="00C33FE5"/>
    <w:rsid w:val="00C36698"/>
    <w:rsid w:val="00C37675"/>
    <w:rsid w:val="00C37895"/>
    <w:rsid w:val="00C4156B"/>
    <w:rsid w:val="00C42F6D"/>
    <w:rsid w:val="00C43406"/>
    <w:rsid w:val="00C444D3"/>
    <w:rsid w:val="00C44D07"/>
    <w:rsid w:val="00C4552A"/>
    <w:rsid w:val="00C464BF"/>
    <w:rsid w:val="00C467B9"/>
    <w:rsid w:val="00C46D05"/>
    <w:rsid w:val="00C47CEA"/>
    <w:rsid w:val="00C47F02"/>
    <w:rsid w:val="00C508A2"/>
    <w:rsid w:val="00C50B13"/>
    <w:rsid w:val="00C51F29"/>
    <w:rsid w:val="00C52445"/>
    <w:rsid w:val="00C52F05"/>
    <w:rsid w:val="00C53E44"/>
    <w:rsid w:val="00C53E62"/>
    <w:rsid w:val="00C53F8E"/>
    <w:rsid w:val="00C5434A"/>
    <w:rsid w:val="00C54C1D"/>
    <w:rsid w:val="00C55171"/>
    <w:rsid w:val="00C553A9"/>
    <w:rsid w:val="00C5546D"/>
    <w:rsid w:val="00C55A4B"/>
    <w:rsid w:val="00C55C39"/>
    <w:rsid w:val="00C5611A"/>
    <w:rsid w:val="00C600BA"/>
    <w:rsid w:val="00C603AC"/>
    <w:rsid w:val="00C60B26"/>
    <w:rsid w:val="00C61ED9"/>
    <w:rsid w:val="00C62198"/>
    <w:rsid w:val="00C6242F"/>
    <w:rsid w:val="00C62A99"/>
    <w:rsid w:val="00C63B22"/>
    <w:rsid w:val="00C63F2D"/>
    <w:rsid w:val="00C64096"/>
    <w:rsid w:val="00C650F4"/>
    <w:rsid w:val="00C654EC"/>
    <w:rsid w:val="00C6659A"/>
    <w:rsid w:val="00C66965"/>
    <w:rsid w:val="00C70F09"/>
    <w:rsid w:val="00C723CD"/>
    <w:rsid w:val="00C724CF"/>
    <w:rsid w:val="00C733B7"/>
    <w:rsid w:val="00C739B6"/>
    <w:rsid w:val="00C73BEC"/>
    <w:rsid w:val="00C73FC1"/>
    <w:rsid w:val="00C74F34"/>
    <w:rsid w:val="00C75391"/>
    <w:rsid w:val="00C779E7"/>
    <w:rsid w:val="00C803FC"/>
    <w:rsid w:val="00C819B0"/>
    <w:rsid w:val="00C834A1"/>
    <w:rsid w:val="00C8372D"/>
    <w:rsid w:val="00C839BE"/>
    <w:rsid w:val="00C83CD3"/>
    <w:rsid w:val="00C84326"/>
    <w:rsid w:val="00C845BA"/>
    <w:rsid w:val="00C84A79"/>
    <w:rsid w:val="00C869DA"/>
    <w:rsid w:val="00C86C70"/>
    <w:rsid w:val="00C86F36"/>
    <w:rsid w:val="00C87AEB"/>
    <w:rsid w:val="00C87F3E"/>
    <w:rsid w:val="00C905EC"/>
    <w:rsid w:val="00C906F0"/>
    <w:rsid w:val="00C907BC"/>
    <w:rsid w:val="00C908FC"/>
    <w:rsid w:val="00C911FF"/>
    <w:rsid w:val="00C92245"/>
    <w:rsid w:val="00C9278F"/>
    <w:rsid w:val="00C92962"/>
    <w:rsid w:val="00C93FC8"/>
    <w:rsid w:val="00C93FDE"/>
    <w:rsid w:val="00C948B2"/>
    <w:rsid w:val="00C966B2"/>
    <w:rsid w:val="00C97760"/>
    <w:rsid w:val="00C978A2"/>
    <w:rsid w:val="00C97BD4"/>
    <w:rsid w:val="00CA0102"/>
    <w:rsid w:val="00CA0D0D"/>
    <w:rsid w:val="00CA1067"/>
    <w:rsid w:val="00CA14D6"/>
    <w:rsid w:val="00CA2DAA"/>
    <w:rsid w:val="00CB08CF"/>
    <w:rsid w:val="00CB10D3"/>
    <w:rsid w:val="00CB2E56"/>
    <w:rsid w:val="00CB3070"/>
    <w:rsid w:val="00CB35F1"/>
    <w:rsid w:val="00CB46D7"/>
    <w:rsid w:val="00CB4E90"/>
    <w:rsid w:val="00CB5338"/>
    <w:rsid w:val="00CB6B6C"/>
    <w:rsid w:val="00CB6FE4"/>
    <w:rsid w:val="00CB76CE"/>
    <w:rsid w:val="00CB7BF9"/>
    <w:rsid w:val="00CC0A4D"/>
    <w:rsid w:val="00CC1CA3"/>
    <w:rsid w:val="00CC3B2D"/>
    <w:rsid w:val="00CC3BA3"/>
    <w:rsid w:val="00CC5358"/>
    <w:rsid w:val="00CC5530"/>
    <w:rsid w:val="00CC5B00"/>
    <w:rsid w:val="00CC6124"/>
    <w:rsid w:val="00CC61A1"/>
    <w:rsid w:val="00CC6DFB"/>
    <w:rsid w:val="00CD07B6"/>
    <w:rsid w:val="00CD18CD"/>
    <w:rsid w:val="00CD22EE"/>
    <w:rsid w:val="00CD2477"/>
    <w:rsid w:val="00CD2538"/>
    <w:rsid w:val="00CD4913"/>
    <w:rsid w:val="00CD4CEE"/>
    <w:rsid w:val="00CE0FDF"/>
    <w:rsid w:val="00CE1F82"/>
    <w:rsid w:val="00CE2C37"/>
    <w:rsid w:val="00CE4B5B"/>
    <w:rsid w:val="00CE5890"/>
    <w:rsid w:val="00CF0871"/>
    <w:rsid w:val="00CF1B4A"/>
    <w:rsid w:val="00CF2008"/>
    <w:rsid w:val="00CF2817"/>
    <w:rsid w:val="00CF2B36"/>
    <w:rsid w:val="00CF4289"/>
    <w:rsid w:val="00CF54F2"/>
    <w:rsid w:val="00CF6512"/>
    <w:rsid w:val="00CF6584"/>
    <w:rsid w:val="00CF6EF8"/>
    <w:rsid w:val="00CF7240"/>
    <w:rsid w:val="00CF7F80"/>
    <w:rsid w:val="00D00A3C"/>
    <w:rsid w:val="00D017C1"/>
    <w:rsid w:val="00D022C5"/>
    <w:rsid w:val="00D02EBE"/>
    <w:rsid w:val="00D03DC5"/>
    <w:rsid w:val="00D041E5"/>
    <w:rsid w:val="00D07660"/>
    <w:rsid w:val="00D0778C"/>
    <w:rsid w:val="00D109E5"/>
    <w:rsid w:val="00D10E95"/>
    <w:rsid w:val="00D1123B"/>
    <w:rsid w:val="00D13F1B"/>
    <w:rsid w:val="00D15A91"/>
    <w:rsid w:val="00D15D8F"/>
    <w:rsid w:val="00D169D3"/>
    <w:rsid w:val="00D1770F"/>
    <w:rsid w:val="00D20DBB"/>
    <w:rsid w:val="00D243AB"/>
    <w:rsid w:val="00D25BB2"/>
    <w:rsid w:val="00D26CD7"/>
    <w:rsid w:val="00D27BF0"/>
    <w:rsid w:val="00D27E36"/>
    <w:rsid w:val="00D32AC4"/>
    <w:rsid w:val="00D345A5"/>
    <w:rsid w:val="00D35904"/>
    <w:rsid w:val="00D36C14"/>
    <w:rsid w:val="00D36E17"/>
    <w:rsid w:val="00D409D7"/>
    <w:rsid w:val="00D40B5A"/>
    <w:rsid w:val="00D40BDC"/>
    <w:rsid w:val="00D40EAB"/>
    <w:rsid w:val="00D4198E"/>
    <w:rsid w:val="00D42001"/>
    <w:rsid w:val="00D428A6"/>
    <w:rsid w:val="00D429E8"/>
    <w:rsid w:val="00D42AFD"/>
    <w:rsid w:val="00D43454"/>
    <w:rsid w:val="00D44E66"/>
    <w:rsid w:val="00D4527D"/>
    <w:rsid w:val="00D457B2"/>
    <w:rsid w:val="00D45B6B"/>
    <w:rsid w:val="00D466C8"/>
    <w:rsid w:val="00D46959"/>
    <w:rsid w:val="00D46FBA"/>
    <w:rsid w:val="00D50A6C"/>
    <w:rsid w:val="00D50D09"/>
    <w:rsid w:val="00D518FD"/>
    <w:rsid w:val="00D51A5D"/>
    <w:rsid w:val="00D53E1E"/>
    <w:rsid w:val="00D5404D"/>
    <w:rsid w:val="00D54508"/>
    <w:rsid w:val="00D547C6"/>
    <w:rsid w:val="00D56D9A"/>
    <w:rsid w:val="00D57A46"/>
    <w:rsid w:val="00D626EC"/>
    <w:rsid w:val="00D64116"/>
    <w:rsid w:val="00D64EBA"/>
    <w:rsid w:val="00D65C82"/>
    <w:rsid w:val="00D65D2C"/>
    <w:rsid w:val="00D66DCF"/>
    <w:rsid w:val="00D67745"/>
    <w:rsid w:val="00D67F98"/>
    <w:rsid w:val="00D709D4"/>
    <w:rsid w:val="00D71329"/>
    <w:rsid w:val="00D7169F"/>
    <w:rsid w:val="00D71879"/>
    <w:rsid w:val="00D72112"/>
    <w:rsid w:val="00D7216D"/>
    <w:rsid w:val="00D724AE"/>
    <w:rsid w:val="00D73108"/>
    <w:rsid w:val="00D73219"/>
    <w:rsid w:val="00D734B7"/>
    <w:rsid w:val="00D73AF2"/>
    <w:rsid w:val="00D744CB"/>
    <w:rsid w:val="00D74D88"/>
    <w:rsid w:val="00D75594"/>
    <w:rsid w:val="00D7562A"/>
    <w:rsid w:val="00D7593C"/>
    <w:rsid w:val="00D76217"/>
    <w:rsid w:val="00D769CF"/>
    <w:rsid w:val="00D77602"/>
    <w:rsid w:val="00D80DFC"/>
    <w:rsid w:val="00D81E01"/>
    <w:rsid w:val="00D820A2"/>
    <w:rsid w:val="00D832FF"/>
    <w:rsid w:val="00D83818"/>
    <w:rsid w:val="00D85AA4"/>
    <w:rsid w:val="00D86654"/>
    <w:rsid w:val="00D86CD9"/>
    <w:rsid w:val="00D86DD5"/>
    <w:rsid w:val="00D8785E"/>
    <w:rsid w:val="00D90132"/>
    <w:rsid w:val="00D90A00"/>
    <w:rsid w:val="00D91676"/>
    <w:rsid w:val="00D91ED1"/>
    <w:rsid w:val="00D92CAA"/>
    <w:rsid w:val="00D931D7"/>
    <w:rsid w:val="00D94552"/>
    <w:rsid w:val="00D94F7D"/>
    <w:rsid w:val="00D9526E"/>
    <w:rsid w:val="00D954A4"/>
    <w:rsid w:val="00D9588C"/>
    <w:rsid w:val="00D958D1"/>
    <w:rsid w:val="00D96B19"/>
    <w:rsid w:val="00D97291"/>
    <w:rsid w:val="00DA036F"/>
    <w:rsid w:val="00DA06A8"/>
    <w:rsid w:val="00DA0DA1"/>
    <w:rsid w:val="00DA1CE3"/>
    <w:rsid w:val="00DA2EB2"/>
    <w:rsid w:val="00DA456F"/>
    <w:rsid w:val="00DA4D22"/>
    <w:rsid w:val="00DA52F7"/>
    <w:rsid w:val="00DA54D6"/>
    <w:rsid w:val="00DA6298"/>
    <w:rsid w:val="00DA6299"/>
    <w:rsid w:val="00DA6F2B"/>
    <w:rsid w:val="00DA786F"/>
    <w:rsid w:val="00DB0311"/>
    <w:rsid w:val="00DB03DA"/>
    <w:rsid w:val="00DB0489"/>
    <w:rsid w:val="00DB0498"/>
    <w:rsid w:val="00DB153E"/>
    <w:rsid w:val="00DB2022"/>
    <w:rsid w:val="00DB2495"/>
    <w:rsid w:val="00DB2CBD"/>
    <w:rsid w:val="00DB408E"/>
    <w:rsid w:val="00DB4658"/>
    <w:rsid w:val="00DB4A62"/>
    <w:rsid w:val="00DB4D25"/>
    <w:rsid w:val="00DB558B"/>
    <w:rsid w:val="00DB5FF3"/>
    <w:rsid w:val="00DB66C7"/>
    <w:rsid w:val="00DB6CCD"/>
    <w:rsid w:val="00DB71E6"/>
    <w:rsid w:val="00DB744F"/>
    <w:rsid w:val="00DC0298"/>
    <w:rsid w:val="00DC0676"/>
    <w:rsid w:val="00DC30EE"/>
    <w:rsid w:val="00DC3331"/>
    <w:rsid w:val="00DC3BE5"/>
    <w:rsid w:val="00DC424C"/>
    <w:rsid w:val="00DC577A"/>
    <w:rsid w:val="00DC69CF"/>
    <w:rsid w:val="00DC6CE1"/>
    <w:rsid w:val="00DD087D"/>
    <w:rsid w:val="00DD26E6"/>
    <w:rsid w:val="00DD34A6"/>
    <w:rsid w:val="00DD383D"/>
    <w:rsid w:val="00DD4CAE"/>
    <w:rsid w:val="00DD53CF"/>
    <w:rsid w:val="00DD5E80"/>
    <w:rsid w:val="00DD6408"/>
    <w:rsid w:val="00DD68F4"/>
    <w:rsid w:val="00DD71FB"/>
    <w:rsid w:val="00DD7649"/>
    <w:rsid w:val="00DE1070"/>
    <w:rsid w:val="00DE2B70"/>
    <w:rsid w:val="00DE362D"/>
    <w:rsid w:val="00DE4779"/>
    <w:rsid w:val="00DE5136"/>
    <w:rsid w:val="00DE5AB8"/>
    <w:rsid w:val="00DE612B"/>
    <w:rsid w:val="00DF05D9"/>
    <w:rsid w:val="00DF0D24"/>
    <w:rsid w:val="00DF1C42"/>
    <w:rsid w:val="00DF32FC"/>
    <w:rsid w:val="00DF4C9A"/>
    <w:rsid w:val="00DF6751"/>
    <w:rsid w:val="00DF7222"/>
    <w:rsid w:val="00DF7CBC"/>
    <w:rsid w:val="00E004ED"/>
    <w:rsid w:val="00E0065B"/>
    <w:rsid w:val="00E00992"/>
    <w:rsid w:val="00E01BF1"/>
    <w:rsid w:val="00E02878"/>
    <w:rsid w:val="00E032E6"/>
    <w:rsid w:val="00E03327"/>
    <w:rsid w:val="00E04AC2"/>
    <w:rsid w:val="00E051EC"/>
    <w:rsid w:val="00E05F76"/>
    <w:rsid w:val="00E0741F"/>
    <w:rsid w:val="00E11925"/>
    <w:rsid w:val="00E122B8"/>
    <w:rsid w:val="00E12D3E"/>
    <w:rsid w:val="00E12DD0"/>
    <w:rsid w:val="00E132C9"/>
    <w:rsid w:val="00E13CA2"/>
    <w:rsid w:val="00E14A47"/>
    <w:rsid w:val="00E16823"/>
    <w:rsid w:val="00E16DD1"/>
    <w:rsid w:val="00E20E88"/>
    <w:rsid w:val="00E21200"/>
    <w:rsid w:val="00E219F2"/>
    <w:rsid w:val="00E21D56"/>
    <w:rsid w:val="00E21E60"/>
    <w:rsid w:val="00E21E75"/>
    <w:rsid w:val="00E2426B"/>
    <w:rsid w:val="00E24329"/>
    <w:rsid w:val="00E252F5"/>
    <w:rsid w:val="00E25A36"/>
    <w:rsid w:val="00E2600C"/>
    <w:rsid w:val="00E26568"/>
    <w:rsid w:val="00E26949"/>
    <w:rsid w:val="00E26D3C"/>
    <w:rsid w:val="00E27008"/>
    <w:rsid w:val="00E274F7"/>
    <w:rsid w:val="00E27D21"/>
    <w:rsid w:val="00E27F52"/>
    <w:rsid w:val="00E31CD0"/>
    <w:rsid w:val="00E31F3E"/>
    <w:rsid w:val="00E32ED0"/>
    <w:rsid w:val="00E33388"/>
    <w:rsid w:val="00E35285"/>
    <w:rsid w:val="00E35438"/>
    <w:rsid w:val="00E36800"/>
    <w:rsid w:val="00E36C91"/>
    <w:rsid w:val="00E403A5"/>
    <w:rsid w:val="00E40BE7"/>
    <w:rsid w:val="00E40F47"/>
    <w:rsid w:val="00E41F88"/>
    <w:rsid w:val="00E42B65"/>
    <w:rsid w:val="00E45092"/>
    <w:rsid w:val="00E45B2B"/>
    <w:rsid w:val="00E46159"/>
    <w:rsid w:val="00E4766E"/>
    <w:rsid w:val="00E5079B"/>
    <w:rsid w:val="00E51110"/>
    <w:rsid w:val="00E5239A"/>
    <w:rsid w:val="00E52C40"/>
    <w:rsid w:val="00E53AF2"/>
    <w:rsid w:val="00E54C1B"/>
    <w:rsid w:val="00E55011"/>
    <w:rsid w:val="00E55BD5"/>
    <w:rsid w:val="00E55F9B"/>
    <w:rsid w:val="00E57483"/>
    <w:rsid w:val="00E601B0"/>
    <w:rsid w:val="00E614A0"/>
    <w:rsid w:val="00E62611"/>
    <w:rsid w:val="00E62733"/>
    <w:rsid w:val="00E62A4E"/>
    <w:rsid w:val="00E62C4B"/>
    <w:rsid w:val="00E62E23"/>
    <w:rsid w:val="00E64338"/>
    <w:rsid w:val="00E64342"/>
    <w:rsid w:val="00E65210"/>
    <w:rsid w:val="00E6564E"/>
    <w:rsid w:val="00E656DC"/>
    <w:rsid w:val="00E65A30"/>
    <w:rsid w:val="00E65DFD"/>
    <w:rsid w:val="00E66DAB"/>
    <w:rsid w:val="00E66F8E"/>
    <w:rsid w:val="00E67188"/>
    <w:rsid w:val="00E674E1"/>
    <w:rsid w:val="00E67A01"/>
    <w:rsid w:val="00E67AB0"/>
    <w:rsid w:val="00E70668"/>
    <w:rsid w:val="00E7085B"/>
    <w:rsid w:val="00E73082"/>
    <w:rsid w:val="00E768C5"/>
    <w:rsid w:val="00E76B37"/>
    <w:rsid w:val="00E773C4"/>
    <w:rsid w:val="00E80243"/>
    <w:rsid w:val="00E80306"/>
    <w:rsid w:val="00E80AD3"/>
    <w:rsid w:val="00E8148A"/>
    <w:rsid w:val="00E81AD4"/>
    <w:rsid w:val="00E81E80"/>
    <w:rsid w:val="00E8287C"/>
    <w:rsid w:val="00E83877"/>
    <w:rsid w:val="00E85322"/>
    <w:rsid w:val="00E87900"/>
    <w:rsid w:val="00E87A13"/>
    <w:rsid w:val="00E904A8"/>
    <w:rsid w:val="00E91007"/>
    <w:rsid w:val="00E937DE"/>
    <w:rsid w:val="00E94129"/>
    <w:rsid w:val="00E9475F"/>
    <w:rsid w:val="00E947B7"/>
    <w:rsid w:val="00E96C49"/>
    <w:rsid w:val="00E96E25"/>
    <w:rsid w:val="00EA3972"/>
    <w:rsid w:val="00EA4844"/>
    <w:rsid w:val="00EA4E3E"/>
    <w:rsid w:val="00EA5F2D"/>
    <w:rsid w:val="00EA609E"/>
    <w:rsid w:val="00EA6CE4"/>
    <w:rsid w:val="00EA7872"/>
    <w:rsid w:val="00EA7F43"/>
    <w:rsid w:val="00EB0246"/>
    <w:rsid w:val="00EB38AF"/>
    <w:rsid w:val="00EB45F2"/>
    <w:rsid w:val="00EB55D8"/>
    <w:rsid w:val="00EB6BF8"/>
    <w:rsid w:val="00EB7BC1"/>
    <w:rsid w:val="00EB7BD6"/>
    <w:rsid w:val="00EC0409"/>
    <w:rsid w:val="00EC0667"/>
    <w:rsid w:val="00EC0C5D"/>
    <w:rsid w:val="00EC256D"/>
    <w:rsid w:val="00EC3437"/>
    <w:rsid w:val="00EC3813"/>
    <w:rsid w:val="00EC3A92"/>
    <w:rsid w:val="00EC3AA0"/>
    <w:rsid w:val="00EC3F39"/>
    <w:rsid w:val="00EC5AC5"/>
    <w:rsid w:val="00EC6C10"/>
    <w:rsid w:val="00EC725E"/>
    <w:rsid w:val="00ED0382"/>
    <w:rsid w:val="00ED09CC"/>
    <w:rsid w:val="00ED0C21"/>
    <w:rsid w:val="00ED205B"/>
    <w:rsid w:val="00ED61FC"/>
    <w:rsid w:val="00EE1388"/>
    <w:rsid w:val="00EE156B"/>
    <w:rsid w:val="00EE25D0"/>
    <w:rsid w:val="00EE2AE2"/>
    <w:rsid w:val="00EE3997"/>
    <w:rsid w:val="00EE48D7"/>
    <w:rsid w:val="00EE4D40"/>
    <w:rsid w:val="00EE5778"/>
    <w:rsid w:val="00EE5D9A"/>
    <w:rsid w:val="00EE5F77"/>
    <w:rsid w:val="00EE6BC0"/>
    <w:rsid w:val="00EE7634"/>
    <w:rsid w:val="00EF026A"/>
    <w:rsid w:val="00EF0B8D"/>
    <w:rsid w:val="00EF1956"/>
    <w:rsid w:val="00EF24D0"/>
    <w:rsid w:val="00EF38C6"/>
    <w:rsid w:val="00EF401C"/>
    <w:rsid w:val="00EF40FD"/>
    <w:rsid w:val="00EF58EE"/>
    <w:rsid w:val="00EF5A06"/>
    <w:rsid w:val="00EF5BD7"/>
    <w:rsid w:val="00EF6532"/>
    <w:rsid w:val="00F00CF3"/>
    <w:rsid w:val="00F0376C"/>
    <w:rsid w:val="00F03BEA"/>
    <w:rsid w:val="00F04534"/>
    <w:rsid w:val="00F04C55"/>
    <w:rsid w:val="00F05657"/>
    <w:rsid w:val="00F06FED"/>
    <w:rsid w:val="00F073D9"/>
    <w:rsid w:val="00F1018D"/>
    <w:rsid w:val="00F10950"/>
    <w:rsid w:val="00F10A79"/>
    <w:rsid w:val="00F10C64"/>
    <w:rsid w:val="00F12E78"/>
    <w:rsid w:val="00F12F19"/>
    <w:rsid w:val="00F131C9"/>
    <w:rsid w:val="00F1327E"/>
    <w:rsid w:val="00F145BF"/>
    <w:rsid w:val="00F1483D"/>
    <w:rsid w:val="00F14AA8"/>
    <w:rsid w:val="00F14D3A"/>
    <w:rsid w:val="00F15431"/>
    <w:rsid w:val="00F17D9B"/>
    <w:rsid w:val="00F2016B"/>
    <w:rsid w:val="00F20257"/>
    <w:rsid w:val="00F20B84"/>
    <w:rsid w:val="00F2163D"/>
    <w:rsid w:val="00F2316F"/>
    <w:rsid w:val="00F24487"/>
    <w:rsid w:val="00F27DE0"/>
    <w:rsid w:val="00F316B9"/>
    <w:rsid w:val="00F31921"/>
    <w:rsid w:val="00F3302A"/>
    <w:rsid w:val="00F33DD4"/>
    <w:rsid w:val="00F340AC"/>
    <w:rsid w:val="00F348E0"/>
    <w:rsid w:val="00F3666E"/>
    <w:rsid w:val="00F37C7C"/>
    <w:rsid w:val="00F40B15"/>
    <w:rsid w:val="00F40BB2"/>
    <w:rsid w:val="00F42310"/>
    <w:rsid w:val="00F43097"/>
    <w:rsid w:val="00F44F38"/>
    <w:rsid w:val="00F45B40"/>
    <w:rsid w:val="00F46C89"/>
    <w:rsid w:val="00F474BC"/>
    <w:rsid w:val="00F47BD6"/>
    <w:rsid w:val="00F51369"/>
    <w:rsid w:val="00F51409"/>
    <w:rsid w:val="00F5161A"/>
    <w:rsid w:val="00F51E8B"/>
    <w:rsid w:val="00F53608"/>
    <w:rsid w:val="00F53892"/>
    <w:rsid w:val="00F548B8"/>
    <w:rsid w:val="00F55E24"/>
    <w:rsid w:val="00F56C03"/>
    <w:rsid w:val="00F5723D"/>
    <w:rsid w:val="00F57910"/>
    <w:rsid w:val="00F63682"/>
    <w:rsid w:val="00F646F4"/>
    <w:rsid w:val="00F647E9"/>
    <w:rsid w:val="00F6488F"/>
    <w:rsid w:val="00F64A99"/>
    <w:rsid w:val="00F66860"/>
    <w:rsid w:val="00F671D4"/>
    <w:rsid w:val="00F673E2"/>
    <w:rsid w:val="00F70105"/>
    <w:rsid w:val="00F71169"/>
    <w:rsid w:val="00F72827"/>
    <w:rsid w:val="00F742D8"/>
    <w:rsid w:val="00F76725"/>
    <w:rsid w:val="00F76A8C"/>
    <w:rsid w:val="00F7734B"/>
    <w:rsid w:val="00F8019A"/>
    <w:rsid w:val="00F80931"/>
    <w:rsid w:val="00F80F50"/>
    <w:rsid w:val="00F812C2"/>
    <w:rsid w:val="00F8188B"/>
    <w:rsid w:val="00F83FA4"/>
    <w:rsid w:val="00F84FA1"/>
    <w:rsid w:val="00F85995"/>
    <w:rsid w:val="00F86B0A"/>
    <w:rsid w:val="00F87187"/>
    <w:rsid w:val="00F904C7"/>
    <w:rsid w:val="00F90A35"/>
    <w:rsid w:val="00F90F74"/>
    <w:rsid w:val="00F94E80"/>
    <w:rsid w:val="00F97143"/>
    <w:rsid w:val="00F97D9A"/>
    <w:rsid w:val="00FA1110"/>
    <w:rsid w:val="00FA2FF9"/>
    <w:rsid w:val="00FA3501"/>
    <w:rsid w:val="00FA5989"/>
    <w:rsid w:val="00FA60D4"/>
    <w:rsid w:val="00FB1137"/>
    <w:rsid w:val="00FB142F"/>
    <w:rsid w:val="00FB1E70"/>
    <w:rsid w:val="00FB2F93"/>
    <w:rsid w:val="00FB4BE6"/>
    <w:rsid w:val="00FB5037"/>
    <w:rsid w:val="00FB5A48"/>
    <w:rsid w:val="00FB62FC"/>
    <w:rsid w:val="00FB64E0"/>
    <w:rsid w:val="00FB77A2"/>
    <w:rsid w:val="00FB7DDD"/>
    <w:rsid w:val="00FC308A"/>
    <w:rsid w:val="00FC3818"/>
    <w:rsid w:val="00FC3AA8"/>
    <w:rsid w:val="00FC43D3"/>
    <w:rsid w:val="00FC477F"/>
    <w:rsid w:val="00FC4910"/>
    <w:rsid w:val="00FC504D"/>
    <w:rsid w:val="00FC55A0"/>
    <w:rsid w:val="00FC5F31"/>
    <w:rsid w:val="00FC638C"/>
    <w:rsid w:val="00FC673D"/>
    <w:rsid w:val="00FC74ED"/>
    <w:rsid w:val="00FD068D"/>
    <w:rsid w:val="00FD17A1"/>
    <w:rsid w:val="00FD270B"/>
    <w:rsid w:val="00FD2786"/>
    <w:rsid w:val="00FD2CB5"/>
    <w:rsid w:val="00FD3403"/>
    <w:rsid w:val="00FD4CAA"/>
    <w:rsid w:val="00FD5377"/>
    <w:rsid w:val="00FD54C5"/>
    <w:rsid w:val="00FD54FB"/>
    <w:rsid w:val="00FD5AE0"/>
    <w:rsid w:val="00FD6649"/>
    <w:rsid w:val="00FD7232"/>
    <w:rsid w:val="00FD7B14"/>
    <w:rsid w:val="00FD7E3F"/>
    <w:rsid w:val="00FE069D"/>
    <w:rsid w:val="00FE132E"/>
    <w:rsid w:val="00FE1E90"/>
    <w:rsid w:val="00FE2429"/>
    <w:rsid w:val="00FE38EB"/>
    <w:rsid w:val="00FE3DC4"/>
    <w:rsid w:val="00FE4560"/>
    <w:rsid w:val="00FE4633"/>
    <w:rsid w:val="00FE5450"/>
    <w:rsid w:val="00FE59E2"/>
    <w:rsid w:val="00FF14B4"/>
    <w:rsid w:val="00FF1D57"/>
    <w:rsid w:val="00FF2543"/>
    <w:rsid w:val="00FF2FCC"/>
    <w:rsid w:val="00FF38FB"/>
    <w:rsid w:val="00FF45AE"/>
    <w:rsid w:val="00FF494C"/>
    <w:rsid w:val="00FF5A65"/>
    <w:rsid w:val="00FF631C"/>
    <w:rsid w:val="00FF66CA"/>
    <w:rsid w:val="00FF6821"/>
    <w:rsid w:val="00FF682E"/>
    <w:rsid w:val="00FF702E"/>
    <w:rsid w:val="00FF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CC1F75"/>
  <w15:chartTrackingRefBased/>
  <w15:docId w15:val="{D8F5D5E6-5761-4628-BC82-C134F217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7E3F"/>
    <w:pPr>
      <w:jc w:val="both"/>
    </w:pPr>
    <w:rPr>
      <w:rFonts w:ascii="Garamond" w:hAnsi="Garamond"/>
      <w:sz w:val="24"/>
      <w:lang w:val="en-GB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0" w:after="1200"/>
      <w:jc w:val="center"/>
      <w:outlineLvl w:val="0"/>
    </w:pPr>
    <w:rPr>
      <w:b/>
      <w:smallCaps/>
      <w:kern w:val="28"/>
      <w:sz w:val="72"/>
      <w:szCs w:val="72"/>
      <w:u w:val="double"/>
    </w:rPr>
  </w:style>
  <w:style w:type="paragraph" w:styleId="Ttulo2">
    <w:name w:val="heading 2"/>
    <w:basedOn w:val="Normal"/>
    <w:next w:val="Normal"/>
    <w:autoRedefine/>
    <w:qFormat/>
    <w:rsid w:val="001006D6"/>
    <w:pPr>
      <w:keepNext/>
      <w:numPr>
        <w:ilvl w:val="1"/>
      </w:numPr>
      <w:tabs>
        <w:tab w:val="left" w:pos="709"/>
      </w:tabs>
      <w:spacing w:before="240" w:after="240"/>
      <w:jc w:val="left"/>
      <w:outlineLvl w:val="1"/>
    </w:pPr>
    <w:rPr>
      <w:b/>
      <w:sz w:val="36"/>
      <w:lang w:val="pt-PT"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spacing w:before="240" w:after="240"/>
      <w:jc w:val="left"/>
      <w:outlineLvl w:val="2"/>
    </w:pPr>
    <w:rPr>
      <w:b/>
      <w:sz w:val="32"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tabs>
        <w:tab w:val="left" w:pos="709"/>
      </w:tabs>
      <w:spacing w:before="240" w:after="240"/>
      <w:jc w:val="left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ppendix">
    <w:name w:val="Appendix"/>
    <w:basedOn w:val="Ttulo2"/>
    <w:pPr>
      <w:numPr>
        <w:ilvl w:val="0"/>
      </w:numPr>
      <w:spacing w:before="0" w:after="480"/>
      <w:jc w:val="center"/>
    </w:pPr>
    <w:rPr>
      <w:sz w:val="28"/>
    </w:rPr>
  </w:style>
  <w:style w:type="paragraph" w:customStyle="1" w:styleId="Autor">
    <w:name w:val="Autor"/>
    <w:basedOn w:val="Normal"/>
    <w:pPr>
      <w:jc w:val="center"/>
    </w:pPr>
    <w:rPr>
      <w:b/>
      <w:sz w:val="40"/>
      <w:szCs w:val="40"/>
      <w:lang w:val="pt-PT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debloco">
    <w:name w:val="Block Text"/>
    <w:aliases w:val="Block Text Char,Block Text Char Char"/>
    <w:basedOn w:val="Normal"/>
    <w:link w:val="TextodeblocoCarter"/>
    <w:pPr>
      <w:ind w:left="1134" w:right="1076"/>
      <w:jc w:val="center"/>
    </w:pPr>
  </w:style>
  <w:style w:type="paragraph" w:styleId="Avanodecorpodetexto">
    <w:name w:val="Body Text Indent"/>
    <w:basedOn w:val="Normal"/>
    <w:pPr>
      <w:spacing w:line="360" w:lineRule="exact"/>
      <w:ind w:firstLine="284"/>
    </w:pPr>
    <w:rPr>
      <w:rFonts w:ascii="Helvetica" w:hAnsi="Helvetica"/>
      <w:sz w:val="20"/>
      <w:lang w:val="pt-PT"/>
    </w:rPr>
  </w:style>
  <w:style w:type="paragraph" w:styleId="Avanodecorpodetexto2">
    <w:name w:val="Body Text Indent 2"/>
    <w:basedOn w:val="Normal"/>
    <w:pPr>
      <w:spacing w:after="120" w:line="480" w:lineRule="auto"/>
      <w:ind w:left="283"/>
    </w:pPr>
  </w:style>
  <w:style w:type="paragraph" w:customStyle="1" w:styleId="Cdigo">
    <w:name w:val="Código"/>
    <w:basedOn w:val="Normal"/>
    <w:rsid w:val="00A64A9E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paragraph" w:customStyle="1" w:styleId="Equation">
    <w:name w:val="Equation"/>
    <w:basedOn w:val="Normal"/>
    <w:pPr>
      <w:tabs>
        <w:tab w:val="right" w:pos="8222"/>
        <w:tab w:val="right" w:pos="8363"/>
      </w:tabs>
      <w:jc w:val="center"/>
    </w:pPr>
  </w:style>
  <w:style w:type="paragraph" w:customStyle="1" w:styleId="ExercciosCharCharCharCharCharCharChar">
    <w:name w:val="Exercícios Char Char Char Char Char Char Char"/>
    <w:basedOn w:val="Normal"/>
    <w:link w:val="ExercciosCharCharCharCharCharCharCharChar"/>
    <w:autoRedefine/>
    <w:rsid w:val="00B234D0"/>
    <w:rPr>
      <w:b/>
      <w:lang w:val="pt-PT"/>
    </w:rPr>
  </w:style>
  <w:style w:type="paragraph" w:customStyle="1" w:styleId="Figura">
    <w:name w:val="Figura"/>
    <w:basedOn w:val="Normal"/>
    <w:pPr>
      <w:spacing w:before="120" w:after="120"/>
      <w:jc w:val="center"/>
    </w:pPr>
    <w:rPr>
      <w:sz w:val="22"/>
    </w:rPr>
  </w:style>
  <w:style w:type="paragraph" w:styleId="Rodap">
    <w:name w:val="footer"/>
    <w:basedOn w:val="Normal"/>
    <w:pPr>
      <w:jc w:val="center"/>
    </w:pPr>
    <w:rPr>
      <w:sz w:val="18"/>
    </w:rPr>
  </w:style>
  <w:style w:type="paragraph" w:customStyle="1" w:styleId="GlossaryText">
    <w:name w:val="Glossary Text"/>
    <w:basedOn w:val="Normal"/>
    <w:pPr>
      <w:tabs>
        <w:tab w:val="left" w:pos="1134"/>
      </w:tabs>
      <w:jc w:val="left"/>
    </w:pPr>
  </w:style>
  <w:style w:type="paragraph" w:styleId="Cabealho">
    <w:name w:val="header"/>
    <w:basedOn w:val="Normal"/>
    <w:pPr>
      <w:pBdr>
        <w:bottom w:val="single" w:sz="4" w:space="1" w:color="auto"/>
      </w:pBdr>
      <w:tabs>
        <w:tab w:val="right" w:pos="8307"/>
      </w:tabs>
    </w:pPr>
    <w:rPr>
      <w:smallCaps/>
      <w:sz w:val="18"/>
    </w:rPr>
  </w:style>
  <w:style w:type="paragraph" w:customStyle="1" w:styleId="NormalcomBullet">
    <w:name w:val="Normal com Bullet"/>
    <w:basedOn w:val="Normal"/>
    <w:pPr>
      <w:numPr>
        <w:numId w:val="2"/>
      </w:numPr>
      <w:spacing w:before="120"/>
    </w:pPr>
  </w:style>
  <w:style w:type="paragraph" w:customStyle="1" w:styleId="Organizao">
    <w:name w:val="Organização"/>
    <w:basedOn w:val="Normal"/>
    <w:pPr>
      <w:jc w:val="center"/>
    </w:pPr>
    <w:rPr>
      <w:b/>
      <w:sz w:val="28"/>
    </w:rPr>
  </w:style>
  <w:style w:type="character" w:styleId="Nmerodepgina">
    <w:name w:val="page number"/>
    <w:basedOn w:val="Tipodeletrapredefinidodopargrafo"/>
  </w:style>
  <w:style w:type="paragraph" w:customStyle="1" w:styleId="Prefcio">
    <w:name w:val="Prefácio"/>
    <w:basedOn w:val="Normal"/>
    <w:pPr>
      <w:spacing w:before="240" w:after="480"/>
      <w:jc w:val="center"/>
    </w:pPr>
    <w:rPr>
      <w:b/>
      <w:sz w:val="32"/>
    </w:rPr>
  </w:style>
  <w:style w:type="paragraph" w:customStyle="1" w:styleId="programa">
    <w:name w:val="programa"/>
    <w:basedOn w:val="Normal"/>
    <w:pPr>
      <w:spacing w:line="360" w:lineRule="auto"/>
      <w:ind w:firstLine="567"/>
    </w:pPr>
    <w:rPr>
      <w:rFonts w:ascii="Courier New" w:hAnsi="Courier New"/>
      <w:sz w:val="20"/>
      <w:lang w:val="pt-PT"/>
    </w:rPr>
  </w:style>
  <w:style w:type="paragraph" w:customStyle="1" w:styleId="ReferenceText">
    <w:name w:val="Reference Text"/>
    <w:basedOn w:val="Normal"/>
    <w:pPr>
      <w:tabs>
        <w:tab w:val="left" w:pos="1560"/>
      </w:tabs>
      <w:ind w:left="1560" w:hanging="1560"/>
    </w:pPr>
  </w:style>
  <w:style w:type="paragraph" w:customStyle="1" w:styleId="Sumrio">
    <w:name w:val="Sumário"/>
    <w:basedOn w:val="Ttulo2"/>
    <w:pPr>
      <w:numPr>
        <w:ilvl w:val="0"/>
      </w:numPr>
      <w:spacing w:after="480"/>
      <w:jc w:val="center"/>
    </w:pPr>
  </w:style>
  <w:style w:type="paragraph" w:customStyle="1" w:styleId="Table">
    <w:name w:val="Table"/>
    <w:basedOn w:val="Normal"/>
    <w:pPr>
      <w:spacing w:before="240" w:after="120"/>
      <w:jc w:val="center"/>
    </w:pPr>
    <w:rPr>
      <w:sz w:val="18"/>
    </w:rPr>
  </w:style>
  <w:style w:type="paragraph" w:customStyle="1" w:styleId="TtulodoCaptulo">
    <w:name w:val="Título do Capítulo"/>
    <w:basedOn w:val="Normal"/>
    <w:autoRedefine/>
    <w:rsid w:val="00E46159"/>
    <w:pPr>
      <w:spacing w:before="120" w:after="120"/>
      <w:jc w:val="center"/>
    </w:pPr>
    <w:rPr>
      <w:rFonts w:ascii="Arial Narrow" w:hAnsi="Arial Narrow"/>
      <w:b/>
      <w:smallCaps/>
      <w:color w:val="000000" w:themeColor="text1"/>
      <w:szCs w:val="24"/>
      <w:lang w:val="pt-PT"/>
    </w:rPr>
  </w:style>
  <w:style w:type="paragraph" w:customStyle="1" w:styleId="TtulodoLivro1">
    <w:name w:val="Título do Livro1"/>
    <w:basedOn w:val="Normal"/>
    <w:pPr>
      <w:jc w:val="center"/>
    </w:pPr>
    <w:rPr>
      <w:rFonts w:ascii="Courier New" w:hAnsi="Courier New"/>
      <w:b/>
      <w:smallCaps/>
      <w:sz w:val="144"/>
      <w:szCs w:val="144"/>
    </w:rPr>
  </w:style>
  <w:style w:type="paragraph" w:styleId="Legenda">
    <w:name w:val="caption"/>
    <w:basedOn w:val="Normal"/>
    <w:next w:val="Normal"/>
    <w:qFormat/>
    <w:rsid w:val="00354BFD"/>
    <w:pPr>
      <w:spacing w:before="120" w:after="120"/>
    </w:pPr>
    <w:rPr>
      <w:b/>
      <w:bCs/>
      <w:sz w:val="20"/>
    </w:rPr>
  </w:style>
  <w:style w:type="paragraph" w:customStyle="1" w:styleId="HeadingPrticas">
    <w:name w:val="HeadingPráticas"/>
    <w:basedOn w:val="Normal"/>
    <w:rsid w:val="00B63E41"/>
    <w:pPr>
      <w:spacing w:before="240" w:after="480"/>
    </w:pPr>
    <w:rPr>
      <w:b/>
      <w:sz w:val="96"/>
      <w:szCs w:val="96"/>
      <w:lang w:val="pt-PT"/>
    </w:rPr>
  </w:style>
  <w:style w:type="paragraph" w:customStyle="1" w:styleId="StyleHeading148ptNounderlineLeft0cmFirstline0">
    <w:name w:val="Style Heading 1 + 48 pt No underline Left:  0 cm First line:  0 ..."/>
    <w:basedOn w:val="Ttulo1"/>
    <w:rsid w:val="00B63E41"/>
    <w:pPr>
      <w:spacing w:before="600"/>
      <w:ind w:left="0" w:firstLine="0"/>
      <w:contextualSpacing/>
    </w:pPr>
    <w:rPr>
      <w:bCs/>
      <w:sz w:val="96"/>
      <w:szCs w:val="20"/>
      <w:u w:val="none"/>
    </w:rPr>
  </w:style>
  <w:style w:type="paragraph" w:customStyle="1" w:styleId="StyleStyleHeading148ptNounderlineLeft0cmFirstline">
    <w:name w:val="Style Style Heading 1 + 48 pt No underline Left:  0 cm First line: ..."/>
    <w:basedOn w:val="StyleHeading148ptNounderlineLeft0cmFirstline0"/>
    <w:rsid w:val="00B63E41"/>
    <w:pPr>
      <w:numPr>
        <w:numId w:val="0"/>
      </w:numPr>
    </w:pPr>
  </w:style>
  <w:style w:type="paragraph" w:customStyle="1" w:styleId="StyleExercciosBoldCharCharCharCharCharCharCharCharCharCharCharCharCharCharCharCharCharCharCharCharCharChar">
    <w:name w:val="Style Exercícios + Bold Char Char Char Char Char Char Char Char Char Char Char Char Char Char Char Char Char Char Char Char Char Char"/>
    <w:basedOn w:val="ExercciosCharCharCharCharCharCharChar"/>
    <w:link w:val="StyleExercciosBoldCharCharCharCharCharCharCharCharCharCharCharCharCharCharCharCharCharCharCharCharCharCharChar"/>
    <w:rsid w:val="00D35904"/>
    <w:rPr>
      <w:b w:val="0"/>
      <w:bCs/>
    </w:rPr>
  </w:style>
  <w:style w:type="character" w:customStyle="1" w:styleId="ExercciosCharCharCharCharCharCharCharChar">
    <w:name w:val="Exercícios Char Char Char Char Char Char Char Char"/>
    <w:link w:val="ExercciosCharCharCharCharCharCharChar"/>
    <w:rsid w:val="00B234D0"/>
    <w:rPr>
      <w:rFonts w:ascii="Garamond" w:hAnsi="Garamond"/>
      <w:b/>
      <w:sz w:val="24"/>
      <w:lang w:val="pt-PT" w:eastAsia="en-US" w:bidi="ar-SA"/>
    </w:rPr>
  </w:style>
  <w:style w:type="character" w:customStyle="1" w:styleId="StyleExercciosBoldCharCharCharCharCharCharCharCharCharCharCharCharCharCharCharCharCharCharCharCharCharCharChar">
    <w:name w:val="Style Exercícios + Bold Char Char Char Char Char Char Char Char Char Char Char Char Char Char Char Char Char Char Char Char Char Char Char"/>
    <w:link w:val="StyleExercciosBoldCharCharCharCharCharCharCharCharCharCharCharCharCharCharCharCharCharCharCharCharCharChar"/>
    <w:rsid w:val="00D35904"/>
    <w:rPr>
      <w:rFonts w:ascii="Garamond" w:hAnsi="Garamond"/>
      <w:b/>
      <w:bCs/>
      <w:sz w:val="24"/>
      <w:lang w:val="pt-PT" w:eastAsia="en-US" w:bidi="ar-SA"/>
    </w:rPr>
  </w:style>
  <w:style w:type="paragraph" w:customStyle="1" w:styleId="StyleprogramaCenteredFirstline0cm">
    <w:name w:val="Style programa + Centered First line:  0 cm"/>
    <w:basedOn w:val="programa"/>
    <w:rsid w:val="005606D5"/>
    <w:pPr>
      <w:spacing w:line="240" w:lineRule="auto"/>
      <w:ind w:firstLine="0"/>
      <w:jc w:val="center"/>
    </w:pPr>
  </w:style>
  <w:style w:type="paragraph" w:customStyle="1" w:styleId="StyleprogramaLeftFirstline0cm">
    <w:name w:val="Style programa + Left First line:  0 cm"/>
    <w:basedOn w:val="programa"/>
    <w:rsid w:val="005606D5"/>
    <w:pPr>
      <w:spacing w:line="240" w:lineRule="auto"/>
      <w:ind w:firstLine="0"/>
      <w:jc w:val="left"/>
    </w:pPr>
  </w:style>
  <w:style w:type="paragraph" w:customStyle="1" w:styleId="StyleprogramaCenteredFirstline0cmLinespacingsingle">
    <w:name w:val="Style programa + Centered First line:  0 cm Line spacing:  single"/>
    <w:basedOn w:val="programa"/>
    <w:rsid w:val="005606D5"/>
    <w:pPr>
      <w:spacing w:line="240" w:lineRule="auto"/>
      <w:ind w:firstLine="0"/>
      <w:jc w:val="center"/>
    </w:pPr>
  </w:style>
  <w:style w:type="paragraph" w:customStyle="1" w:styleId="StyleCdigoCentered">
    <w:name w:val="Style Código + Centered"/>
    <w:basedOn w:val="Cdigo"/>
    <w:rsid w:val="005606D5"/>
    <w:pPr>
      <w:jc w:val="center"/>
    </w:pPr>
    <w:rPr>
      <w:rFonts w:cs="Times New Roman"/>
      <w:szCs w:val="20"/>
    </w:rPr>
  </w:style>
  <w:style w:type="paragraph" w:customStyle="1" w:styleId="StyleprogramaLeftFirstline025cm">
    <w:name w:val="Style programa + Left First line:  025 cm"/>
    <w:basedOn w:val="programa"/>
    <w:rsid w:val="005606D5"/>
    <w:pPr>
      <w:spacing w:line="240" w:lineRule="auto"/>
      <w:ind w:firstLine="142"/>
      <w:jc w:val="left"/>
    </w:pPr>
  </w:style>
  <w:style w:type="paragraph" w:customStyle="1" w:styleId="StyleprogramaLeftFirstline0cm1">
    <w:name w:val="Style programa + Left First line:  0 cm1"/>
    <w:basedOn w:val="programa"/>
    <w:rsid w:val="006E3286"/>
    <w:pPr>
      <w:spacing w:line="240" w:lineRule="auto"/>
      <w:ind w:firstLine="0"/>
      <w:jc w:val="left"/>
    </w:pPr>
  </w:style>
  <w:style w:type="paragraph" w:customStyle="1" w:styleId="StyleprogramaCenteredFirstline0cm1">
    <w:name w:val="Style programa + Centered First line:  0 cm1"/>
    <w:basedOn w:val="programa"/>
    <w:rsid w:val="006E3286"/>
    <w:pPr>
      <w:spacing w:line="240" w:lineRule="auto"/>
      <w:ind w:firstLine="0"/>
      <w:jc w:val="center"/>
    </w:pPr>
  </w:style>
  <w:style w:type="paragraph" w:customStyle="1" w:styleId="Exerccios">
    <w:name w:val="Exercícios"/>
    <w:basedOn w:val="Normal"/>
    <w:autoRedefine/>
    <w:rsid w:val="00E27D21"/>
    <w:pPr>
      <w:tabs>
        <w:tab w:val="left" w:pos="425"/>
      </w:tabs>
    </w:pPr>
    <w:rPr>
      <w:lang w:val="pt-PT"/>
    </w:rPr>
  </w:style>
  <w:style w:type="paragraph" w:customStyle="1" w:styleId="StyleprogramaFirstline0cm">
    <w:name w:val="Style programa + First line:  0 cm"/>
    <w:basedOn w:val="programa"/>
    <w:rsid w:val="00B36848"/>
    <w:pPr>
      <w:spacing w:line="240" w:lineRule="auto"/>
      <w:ind w:firstLine="0"/>
    </w:pPr>
  </w:style>
  <w:style w:type="paragraph" w:customStyle="1" w:styleId="StyleprogramaCenteredFirstline0cm2">
    <w:name w:val="Style programa + Centered First line:  0 cm2"/>
    <w:basedOn w:val="programa"/>
    <w:rsid w:val="00EC3437"/>
    <w:pPr>
      <w:spacing w:line="240" w:lineRule="auto"/>
      <w:ind w:firstLine="0"/>
      <w:jc w:val="center"/>
    </w:pPr>
  </w:style>
  <w:style w:type="paragraph" w:styleId="Corpodetexto2">
    <w:name w:val="Body Text 2"/>
    <w:basedOn w:val="Normal"/>
    <w:rsid w:val="0044404B"/>
    <w:pPr>
      <w:spacing w:after="120" w:line="480" w:lineRule="auto"/>
    </w:pPr>
  </w:style>
  <w:style w:type="character" w:styleId="Hiperligao">
    <w:name w:val="Hyperlink"/>
    <w:rsid w:val="004542C7"/>
    <w:rPr>
      <w:color w:val="0000FF"/>
      <w:u w:val="single"/>
    </w:rPr>
  </w:style>
  <w:style w:type="paragraph" w:customStyle="1" w:styleId="StyleGaramond11ptJustifiedBefore6pt1">
    <w:name w:val="Style Garamond 11 pt Justified Before:  6 pt1"/>
    <w:basedOn w:val="Normal"/>
    <w:rsid w:val="00866F12"/>
    <w:pPr>
      <w:numPr>
        <w:numId w:val="3"/>
      </w:numPr>
    </w:pPr>
  </w:style>
  <w:style w:type="paragraph" w:customStyle="1" w:styleId="CdigoCharCharChar">
    <w:name w:val="Código Char Char Char"/>
    <w:basedOn w:val="Normal"/>
    <w:rsid w:val="00E403A5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paragraph" w:customStyle="1" w:styleId="ExercciosCharCharChar">
    <w:name w:val="Exercícios Char Char Char"/>
    <w:basedOn w:val="Normal"/>
    <w:autoRedefine/>
    <w:rsid w:val="00FB77A2"/>
    <w:pPr>
      <w:tabs>
        <w:tab w:val="left" w:pos="340"/>
      </w:tabs>
    </w:pPr>
    <w:rPr>
      <w:lang w:val="pt-PT"/>
    </w:rPr>
  </w:style>
  <w:style w:type="paragraph" w:styleId="Corpodetexto">
    <w:name w:val="Body Text"/>
    <w:basedOn w:val="Normal"/>
    <w:link w:val="CorpodetextoCarter"/>
    <w:rsid w:val="00FD7232"/>
  </w:style>
  <w:style w:type="character" w:customStyle="1" w:styleId="TextodeblocoCarter">
    <w:name w:val="Texto de bloco Caráter"/>
    <w:aliases w:val="Block Text Char Caráter,Block Text Char Char Caráter"/>
    <w:link w:val="Textodebloco"/>
    <w:rsid w:val="00FA3501"/>
    <w:rPr>
      <w:rFonts w:ascii="Garamond" w:hAnsi="Garamond"/>
      <w:sz w:val="24"/>
      <w:lang w:val="en-GB" w:eastAsia="en-US" w:bidi="ar-SA"/>
    </w:rPr>
  </w:style>
  <w:style w:type="paragraph" w:customStyle="1" w:styleId="CdigoTextoChar">
    <w:name w:val="CódigoTexto Char"/>
    <w:basedOn w:val="Normal"/>
    <w:link w:val="CdigoTextoCharChar"/>
    <w:rsid w:val="003A06D2"/>
    <w:pPr>
      <w:jc w:val="left"/>
    </w:pPr>
    <w:rPr>
      <w:rFonts w:ascii="Courier New" w:hAnsi="Courier New" w:cs="Courier New"/>
      <w:sz w:val="18"/>
      <w:szCs w:val="18"/>
      <w:lang w:val="pt-PT"/>
    </w:rPr>
  </w:style>
  <w:style w:type="character" w:customStyle="1" w:styleId="CdigoTextoCharChar">
    <w:name w:val="CódigoTexto Char Char"/>
    <w:link w:val="CdigoTextoChar"/>
    <w:rsid w:val="003A06D2"/>
    <w:rPr>
      <w:rFonts w:ascii="Courier New" w:hAnsi="Courier New" w:cs="Courier New"/>
      <w:sz w:val="18"/>
      <w:szCs w:val="18"/>
      <w:lang w:val="pt-PT" w:eastAsia="en-US" w:bidi="ar-SA"/>
    </w:rPr>
  </w:style>
  <w:style w:type="character" w:customStyle="1" w:styleId="CdigoTexto">
    <w:name w:val="CódigoTexto"/>
    <w:rsid w:val="006146EA"/>
    <w:rPr>
      <w:rFonts w:ascii="Courier New" w:hAnsi="Courier New" w:cs="Courier New"/>
      <w:sz w:val="18"/>
      <w:szCs w:val="18"/>
      <w:lang w:val="pt-PT" w:eastAsia="en-US" w:bidi="ar-SA"/>
    </w:rPr>
  </w:style>
  <w:style w:type="paragraph" w:customStyle="1" w:styleId="CdigoChar1CharCharChar">
    <w:name w:val="Código Char1 Char Char Char"/>
    <w:basedOn w:val="Normal"/>
    <w:link w:val="CdigoChar1CharCharCharChar"/>
    <w:rsid w:val="00235DAA"/>
    <w:pPr>
      <w:tabs>
        <w:tab w:val="left" w:pos="2552"/>
      </w:tabs>
      <w:spacing w:before="120" w:after="120"/>
    </w:pPr>
    <w:rPr>
      <w:rFonts w:ascii="Courier New" w:hAnsi="Courier New" w:cs="Courier New"/>
      <w:sz w:val="22"/>
      <w:szCs w:val="22"/>
      <w:lang w:val="pt-PT"/>
    </w:rPr>
  </w:style>
  <w:style w:type="character" w:customStyle="1" w:styleId="CdigoChar1CharCharCharChar">
    <w:name w:val="Código Char1 Char Char Char Char"/>
    <w:link w:val="CdigoChar1CharCharChar"/>
    <w:rsid w:val="00235DAA"/>
    <w:rPr>
      <w:rFonts w:ascii="Courier New" w:hAnsi="Courier New" w:cs="Courier New"/>
      <w:sz w:val="22"/>
      <w:szCs w:val="22"/>
      <w:lang w:val="pt-PT" w:eastAsia="en-US" w:bidi="ar-SA"/>
    </w:rPr>
  </w:style>
  <w:style w:type="table" w:styleId="TabelacomGrelha">
    <w:name w:val="Table Grid"/>
    <w:basedOn w:val="Tabelanormal"/>
    <w:rsid w:val="005B2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ercciosCharCharCharCharCharChar">
    <w:name w:val="Exercícios Char Char Char Char Char Char"/>
    <w:basedOn w:val="Normal"/>
    <w:autoRedefine/>
    <w:rsid w:val="008C63B7"/>
    <w:pPr>
      <w:jc w:val="center"/>
    </w:pPr>
    <w:rPr>
      <w:rFonts w:ascii="Arial Narrow" w:hAnsi="Arial Narrow"/>
      <w:b/>
      <w:bCs/>
      <w:szCs w:val="24"/>
      <w:lang w:val="pt-PT"/>
    </w:rPr>
  </w:style>
  <w:style w:type="paragraph" w:customStyle="1" w:styleId="CdigoChar1CharCharCharCharCharCharCharCharCharCharCharCharCharCharCharCharCharCharCharCharCharChar">
    <w:name w:val="Código Char1 Char Char Char Char Char Char Char Char Char Char Char Char Char Char Char Char Char Char Char Char Char Char"/>
    <w:basedOn w:val="Normal"/>
    <w:link w:val="CdigoChar1CharCharCharCharCharCharCharCharCharCharCharCharCharCharCharCharCharCharCharCharCharCharChar"/>
    <w:rsid w:val="00095A0A"/>
    <w:pPr>
      <w:tabs>
        <w:tab w:val="left" w:pos="2552"/>
      </w:tabs>
    </w:pPr>
    <w:rPr>
      <w:rFonts w:ascii="Courier New" w:hAnsi="Courier New" w:cs="Courier New"/>
      <w:lang w:val="pt-PT"/>
    </w:rPr>
  </w:style>
  <w:style w:type="character" w:customStyle="1" w:styleId="CdigoChar1CharCharCharCharCharCharCharCharCharCharCharCharCharCharCharCharCharCharCharCharCharCharChar">
    <w:name w:val="Código Char1 Char Char Char Char Char Char Char Char Char Char Char Char Char Char Char Char Char Char Char Char Char Char Char"/>
    <w:link w:val="CdigoChar1CharCharCharCharCharCharCharCharCharCharCharCharCharCharCharCharCharCharCharCharCharChar"/>
    <w:rsid w:val="00095A0A"/>
    <w:rPr>
      <w:rFonts w:ascii="Courier New" w:hAnsi="Courier New" w:cs="Courier New"/>
      <w:sz w:val="24"/>
      <w:lang w:val="pt-PT" w:eastAsia="en-US" w:bidi="ar-SA"/>
    </w:rPr>
  </w:style>
  <w:style w:type="paragraph" w:customStyle="1" w:styleId="Codigo">
    <w:name w:val="Codigo"/>
    <w:link w:val="CodigoChar"/>
    <w:rsid w:val="00095A0A"/>
    <w:pPr>
      <w:autoSpaceDE w:val="0"/>
      <w:autoSpaceDN w:val="0"/>
      <w:adjustRightInd w:val="0"/>
      <w:ind w:left="720"/>
    </w:pPr>
    <w:rPr>
      <w:rFonts w:ascii="Courier New" w:hAnsi="Courier New" w:cs="Tahoma"/>
      <w:sz w:val="18"/>
      <w:szCs w:val="18"/>
      <w:lang w:val="en-US"/>
    </w:rPr>
  </w:style>
  <w:style w:type="character" w:customStyle="1" w:styleId="ExercciosCharCharCharCharCharCharCharCharChar">
    <w:name w:val="Exercícios Char Char Char Char Char Char Char Char Char"/>
    <w:rsid w:val="00493703"/>
    <w:rPr>
      <w:rFonts w:ascii="Garamond" w:hAnsi="Garamond"/>
      <w:b/>
      <w:sz w:val="24"/>
      <w:lang w:val="pt-PT" w:eastAsia="en-US" w:bidi="ar-SA"/>
    </w:rPr>
  </w:style>
  <w:style w:type="character" w:customStyle="1" w:styleId="BlockTextCharCharCharChar">
    <w:name w:val="Block Text Char Char Char Char"/>
    <w:rsid w:val="00493703"/>
    <w:rPr>
      <w:rFonts w:ascii="Garamond" w:hAnsi="Garamond"/>
      <w:sz w:val="24"/>
      <w:lang w:val="en-GB" w:eastAsia="en-US" w:bidi="ar-SA"/>
    </w:rPr>
  </w:style>
  <w:style w:type="character" w:customStyle="1" w:styleId="CdigoChar1CharCharCharCharCharCharCharCharCharCharCharCharCharCharCharCharCharCharCharCharCharCharCharChar">
    <w:name w:val="Código Char1 Char Char Char Char Char Char Char Char Char Char Char Char Char Char Char Char Char Char Char Char Char Char Char Char"/>
    <w:rsid w:val="00493703"/>
    <w:rPr>
      <w:rFonts w:ascii="Courier New" w:hAnsi="Courier New" w:cs="Courier New"/>
      <w:sz w:val="24"/>
      <w:lang w:val="pt-PT" w:eastAsia="en-US" w:bidi="ar-SA"/>
    </w:rPr>
  </w:style>
  <w:style w:type="paragraph" w:customStyle="1" w:styleId="CdigoChar1Char">
    <w:name w:val="Código Char1 Char"/>
    <w:basedOn w:val="Normal"/>
    <w:link w:val="CdigoChar1CharChar"/>
    <w:rsid w:val="00294DEA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character" w:customStyle="1" w:styleId="CdigoChar1CharChar">
    <w:name w:val="Código Char1 Char Char"/>
    <w:link w:val="CdigoChar1Char"/>
    <w:rsid w:val="00294DEA"/>
    <w:rPr>
      <w:rFonts w:ascii="Courier New" w:hAnsi="Courier New" w:cs="Courier New"/>
      <w:szCs w:val="24"/>
      <w:lang w:val="pt-PT" w:eastAsia="en-US" w:bidi="ar-SA"/>
    </w:rPr>
  </w:style>
  <w:style w:type="character" w:customStyle="1" w:styleId="CodigoChar">
    <w:name w:val="Codigo Char"/>
    <w:link w:val="Codigo"/>
    <w:rsid w:val="00294DEA"/>
    <w:rPr>
      <w:rFonts w:ascii="Courier New" w:hAnsi="Courier New" w:cs="Tahoma"/>
      <w:sz w:val="18"/>
      <w:szCs w:val="18"/>
      <w:lang w:val="en-US" w:eastAsia="pt-PT" w:bidi="ar-SA"/>
    </w:rPr>
  </w:style>
  <w:style w:type="character" w:styleId="nfase">
    <w:name w:val="Emphasis"/>
    <w:qFormat/>
    <w:rsid w:val="008F533E"/>
    <w:rPr>
      <w:i/>
      <w:iCs/>
    </w:rPr>
  </w:style>
  <w:style w:type="paragraph" w:customStyle="1" w:styleId="Default">
    <w:name w:val="Default"/>
    <w:rsid w:val="00E4766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orpodetextoCarter">
    <w:name w:val="Corpo de texto Caráter"/>
    <w:link w:val="Corpodetexto"/>
    <w:rsid w:val="001147B3"/>
    <w:rPr>
      <w:rFonts w:ascii="Garamond" w:hAnsi="Garamond"/>
      <w:sz w:val="24"/>
      <w:lang w:val="en-GB" w:eastAsia="en-US"/>
    </w:rPr>
  </w:style>
  <w:style w:type="paragraph" w:styleId="PargrafodaLista">
    <w:name w:val="List Paragraph"/>
    <w:basedOn w:val="Normal"/>
    <w:uiPriority w:val="34"/>
    <w:qFormat/>
    <w:rsid w:val="00C30FDC"/>
    <w:pPr>
      <w:ind w:left="708"/>
    </w:pPr>
  </w:style>
  <w:style w:type="character" w:customStyle="1" w:styleId="nowrap">
    <w:name w:val="nowrap"/>
    <w:rsid w:val="006B37D6"/>
  </w:style>
  <w:style w:type="character" w:styleId="MenoNoResolvida">
    <w:name w:val="Unresolved Mention"/>
    <w:uiPriority w:val="99"/>
    <w:semiHidden/>
    <w:unhideWhenUsed/>
    <w:rsid w:val="009316B3"/>
    <w:rPr>
      <w:color w:val="605E5C"/>
      <w:shd w:val="clear" w:color="auto" w:fill="E1DFDD"/>
    </w:rPr>
  </w:style>
  <w:style w:type="character" w:styleId="Hiperligaovisitada">
    <w:name w:val="FollowedHyperlink"/>
    <w:rsid w:val="009316B3"/>
    <w:rPr>
      <w:color w:val="954F72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BF4F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ISCIPLINAS\Programa&#231;&#227;oI\Livr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BDED0-204F-4B62-9DD2-E0593809A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Livro.dot</Template>
  <TotalTime>3879</TotalTime>
  <Pages>4</Pages>
  <Words>1196</Words>
  <Characters>6459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AlgC Guião 2020/2021</vt:lpstr>
      <vt:lpstr>Guião 2018/2019</vt:lpstr>
    </vt:vector>
  </TitlesOfParts>
  <Company>DETUA</Company>
  <LinksUpToDate>false</LinksUpToDate>
  <CharactersWithSpaces>7640</CharactersWithSpaces>
  <SharedDoc>false</SharedDoc>
  <HLinks>
    <vt:vector size="84" baseType="variant">
      <vt:variant>
        <vt:i4>5242884</vt:i4>
      </vt:variant>
      <vt:variant>
        <vt:i4>138</vt:i4>
      </vt:variant>
      <vt:variant>
        <vt:i4>0</vt:i4>
      </vt:variant>
      <vt:variant>
        <vt:i4>5</vt:i4>
      </vt:variant>
      <vt:variant>
        <vt:lpwstr>https://oeis.org/A001608</vt:lpwstr>
      </vt:variant>
      <vt:variant>
        <vt:lpwstr/>
      </vt:variant>
      <vt:variant>
        <vt:i4>5832830</vt:i4>
      </vt:variant>
      <vt:variant>
        <vt:i4>135</vt:i4>
      </vt:variant>
      <vt:variant>
        <vt:i4>0</vt:i4>
      </vt:variant>
      <vt:variant>
        <vt:i4>5</vt:i4>
      </vt:variant>
      <vt:variant>
        <vt:lpwstr>https://en.wikipedia.org/wiki/39_(number)</vt:lpwstr>
      </vt:variant>
      <vt:variant>
        <vt:lpwstr/>
      </vt:variant>
      <vt:variant>
        <vt:i4>5832831</vt:i4>
      </vt:variant>
      <vt:variant>
        <vt:i4>132</vt:i4>
      </vt:variant>
      <vt:variant>
        <vt:i4>0</vt:i4>
      </vt:variant>
      <vt:variant>
        <vt:i4>5</vt:i4>
      </vt:variant>
      <vt:variant>
        <vt:lpwstr>https://en.wikipedia.org/wiki/29_(number)</vt:lpwstr>
      </vt:variant>
      <vt:variant>
        <vt:lpwstr/>
      </vt:variant>
      <vt:variant>
        <vt:i4>5374079</vt:i4>
      </vt:variant>
      <vt:variant>
        <vt:i4>129</vt:i4>
      </vt:variant>
      <vt:variant>
        <vt:i4>0</vt:i4>
      </vt:variant>
      <vt:variant>
        <vt:i4>5</vt:i4>
      </vt:variant>
      <vt:variant>
        <vt:lpwstr>https://en.wikipedia.org/wiki/22_(number)</vt:lpwstr>
      </vt:variant>
      <vt:variant>
        <vt:lpwstr/>
      </vt:variant>
      <vt:variant>
        <vt:i4>5701756</vt:i4>
      </vt:variant>
      <vt:variant>
        <vt:i4>126</vt:i4>
      </vt:variant>
      <vt:variant>
        <vt:i4>0</vt:i4>
      </vt:variant>
      <vt:variant>
        <vt:i4>5</vt:i4>
      </vt:variant>
      <vt:variant>
        <vt:lpwstr>https://en.wikipedia.org/wiki/17_(number)</vt:lpwstr>
      </vt:variant>
      <vt:variant>
        <vt:lpwstr/>
      </vt:variant>
      <vt:variant>
        <vt:i4>5374076</vt:i4>
      </vt:variant>
      <vt:variant>
        <vt:i4>123</vt:i4>
      </vt:variant>
      <vt:variant>
        <vt:i4>0</vt:i4>
      </vt:variant>
      <vt:variant>
        <vt:i4>5</vt:i4>
      </vt:variant>
      <vt:variant>
        <vt:lpwstr>https://en.wikipedia.org/wiki/12_(number)</vt:lpwstr>
      </vt:variant>
      <vt:variant>
        <vt:lpwstr/>
      </vt:variant>
      <vt:variant>
        <vt:i4>5243004</vt:i4>
      </vt:variant>
      <vt:variant>
        <vt:i4>120</vt:i4>
      </vt:variant>
      <vt:variant>
        <vt:i4>0</vt:i4>
      </vt:variant>
      <vt:variant>
        <vt:i4>5</vt:i4>
      </vt:variant>
      <vt:variant>
        <vt:lpwstr>https://en.wikipedia.org/wiki/10_(number)</vt:lpwstr>
      </vt:variant>
      <vt:variant>
        <vt:lpwstr/>
      </vt:variant>
      <vt:variant>
        <vt:i4>3997710</vt:i4>
      </vt:variant>
      <vt:variant>
        <vt:i4>117</vt:i4>
      </vt:variant>
      <vt:variant>
        <vt:i4>0</vt:i4>
      </vt:variant>
      <vt:variant>
        <vt:i4>5</vt:i4>
      </vt:variant>
      <vt:variant>
        <vt:lpwstr>https://en.wikipedia.org/wiki/7_(number)</vt:lpwstr>
      </vt:variant>
      <vt:variant>
        <vt:lpwstr/>
      </vt:variant>
      <vt:variant>
        <vt:i4>3997708</vt:i4>
      </vt:variant>
      <vt:variant>
        <vt:i4>114</vt:i4>
      </vt:variant>
      <vt:variant>
        <vt:i4>0</vt:i4>
      </vt:variant>
      <vt:variant>
        <vt:i4>5</vt:i4>
      </vt:variant>
      <vt:variant>
        <vt:lpwstr>https://en.wikipedia.org/wiki/5_(number)</vt:lpwstr>
      </vt:variant>
      <vt:variant>
        <vt:lpwstr/>
      </vt:variant>
      <vt:variant>
        <vt:i4>3997707</vt:i4>
      </vt:variant>
      <vt:variant>
        <vt:i4>111</vt:i4>
      </vt:variant>
      <vt:variant>
        <vt:i4>0</vt:i4>
      </vt:variant>
      <vt:variant>
        <vt:i4>5</vt:i4>
      </vt:variant>
      <vt:variant>
        <vt:lpwstr>https://en.wikipedia.org/wiki/2_(number)</vt:lpwstr>
      </vt:variant>
      <vt:variant>
        <vt:lpwstr/>
      </vt:variant>
      <vt:variant>
        <vt:i4>3997705</vt:i4>
      </vt:variant>
      <vt:variant>
        <vt:i4>108</vt:i4>
      </vt:variant>
      <vt:variant>
        <vt:i4>0</vt:i4>
      </vt:variant>
      <vt:variant>
        <vt:i4>5</vt:i4>
      </vt:variant>
      <vt:variant>
        <vt:lpwstr>https://en.wikipedia.org/wiki/0_(number)</vt:lpwstr>
      </vt:variant>
      <vt:variant>
        <vt:lpwstr/>
      </vt:variant>
      <vt:variant>
        <vt:i4>3997706</vt:i4>
      </vt:variant>
      <vt:variant>
        <vt:i4>105</vt:i4>
      </vt:variant>
      <vt:variant>
        <vt:i4>0</vt:i4>
      </vt:variant>
      <vt:variant>
        <vt:i4>5</vt:i4>
      </vt:variant>
      <vt:variant>
        <vt:lpwstr>https://en.wikipedia.org/wiki/3_(number)</vt:lpwstr>
      </vt:variant>
      <vt:variant>
        <vt:lpwstr/>
      </vt:variant>
      <vt:variant>
        <vt:i4>6422647</vt:i4>
      </vt:variant>
      <vt:variant>
        <vt:i4>33</vt:i4>
      </vt:variant>
      <vt:variant>
        <vt:i4>0</vt:i4>
      </vt:variant>
      <vt:variant>
        <vt:i4>5</vt:i4>
      </vt:variant>
      <vt:variant>
        <vt:lpwstr>http://oeis.org/A014080</vt:lpwstr>
      </vt:variant>
      <vt:variant>
        <vt:lpwstr/>
      </vt:variant>
      <vt:variant>
        <vt:i4>786451</vt:i4>
      </vt:variant>
      <vt:variant>
        <vt:i4>0</vt:i4>
      </vt:variant>
      <vt:variant>
        <vt:i4>0</vt:i4>
      </vt:variant>
      <vt:variant>
        <vt:i4>5</vt:i4>
      </vt:variant>
      <vt:variant>
        <vt:lpwstr>https://elearning.ua.pt/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AlgC Guião 2020/2021</dc:title>
  <dc:subject/>
  <dc:creator>adrego</dc:creator>
  <cp:keywords/>
  <cp:lastModifiedBy>Jodionisio Muachifi</cp:lastModifiedBy>
  <cp:revision>495</cp:revision>
  <cp:lastPrinted>2021-04-11T20:34:00Z</cp:lastPrinted>
  <dcterms:created xsi:type="dcterms:W3CDTF">2020-02-21T23:11:00Z</dcterms:created>
  <dcterms:modified xsi:type="dcterms:W3CDTF">2021-05-09T06:19:00Z</dcterms:modified>
</cp:coreProperties>
</file>