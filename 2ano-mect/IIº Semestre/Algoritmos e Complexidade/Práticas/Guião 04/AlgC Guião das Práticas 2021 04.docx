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AC14" w14:textId="77777777" w:rsidR="00F10C64" w:rsidRPr="004E7081" w:rsidRDefault="00FF66CA" w:rsidP="005F7840">
      <w:pPr>
        <w:pStyle w:val="TtulodoCaptulo"/>
      </w:pPr>
      <w:r w:rsidRPr="00911485">
        <w:t xml:space="preserve">Aula </w:t>
      </w:r>
      <w:r w:rsidR="007810EB">
        <w:t>4</w:t>
      </w:r>
      <w:r w:rsidRPr="00911485">
        <w:t xml:space="preserve"> </w:t>
      </w:r>
      <w:r>
        <w:t>–</w:t>
      </w:r>
      <w:r w:rsidRPr="00911485">
        <w:t xml:space="preserve"> </w:t>
      </w:r>
      <w:r>
        <w:t>Análise da Complexidade de Algoritmos</w:t>
      </w:r>
    </w:p>
    <w:p w14:paraId="38B94E36" w14:textId="77777777" w:rsidR="00F10C64" w:rsidRPr="004E7081" w:rsidRDefault="00F10C64" w:rsidP="00F10C64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37FA4A61" w14:textId="77777777" w:rsidR="00F10C64" w:rsidRDefault="00F10C64" w:rsidP="00F10C64">
      <w:pPr>
        <w:rPr>
          <w:lang w:val="pt-PT"/>
        </w:rPr>
      </w:pPr>
    </w:p>
    <w:p w14:paraId="2FC58EBA" w14:textId="3EF3C50D" w:rsidR="00EA3972" w:rsidRDefault="00FF66CA" w:rsidP="00EA3972">
      <w:pPr>
        <w:rPr>
          <w:lang w:val="pt-PT"/>
        </w:rPr>
      </w:pPr>
      <w:r w:rsidRPr="00FF66CA">
        <w:rPr>
          <w:b/>
          <w:bCs/>
          <w:lang w:val="pt-PT"/>
        </w:rPr>
        <w:t xml:space="preserve">1 - </w:t>
      </w:r>
      <w:r w:rsidR="00EA3972" w:rsidRPr="003F38EA">
        <w:rPr>
          <w:lang w:val="pt-PT"/>
        </w:rPr>
        <w:t>Seja uma dada sequência (</w:t>
      </w:r>
      <w:r w:rsidR="00EA3972" w:rsidRPr="0063759A">
        <w:rPr>
          <w:i/>
          <w:lang w:val="pt-PT"/>
        </w:rPr>
        <w:t>array</w:t>
      </w:r>
      <w:r w:rsidR="00EA3972" w:rsidRPr="003F38EA">
        <w:rPr>
          <w:lang w:val="pt-PT"/>
        </w:rPr>
        <w:t xml:space="preserve">) </w:t>
      </w:r>
      <w:r w:rsidR="00EA3972">
        <w:rPr>
          <w:lang w:val="pt-PT"/>
        </w:rPr>
        <w:t xml:space="preserve">de </w:t>
      </w:r>
      <w:r w:rsidR="00E051EC">
        <w:rPr>
          <w:lang w:val="pt-PT"/>
        </w:rPr>
        <w:t>n elementos</w:t>
      </w:r>
      <w:r w:rsidR="00EA3972">
        <w:rPr>
          <w:lang w:val="pt-PT"/>
        </w:rPr>
        <w:t xml:space="preserve"> inteiros</w:t>
      </w:r>
      <w:r w:rsidR="005F7840">
        <w:rPr>
          <w:lang w:val="pt-PT"/>
        </w:rPr>
        <w:t xml:space="preserve"> e não ordenada</w:t>
      </w:r>
      <w:r w:rsidR="00EA3972">
        <w:rPr>
          <w:lang w:val="pt-PT"/>
        </w:rPr>
        <w:t>. P</w:t>
      </w:r>
      <w:r w:rsidR="00EA3972" w:rsidRPr="003F38EA">
        <w:rPr>
          <w:lang w:val="pt-PT"/>
        </w:rPr>
        <w:t xml:space="preserve">retende-se determinar </w:t>
      </w:r>
      <w:r w:rsidR="00EA3972">
        <w:rPr>
          <w:lang w:val="pt-PT"/>
        </w:rPr>
        <w:t>quantos elemento</w:t>
      </w:r>
      <w:r w:rsidR="00F10C64">
        <w:rPr>
          <w:lang w:val="pt-PT"/>
        </w:rPr>
        <w:t xml:space="preserve">s </w:t>
      </w:r>
      <w:r w:rsidR="00EA3972">
        <w:rPr>
          <w:lang w:val="pt-PT"/>
        </w:rPr>
        <w:t xml:space="preserve">da </w:t>
      </w:r>
      <w:r w:rsidR="00EA3972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F10C64">
        <w:rPr>
          <w:lang w:val="pt-PT"/>
        </w:rPr>
        <w:t xml:space="preserve"> a seguinte propriedade</w:t>
      </w:r>
      <w:r w:rsidR="00EA3972">
        <w:rPr>
          <w:lang w:val="pt-PT"/>
        </w:rPr>
        <w:t>:</w:t>
      </w:r>
    </w:p>
    <w:p w14:paraId="0523D905" w14:textId="773C648C" w:rsidR="00F43097" w:rsidRPr="00F10C64" w:rsidRDefault="00EA3972" w:rsidP="00EA3972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r w:rsidRPr="00F10C64">
        <w:rPr>
          <w:b/>
          <w:bCs/>
          <w:lang w:val="pt-PT"/>
        </w:rPr>
        <w:t xml:space="preserve">array [i] </w:t>
      </w:r>
      <w:r w:rsidR="00F10C64" w:rsidRPr="00F10C64">
        <w:rPr>
          <w:b/>
          <w:bCs/>
          <w:lang w:val="pt-PT"/>
        </w:rPr>
        <w:t>=</w:t>
      </w:r>
      <w:r w:rsidRPr="00F10C64">
        <w:rPr>
          <w:b/>
          <w:bCs/>
          <w:lang w:val="pt-PT"/>
        </w:rPr>
        <w:t xml:space="preserve"> array [i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–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1]</w:t>
      </w:r>
      <w:r w:rsidR="00F10C64" w:rsidRPr="00F10C64">
        <w:rPr>
          <w:b/>
          <w:bCs/>
          <w:lang w:val="pt-PT"/>
        </w:rPr>
        <w:t xml:space="preserve"> + array [i + 1]</w:t>
      </w:r>
      <w:r w:rsidRPr="00F10C64">
        <w:rPr>
          <w:b/>
          <w:bCs/>
          <w:lang w:val="pt-PT"/>
        </w:rPr>
        <w:t>, para 0</w:t>
      </w:r>
      <w:r w:rsidR="00F10C64" w:rsidRPr="00F10C64">
        <w:rPr>
          <w:b/>
          <w:bCs/>
          <w:lang w:val="pt-PT"/>
        </w:rPr>
        <w:t xml:space="preserve"> &lt; i &lt; (n – 1) </w:t>
      </w:r>
    </w:p>
    <w:p w14:paraId="4FCF3DA8" w14:textId="5124735A" w:rsidR="00EA3972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</w:t>
      </w:r>
      <w:r w:rsidR="00E81AD4">
        <w:rPr>
          <w:lang w:val="pt-PT"/>
        </w:rPr>
        <w:t>e</w:t>
      </w:r>
      <w:r>
        <w:rPr>
          <w:lang w:val="pt-PT"/>
        </w:rPr>
        <w:t xml:space="preserve"> quantos elementos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 xml:space="preserve">(sendo n &gt; </w:t>
      </w:r>
      <w:r w:rsidR="00F10C64">
        <w:rPr>
          <w:lang w:val="pt-PT"/>
        </w:rPr>
        <w:t>2</w:t>
      </w:r>
      <w:r>
        <w:rPr>
          <w:lang w:val="pt-PT"/>
        </w:rPr>
        <w:t>) respeitam esta propriedade</w:t>
      </w:r>
      <w:r w:rsidRPr="003F38EA">
        <w:rPr>
          <w:lang w:val="pt-PT"/>
        </w:rPr>
        <w:t>.</w:t>
      </w:r>
    </w:p>
    <w:p w14:paraId="5C7D2DB2" w14:textId="4A70243B" w:rsidR="00EA3972" w:rsidRPr="00EA3972" w:rsidRDefault="005F7840" w:rsidP="00E5079B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="00EA3972"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="00EA3972" w:rsidRPr="00EA3972">
        <w:rPr>
          <w:b/>
          <w:bCs/>
          <w:u w:val="single"/>
          <w:lang w:val="pt-PT"/>
        </w:rPr>
        <w:t xml:space="preserve"> no verso da folha</w:t>
      </w:r>
      <w:r w:rsidR="00F43097">
        <w:rPr>
          <w:b/>
          <w:bCs/>
          <w:u w:val="single"/>
          <w:lang w:val="pt-PT"/>
        </w:rPr>
        <w:t>.</w:t>
      </w:r>
    </w:p>
    <w:p w14:paraId="494EF36F" w14:textId="77777777" w:rsidR="00EA3972" w:rsidRPr="00FD2CB5" w:rsidRDefault="00EA3972" w:rsidP="00EA3972">
      <w:pPr>
        <w:rPr>
          <w:sz w:val="20"/>
          <w:lang w:val="pt-PT"/>
        </w:rPr>
      </w:pPr>
    </w:p>
    <w:p w14:paraId="4AB66304" w14:textId="6DC3A88B" w:rsidR="00F10C64" w:rsidRDefault="00F10C64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</w:t>
      </w:r>
      <w:r w:rsidR="00EA3972">
        <w:rPr>
          <w:lang w:val="pt-PT"/>
        </w:rPr>
        <w:t>etermin</w:t>
      </w:r>
      <w:r>
        <w:rPr>
          <w:lang w:val="pt-PT"/>
        </w:rPr>
        <w:t>ar</w:t>
      </w:r>
      <w:r w:rsidR="00EA3972">
        <w:rPr>
          <w:lang w:val="pt-PT"/>
        </w:rPr>
        <w:t xml:space="preserve"> experimentalmente </w:t>
      </w:r>
      <w:r w:rsidR="00EA3972" w:rsidRPr="0010210B">
        <w:rPr>
          <w:lang w:val="pt-PT"/>
        </w:rPr>
        <w:t xml:space="preserve">a </w:t>
      </w:r>
      <w:r w:rsidR="00EA3972" w:rsidRPr="007358D9">
        <w:rPr>
          <w:b/>
          <w:lang w:val="pt-PT"/>
        </w:rPr>
        <w:t xml:space="preserve">ordem de </w:t>
      </w:r>
      <w:r w:rsidR="00EA3972" w:rsidRPr="00EC3F39">
        <w:rPr>
          <w:b/>
          <w:lang w:val="pt-PT"/>
        </w:rPr>
        <w:t xml:space="preserve">complexidade do número de </w:t>
      </w:r>
      <w:r w:rsidR="00EA3972">
        <w:rPr>
          <w:b/>
          <w:lang w:val="pt-PT"/>
        </w:rPr>
        <w:t>compara</w:t>
      </w:r>
      <w:r w:rsidR="00EA3972" w:rsidRPr="00EC3F39">
        <w:rPr>
          <w:b/>
          <w:lang w:val="pt-PT"/>
        </w:rPr>
        <w:t>ções</w:t>
      </w:r>
      <w:r w:rsidR="00EA3972" w:rsidRPr="00955AC0">
        <w:rPr>
          <w:lang w:val="pt-PT"/>
        </w:rPr>
        <w:t xml:space="preserve"> efetuadas</w:t>
      </w:r>
      <w:r w:rsidR="00F43097">
        <w:rPr>
          <w:lang w:val="pt-PT"/>
        </w:rPr>
        <w:t xml:space="preserve"> pelo algoritmo e</w:t>
      </w:r>
      <w:r w:rsidR="00EA3972" w:rsidRPr="00955AC0">
        <w:rPr>
          <w:lang w:val="pt-PT"/>
        </w:rPr>
        <w:t xml:space="preserve"> envolvendo elementos da sequência</w:t>
      </w:r>
      <w:r w:rsidR="00EA3972" w:rsidRPr="0010210B">
        <w:rPr>
          <w:lang w:val="pt-PT"/>
        </w:rPr>
        <w:t xml:space="preserve">. </w:t>
      </w:r>
    </w:p>
    <w:p w14:paraId="1AB0D86C" w14:textId="77777777" w:rsidR="00F10C64" w:rsidRDefault="00F10C64" w:rsidP="00F10C64">
      <w:pPr>
        <w:tabs>
          <w:tab w:val="left" w:pos="284"/>
        </w:tabs>
        <w:ind w:left="284"/>
        <w:rPr>
          <w:lang w:val="pt-PT"/>
        </w:rPr>
      </w:pPr>
    </w:p>
    <w:p w14:paraId="3A50E427" w14:textId="3659FEBD" w:rsidR="00E5079B" w:rsidRPr="005F7840" w:rsidRDefault="00EA3972" w:rsidP="005F7840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</w:t>
      </w:r>
      <w:r w:rsidR="00F10C64">
        <w:rPr>
          <w:lang w:val="pt-PT"/>
        </w:rPr>
        <w:t xml:space="preserve">sequências </w:t>
      </w:r>
      <w:r>
        <w:rPr>
          <w:lang w:val="pt-PT"/>
        </w:rPr>
        <w:t xml:space="preserve">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F43097">
        <w:rPr>
          <w:lang w:val="pt-PT"/>
        </w:rPr>
        <w:t xml:space="preserve">elementos </w:t>
      </w:r>
      <w:r>
        <w:rPr>
          <w:lang w:val="pt-PT"/>
        </w:rPr>
        <w:t>inteiros</w:t>
      </w:r>
      <w:r w:rsidR="00F43097">
        <w:rPr>
          <w:lang w:val="pt-PT"/>
        </w:rPr>
        <w:t>,</w:t>
      </w:r>
      <w:r>
        <w:rPr>
          <w:lang w:val="pt-PT"/>
        </w:rPr>
        <w:t xml:space="preserve"> que cobrem </w:t>
      </w:r>
      <w:r w:rsidR="00F10C64">
        <w:rPr>
          <w:lang w:val="pt-PT"/>
        </w:rPr>
        <w:t>algumas</w:t>
      </w:r>
      <w:r w:rsidR="00F43097">
        <w:rPr>
          <w:lang w:val="pt-PT"/>
        </w:rPr>
        <w:t xml:space="preserve"> </w:t>
      </w:r>
      <w:r>
        <w:rPr>
          <w:lang w:val="pt-PT"/>
        </w:rPr>
        <w:t xml:space="preserve">situações possíveis de execução do algoritmo. </w:t>
      </w:r>
    </w:p>
    <w:p w14:paraId="74DDC722" w14:textId="52F05B98" w:rsidR="00EA3972" w:rsidRDefault="00E051EC" w:rsidP="00E5079B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Determine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para cada uma delas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o número de elementos que obedecem à condição e o número de </w:t>
      </w:r>
      <w:r w:rsidR="00EA3972" w:rsidRPr="009731A6">
        <w:rPr>
          <w:lang w:val="pt-PT"/>
        </w:rPr>
        <w:t>comparações</w:t>
      </w:r>
      <w:r w:rsidR="00EA3972">
        <w:rPr>
          <w:lang w:val="pt-PT"/>
        </w:rPr>
        <w:t xml:space="preserve"> e</w:t>
      </w:r>
      <w:r w:rsidR="00F43097">
        <w:rPr>
          <w:lang w:val="pt-PT"/>
        </w:rPr>
        <w:t>fetuadas</w:t>
      </w:r>
      <w:r w:rsidR="00E5079B">
        <w:rPr>
          <w:lang w:val="pt-PT"/>
        </w:rPr>
        <w:t>, envolvendo elementos da sequência</w:t>
      </w:r>
      <w:r w:rsidR="00EA3972">
        <w:rPr>
          <w:lang w:val="pt-PT"/>
        </w:rPr>
        <w:t>.</w:t>
      </w:r>
    </w:p>
    <w:p w14:paraId="18961DF8" w14:textId="77777777" w:rsidR="00D32AC4" w:rsidRDefault="00D32AC4" w:rsidP="00D32AC4">
      <w:pPr>
        <w:pStyle w:val="PargrafodaLista"/>
        <w:rPr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363"/>
        <w:gridCol w:w="363"/>
        <w:gridCol w:w="363"/>
        <w:gridCol w:w="363"/>
        <w:gridCol w:w="363"/>
        <w:gridCol w:w="441"/>
        <w:gridCol w:w="232"/>
        <w:gridCol w:w="1207"/>
        <w:gridCol w:w="519"/>
        <w:gridCol w:w="236"/>
        <w:gridCol w:w="1890"/>
        <w:gridCol w:w="567"/>
      </w:tblGrid>
      <w:tr w:rsidR="00A94F98" w14:paraId="29114304" w14:textId="77777777" w:rsidTr="00654927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3BB73" w14:textId="7C8906C0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B8974" w14:textId="2FD4DC5A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EA880" w14:textId="1416320E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F47" w14:textId="328AEFE5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E3E6E" w14:textId="1721EF7F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509" w14:textId="0BEDA3AC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70DF9" w14:textId="36ACAA5E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FC9AB" w14:textId="1910AA6C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89883" w14:textId="2F66B5A5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A8F0" w14:textId="20F9B910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91A0A" w14:textId="77777777" w:rsidR="00A94F98" w:rsidRPr="00E5079B" w:rsidRDefault="00A94F98" w:rsidP="00A94F98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E6BC" w14:textId="77FBF313" w:rsidR="00A94F98" w:rsidRPr="00E5079B" w:rsidRDefault="00A94F98" w:rsidP="00A94F98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0BB8C" w14:textId="2135082C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C64269">
              <w:rPr>
                <w:rFonts w:asciiTheme="majorHAnsi" w:hAnsiTheme="majorHAnsi" w:cstheme="majorHAnsi"/>
                <w:color w:val="00B050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38BF42E" w14:textId="77777777" w:rsidR="00A94F98" w:rsidRPr="00E5079B" w:rsidRDefault="00A94F98" w:rsidP="00A94F98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7D05C" w14:textId="44CA6BBD" w:rsidR="00A94F98" w:rsidRPr="00E5079B" w:rsidRDefault="00A94F98" w:rsidP="00A94F98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348CC" w14:textId="2D1E4797" w:rsidR="00A94F98" w:rsidRPr="00E5079B" w:rsidRDefault="00CD23D6" w:rsidP="00727691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CD23D6">
              <w:rPr>
                <w:rFonts w:asciiTheme="majorHAnsi" w:hAnsiTheme="majorHAnsi" w:cstheme="majorHAnsi"/>
                <w:color w:val="00B050"/>
                <w:sz w:val="22"/>
                <w:szCs w:val="22"/>
                <w:lang w:val="pt-PT"/>
              </w:rPr>
              <w:t>8</w:t>
            </w:r>
          </w:p>
        </w:tc>
      </w:tr>
      <w:tr w:rsidR="00A94F98" w14:paraId="1D10AA32" w14:textId="77777777" w:rsidTr="00654927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4B83D" w14:textId="59AC1CF0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37F6A" w14:textId="6BD636F3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2CC7F" w14:textId="14070629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6628B" w14:textId="6C840C5D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7CA0" w14:textId="20DB31D7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CB015" w14:textId="1413C7DF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C111D" w14:textId="55E7636B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94633" w14:textId="28DDDC8F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6E300" w14:textId="626327DF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53FC" w14:textId="0D821905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35EFAB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D459" w14:textId="005E2F9B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2017" w14:textId="0A001BE0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A94F98">
              <w:rPr>
                <w:color w:val="00B050"/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60D1DF7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BF050" w14:textId="60E79D1B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01FDC" w14:textId="3F0FD788" w:rsidR="00A94F98" w:rsidRPr="00E5079B" w:rsidRDefault="00A94F98" w:rsidP="0072769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C64269">
              <w:rPr>
                <w:color w:val="00B050"/>
                <w:sz w:val="22"/>
                <w:szCs w:val="22"/>
                <w:lang w:val="pt-PT"/>
              </w:rPr>
              <w:t>8</w:t>
            </w:r>
          </w:p>
        </w:tc>
      </w:tr>
      <w:tr w:rsidR="00A94F98" w14:paraId="162ACAC8" w14:textId="77777777" w:rsidTr="00654927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E039A" w14:textId="530690C2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33E8D" w14:textId="3DEC484E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815A1" w14:textId="2C9EAC68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B13D" w14:textId="5E48E3FA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B53B" w14:textId="2D5ED1A0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CF0B4" w14:textId="299CBEDE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075A" w14:textId="7D531905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D8FE" w14:textId="77F3D4DE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652E" w14:textId="603A32D2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9EE8" w14:textId="632BF60D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E6DD43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F43D" w14:textId="3854FF23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2865A" w14:textId="7C7448CD" w:rsidR="00A94F98" w:rsidRPr="00727691" w:rsidRDefault="00727691" w:rsidP="00A94F98">
            <w:pPr>
              <w:tabs>
                <w:tab w:val="left" w:pos="284"/>
              </w:tabs>
              <w:jc w:val="center"/>
              <w:rPr>
                <w:color w:val="00B050"/>
                <w:sz w:val="22"/>
                <w:szCs w:val="22"/>
                <w:lang w:val="pt-PT"/>
              </w:rPr>
            </w:pPr>
            <w:r w:rsidRPr="00727691">
              <w:rPr>
                <w:color w:val="00B050"/>
                <w:sz w:val="22"/>
                <w:szCs w:val="22"/>
                <w:lang w:val="pt-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B9F597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FB65" w14:textId="0DE54B70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91600" w14:textId="5DCC5618" w:rsidR="00A94F98" w:rsidRPr="00E5079B" w:rsidRDefault="00A94F98" w:rsidP="0072769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C64269">
              <w:rPr>
                <w:color w:val="00B050"/>
                <w:sz w:val="22"/>
                <w:szCs w:val="22"/>
                <w:lang w:val="pt-PT"/>
              </w:rPr>
              <w:t>8</w:t>
            </w:r>
          </w:p>
        </w:tc>
      </w:tr>
      <w:tr w:rsidR="00A94F98" w14:paraId="36276E6A" w14:textId="77777777" w:rsidTr="00654927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3A9CB" w14:textId="3176CA56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5B346" w14:textId="07C8F74C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B7F3C" w14:textId="4A4E2871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15E9" w14:textId="4179A4D0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E61D1" w14:textId="167C09F0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B3E0F" w14:textId="2F95EB78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88296" w14:textId="257725AD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6BD16" w14:textId="66ED1179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D3ED" w14:textId="2FC42E91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F0A42" w14:textId="143B41D3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51953AE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FB8C" w14:textId="2FCCB38A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E12AE" w14:textId="41BB885A" w:rsidR="00A94F98" w:rsidRPr="00727691" w:rsidRDefault="00727691" w:rsidP="00A94F98">
            <w:pPr>
              <w:tabs>
                <w:tab w:val="left" w:pos="284"/>
              </w:tabs>
              <w:jc w:val="center"/>
              <w:rPr>
                <w:color w:val="00B050"/>
                <w:sz w:val="22"/>
                <w:szCs w:val="22"/>
                <w:lang w:val="pt-PT"/>
              </w:rPr>
            </w:pPr>
            <w:r w:rsidRPr="00727691">
              <w:rPr>
                <w:color w:val="00B050"/>
                <w:sz w:val="22"/>
                <w:szCs w:val="22"/>
                <w:lang w:val="pt-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7FA1D6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55B2" w14:textId="64881674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CA5F4" w14:textId="030FC0D2" w:rsidR="00A94F98" w:rsidRPr="00E5079B" w:rsidRDefault="00A94F98" w:rsidP="0072769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C64269">
              <w:rPr>
                <w:color w:val="00B050"/>
                <w:sz w:val="22"/>
                <w:szCs w:val="22"/>
                <w:lang w:val="pt-PT"/>
              </w:rPr>
              <w:t>8</w:t>
            </w:r>
          </w:p>
        </w:tc>
      </w:tr>
      <w:tr w:rsidR="00A94F98" w14:paraId="0007AD3F" w14:textId="77777777" w:rsidTr="00654927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83E4B" w14:textId="2493FAB8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B07E" w14:textId="5C061C24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1A52B" w14:textId="71726CDD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A42D5" w14:textId="4DC747AE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2A18C" w14:textId="7115BF8A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C4C3B" w14:textId="6A620F76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53B24" w14:textId="4EF8054C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A765" w14:textId="1BF00FE0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4CD4B" w14:textId="639DC0FD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49CFA" w14:textId="3601A817" w:rsidR="00A94F98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6D76C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1157" w14:textId="23B74A3D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2D45" w14:textId="346993A5" w:rsidR="00A94F98" w:rsidRPr="00E5079B" w:rsidRDefault="00A94F98" w:rsidP="00A94F98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C64269">
              <w:rPr>
                <w:color w:val="00B050"/>
                <w:sz w:val="22"/>
                <w:szCs w:val="22"/>
                <w:lang w:val="pt-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81EAD6D" w14:textId="77777777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FDDA8" w14:textId="1973D395" w:rsidR="00A94F98" w:rsidRPr="00E5079B" w:rsidRDefault="00A94F98" w:rsidP="00A94F98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C61D0" w14:textId="0E64F390" w:rsidR="00A94F98" w:rsidRPr="00E5079B" w:rsidRDefault="00A94F98" w:rsidP="00727691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 w:rsidRPr="00C64269">
              <w:rPr>
                <w:color w:val="00B050"/>
                <w:sz w:val="22"/>
                <w:szCs w:val="22"/>
                <w:lang w:val="pt-PT"/>
              </w:rPr>
              <w:t>8</w:t>
            </w:r>
          </w:p>
        </w:tc>
      </w:tr>
    </w:tbl>
    <w:p w14:paraId="39D0C158" w14:textId="77777777" w:rsidR="00D32AC4" w:rsidRDefault="00D32AC4" w:rsidP="00D32AC4">
      <w:pPr>
        <w:tabs>
          <w:tab w:val="left" w:pos="284"/>
        </w:tabs>
        <w:ind w:left="284"/>
        <w:rPr>
          <w:lang w:val="pt-PT"/>
        </w:rPr>
      </w:pPr>
    </w:p>
    <w:p w14:paraId="7ABC6A4D" w14:textId="2324E3A9" w:rsidR="00EA3972" w:rsidRPr="00E81AD4" w:rsidRDefault="00EA3972" w:rsidP="00EA3972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9470F06" w14:textId="77777777" w:rsidR="00EA3972" w:rsidRPr="00A55EF1" w:rsidRDefault="00EA3972" w:rsidP="00EA3972">
      <w:pPr>
        <w:rPr>
          <w:sz w:val="20"/>
          <w:lang w:val="pt-PT"/>
        </w:rPr>
      </w:pPr>
    </w:p>
    <w:p w14:paraId="2618272F" w14:textId="54FE367A" w:rsidR="00EA3972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</w:t>
      </w:r>
      <w:r w:rsidR="00F43097">
        <w:rPr>
          <w:lang w:val="pt-PT"/>
        </w:rPr>
        <w:t>,</w:t>
      </w:r>
      <w:r>
        <w:rPr>
          <w:lang w:val="pt-PT"/>
        </w:rPr>
        <w:t xml:space="preserve">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F4A2A" w14:paraId="44C2A481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DA2E" w14:textId="1BD96B92" w:rsidR="005F7840" w:rsidRPr="00BA469D" w:rsidRDefault="00971DC8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BA469D">
              <w:rPr>
                <w:color w:val="00B050"/>
                <w:sz w:val="22"/>
                <w:szCs w:val="22"/>
                <w:lang w:val="pt-PT"/>
              </w:rPr>
              <w:t xml:space="preserve">Em termos de números de comparações, não </w:t>
            </w:r>
            <w:r w:rsidR="00BA469D" w:rsidRPr="00BA469D">
              <w:rPr>
                <w:color w:val="00B050"/>
                <w:sz w:val="22"/>
                <w:szCs w:val="22"/>
                <w:lang w:val="pt-PT"/>
              </w:rPr>
              <w:t>se distingue</w:t>
            </w:r>
            <w:r w:rsidR="000A7B35" w:rsidRPr="00BA469D">
              <w:rPr>
                <w:color w:val="00B050"/>
                <w:sz w:val="22"/>
                <w:szCs w:val="22"/>
                <w:lang w:val="pt-PT"/>
              </w:rPr>
              <w:t xml:space="preserve"> alguma variação na execução do algoritmo</w:t>
            </w:r>
            <w:r w:rsidR="005917AA" w:rsidRPr="00BA469D">
              <w:rPr>
                <w:color w:val="00B050"/>
                <w:sz w:val="22"/>
                <w:szCs w:val="22"/>
                <w:lang w:val="pt-PT"/>
              </w:rPr>
              <w:t>,</w:t>
            </w:r>
          </w:p>
          <w:p w14:paraId="1216878E" w14:textId="621CA630" w:rsidR="005917AA" w:rsidRPr="00BA469D" w:rsidRDefault="005917A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BA469D">
              <w:rPr>
                <w:color w:val="00B050"/>
                <w:sz w:val="22"/>
                <w:szCs w:val="22"/>
                <w:lang w:val="pt-PT"/>
              </w:rPr>
              <w:t>Ou seja, existe um número fixo de comparações</w:t>
            </w:r>
            <w:r w:rsidR="00BA469D" w:rsidRPr="00BA469D">
              <w:rPr>
                <w:color w:val="00B050"/>
                <w:sz w:val="22"/>
                <w:szCs w:val="22"/>
                <w:lang w:val="pt-PT"/>
              </w:rPr>
              <w:t xml:space="preserve"> </w:t>
            </w:r>
            <w:r w:rsidR="00BA469D" w:rsidRPr="001E62CC">
              <w:rPr>
                <w:color w:val="FF0000"/>
                <w:sz w:val="22"/>
                <w:szCs w:val="22"/>
                <w:lang w:val="pt-PT"/>
              </w:rPr>
              <w:t>NumComp = 8</w:t>
            </w:r>
            <w:r w:rsidR="00980832">
              <w:rPr>
                <w:color w:val="00B050"/>
                <w:sz w:val="22"/>
                <w:szCs w:val="22"/>
                <w:lang w:val="pt-PT"/>
              </w:rPr>
              <w:t xml:space="preserve">. </w:t>
            </w:r>
            <w:r w:rsidR="0062735D">
              <w:rPr>
                <w:color w:val="00B050"/>
                <w:sz w:val="22"/>
                <w:szCs w:val="22"/>
                <w:lang w:val="pt-PT"/>
              </w:rPr>
              <w:t>Portanto estamos perante um algoritmo com caso sist</w:t>
            </w:r>
            <w:r w:rsidR="00122B5C">
              <w:rPr>
                <w:color w:val="00B050"/>
                <w:sz w:val="22"/>
                <w:szCs w:val="22"/>
                <w:lang w:val="pt-PT"/>
              </w:rPr>
              <w:t xml:space="preserve">émico. </w:t>
            </w:r>
          </w:p>
          <w:p w14:paraId="12BF022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7A3ECED" w14:textId="77777777" w:rsidR="00EA3972" w:rsidRPr="00FD2CB5" w:rsidRDefault="00EA3972" w:rsidP="00EA3972">
      <w:pPr>
        <w:rPr>
          <w:sz w:val="20"/>
          <w:lang w:val="pt-PT"/>
        </w:rPr>
      </w:pPr>
    </w:p>
    <w:p w14:paraId="36C4F213" w14:textId="1E292444" w:rsidR="00EA3972" w:rsidRDefault="00692B16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</w:t>
      </w:r>
      <w:r w:rsidR="00EA3972">
        <w:rPr>
          <w:lang w:val="pt-PT"/>
        </w:rPr>
        <w:t>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66C52099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B8E2" w14:textId="56A0B777" w:rsidR="005F7840" w:rsidRPr="00CD7720" w:rsidRDefault="008E1917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Cs w:val="24"/>
                <w:lang w:val="pt-PT"/>
              </w:rPr>
            </w:pPr>
            <w:r w:rsidRPr="00CD7720">
              <w:rPr>
                <w:color w:val="00B050"/>
                <w:szCs w:val="24"/>
                <w:lang w:val="pt-PT"/>
              </w:rPr>
              <w:t>A ordem de complexidade</w:t>
            </w:r>
            <w:r w:rsidR="00ED6BDE">
              <w:rPr>
                <w:color w:val="00B050"/>
                <w:szCs w:val="24"/>
                <w:lang w:val="pt-PT"/>
              </w:rPr>
              <w:t xml:space="preserve"> do algoritmo</w:t>
            </w:r>
            <w:r w:rsidRPr="00CD7720">
              <w:rPr>
                <w:color w:val="00B050"/>
                <w:szCs w:val="24"/>
                <w:lang w:val="pt-PT"/>
              </w:rPr>
              <w:t xml:space="preserve"> é </w:t>
            </w:r>
            <w:r w:rsidRPr="00A72DAE">
              <w:rPr>
                <w:color w:val="FF0000"/>
                <w:szCs w:val="24"/>
                <w:lang w:val="pt-PT"/>
              </w:rPr>
              <w:t>O(n)</w:t>
            </w:r>
            <w:r w:rsidRPr="00CD7720">
              <w:rPr>
                <w:color w:val="00B050"/>
                <w:szCs w:val="24"/>
                <w:lang w:val="pt-PT"/>
              </w:rPr>
              <w:t>, linear</w:t>
            </w:r>
            <w:r w:rsidR="00F244D1">
              <w:rPr>
                <w:color w:val="00B050"/>
                <w:szCs w:val="24"/>
                <w:lang w:val="pt-PT"/>
              </w:rPr>
              <w:t xml:space="preserve">, porque </w:t>
            </w:r>
            <w:r w:rsidR="00ED6BDE">
              <w:rPr>
                <w:color w:val="00B050"/>
                <w:szCs w:val="24"/>
                <w:lang w:val="pt-PT"/>
              </w:rPr>
              <w:t>tem apenas um ciclo</w:t>
            </w:r>
          </w:p>
          <w:p w14:paraId="471AB601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3C87A2A9" w14:textId="77777777" w:rsidR="00EA3972" w:rsidRPr="00FD2CB5" w:rsidRDefault="00EA3972" w:rsidP="00EA3972">
      <w:pPr>
        <w:rPr>
          <w:sz w:val="20"/>
          <w:lang w:val="pt-PT"/>
        </w:rPr>
      </w:pPr>
    </w:p>
    <w:p w14:paraId="637EE434" w14:textId="77777777" w:rsidR="005F7840" w:rsidRPr="005F7840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3A780C7B" w14:textId="33807E6D" w:rsidR="00EA3972" w:rsidRDefault="00EA3972" w:rsidP="005F7840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 w:rsidR="00F43097">
        <w:rPr>
          <w:b/>
          <w:bCs/>
          <w:u w:val="single"/>
          <w:lang w:val="pt-PT"/>
        </w:rPr>
        <w:t>.</w:t>
      </w:r>
    </w:p>
    <w:p w14:paraId="2A83916B" w14:textId="77777777" w:rsidR="00EA3972" w:rsidRPr="00FD2CB5" w:rsidRDefault="00EA3972" w:rsidP="00EA3972">
      <w:pPr>
        <w:rPr>
          <w:sz w:val="20"/>
          <w:lang w:val="pt-PT"/>
        </w:rPr>
      </w:pPr>
    </w:p>
    <w:p w14:paraId="146E7B55" w14:textId="3B775C5C" w:rsidR="00EA3972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p w14:paraId="6D1F04C5" w14:textId="77777777" w:rsidR="005363BE" w:rsidRPr="0010210B" w:rsidRDefault="005363BE" w:rsidP="005363BE">
      <w:pPr>
        <w:tabs>
          <w:tab w:val="left" w:pos="284"/>
        </w:tabs>
        <w:spacing w:after="120"/>
        <w:ind w:left="284"/>
        <w:rPr>
          <w:lang w:val="pt-PT"/>
        </w:rPr>
      </w:pPr>
    </w:p>
    <w:p w14:paraId="06502D4E" w14:textId="77777777" w:rsidR="002B62FE" w:rsidRDefault="002B62FE" w:rsidP="0080081B">
      <w:pPr>
        <w:pStyle w:val="TtulodoCaptulo"/>
      </w:pPr>
    </w:p>
    <w:p w14:paraId="5F955146" w14:textId="2E5797BB" w:rsidR="007F0DF3" w:rsidRDefault="003B551F" w:rsidP="005F7840">
      <w:pPr>
        <w:pStyle w:val="TtulodoCaptulo"/>
      </w:pPr>
      <w:r>
        <w:lastRenderedPageBreak/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 w:rsidR="005A7D3E">
        <w:t>-Função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16E4AF69" w14:textId="77777777" w:rsidTr="00AC0360">
        <w:trPr>
          <w:trHeight w:val="46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71FF" w14:textId="2454341F" w:rsidR="005F7840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D604115" w14:textId="44E2C09D" w:rsidR="000001E0" w:rsidRPr="000001E0" w:rsidRDefault="000001E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=1×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n-2-1+1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=n-2,       ∴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pt-PT"/>
                  </w:rPr>
                  <m:t xml:space="preserve">  O(n)</m:t>
                </m:r>
              </m:oMath>
            </m:oMathPara>
          </w:p>
          <w:p w14:paraId="2132C3EE" w14:textId="33933F0E" w:rsidR="000001E0" w:rsidRDefault="000001E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32E6C6E7" w14:textId="5A6960B3" w:rsidR="000001E0" w:rsidRDefault="000001E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7AF8DE1" w14:textId="35CB009F" w:rsidR="000001E0" w:rsidRPr="00236720" w:rsidRDefault="0023672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sendo n=10</m:t>
                </m:r>
              </m:oMath>
            </m:oMathPara>
          </w:p>
          <w:p w14:paraId="793DE6B3" w14:textId="305CB672" w:rsidR="005363BE" w:rsidRPr="00F3540E" w:rsidRDefault="00F3540E" w:rsidP="002B6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NumComp</m:t>
                </m:r>
                <m:d>
                  <m:dPr>
                    <m:ctrl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 xml:space="preserve">= n – 2 =10-2=8                                            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∴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pt-PT"/>
                  </w:rPr>
                  <m:t xml:space="preserve">  O(n)</m:t>
                </m:r>
              </m:oMath>
            </m:oMathPara>
          </w:p>
          <w:p w14:paraId="003AD17D" w14:textId="0EB0B38E" w:rsidR="005363BE" w:rsidRPr="0021459F" w:rsidRDefault="000C19A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21459F">
              <w:rPr>
                <w:color w:val="00B050"/>
                <w:sz w:val="22"/>
                <w:szCs w:val="22"/>
                <w:lang w:val="pt-PT"/>
              </w:rPr>
              <w:t>Portanto, o resultado obtido experimentalmente é se</w:t>
            </w:r>
            <w:r w:rsidR="0021459F" w:rsidRPr="0021459F">
              <w:rPr>
                <w:color w:val="00B050"/>
                <w:sz w:val="22"/>
                <w:szCs w:val="22"/>
                <w:lang w:val="pt-PT"/>
              </w:rPr>
              <w:t>melhante ao obtido na análise formal do algoritmo</w:t>
            </w:r>
          </w:p>
          <w:p w14:paraId="28E1CB38" w14:textId="77777777" w:rsidR="005363BE" w:rsidRPr="00774E98" w:rsidRDefault="005363BE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3616A00" w14:textId="77777777" w:rsidR="005F7840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30751649" w14:textId="319E40CC" w:rsidR="0062561A" w:rsidRPr="002B62FE" w:rsidRDefault="0062561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7825E9">
              <w:rPr>
                <w:b/>
                <w:bCs/>
                <w:color w:val="FF0000"/>
                <w:sz w:val="22"/>
                <w:szCs w:val="22"/>
                <w:lang w:val="pt-PT"/>
              </w:rPr>
              <w:t>Nota</w:t>
            </w:r>
            <w:r>
              <w:rPr>
                <w:sz w:val="22"/>
                <w:szCs w:val="22"/>
                <w:lang w:val="pt-PT"/>
              </w:rPr>
              <w:t xml:space="preserve">: </w:t>
            </w:r>
            <w:r w:rsidR="00124E1B" w:rsidRPr="00613639">
              <w:rPr>
                <w:color w:val="00B050"/>
                <w:sz w:val="22"/>
                <w:szCs w:val="22"/>
                <w:lang w:val="pt-PT"/>
              </w:rPr>
              <w:t xml:space="preserve">O algoritmo(função) </w:t>
            </w:r>
            <w:r w:rsidR="001C5AF9">
              <w:rPr>
                <w:color w:val="00B050"/>
                <w:sz w:val="22"/>
                <w:szCs w:val="22"/>
                <w:lang w:val="pt-PT"/>
              </w:rPr>
              <w:t>onde baseei-me</w:t>
            </w:r>
            <w:r w:rsidR="00613639" w:rsidRPr="00613639">
              <w:rPr>
                <w:color w:val="00B050"/>
                <w:sz w:val="22"/>
                <w:szCs w:val="22"/>
                <w:lang w:val="pt-PT"/>
              </w:rPr>
              <w:t xml:space="preserve"> para encontrar esta soma está no ficheiro do código</w:t>
            </w:r>
          </w:p>
        </w:tc>
      </w:tr>
    </w:tbl>
    <w:p w14:paraId="376A8354" w14:textId="2CCD8C70" w:rsidR="002B62FE" w:rsidRPr="001A38E7" w:rsidRDefault="002B62FE" w:rsidP="00406E1B">
      <w:pPr>
        <w:pStyle w:val="TtulodoCaptulo"/>
        <w:jc w:val="both"/>
      </w:pPr>
    </w:p>
    <w:p w14:paraId="1A5BD63C" w14:textId="77777777" w:rsidR="002B62FE" w:rsidRDefault="002B62FE" w:rsidP="005F7840">
      <w:pPr>
        <w:rPr>
          <w:b/>
          <w:bCs/>
          <w:lang w:val="pt-PT"/>
        </w:rPr>
      </w:pPr>
    </w:p>
    <w:p w14:paraId="29EED93A" w14:textId="112AF0F4" w:rsidR="005F7840" w:rsidRDefault="00FF66CA" w:rsidP="005F7840">
      <w:pPr>
        <w:rPr>
          <w:lang w:val="pt-PT"/>
        </w:rPr>
      </w:pPr>
      <w:r w:rsidRPr="00FF66CA">
        <w:rPr>
          <w:b/>
          <w:bCs/>
          <w:lang w:val="pt-PT"/>
        </w:rPr>
        <w:t xml:space="preserve">2 - </w:t>
      </w:r>
      <w:r w:rsidR="005F7840" w:rsidRPr="003F38EA">
        <w:rPr>
          <w:lang w:val="pt-PT"/>
        </w:rPr>
        <w:t>Seja uma dada sequência (</w:t>
      </w:r>
      <w:r w:rsidR="005F7840" w:rsidRPr="0063759A">
        <w:rPr>
          <w:i/>
          <w:lang w:val="pt-PT"/>
        </w:rPr>
        <w:t>array</w:t>
      </w:r>
      <w:r w:rsidR="005F7840" w:rsidRPr="003F38EA">
        <w:rPr>
          <w:lang w:val="pt-PT"/>
        </w:rPr>
        <w:t xml:space="preserve">) </w:t>
      </w:r>
      <w:r w:rsidR="005F7840">
        <w:rPr>
          <w:lang w:val="pt-PT"/>
        </w:rPr>
        <w:t>de n elementos inteiros e não ordenada. P</w:t>
      </w:r>
      <w:r w:rsidR="005F7840" w:rsidRPr="003F38EA">
        <w:rPr>
          <w:lang w:val="pt-PT"/>
        </w:rPr>
        <w:t xml:space="preserve">retende-se determinar </w:t>
      </w:r>
      <w:r w:rsidR="005F7840">
        <w:rPr>
          <w:lang w:val="pt-PT"/>
        </w:rPr>
        <w:t xml:space="preserve">quantos </w:t>
      </w:r>
      <w:r w:rsidR="00692B16">
        <w:rPr>
          <w:lang w:val="pt-PT"/>
        </w:rPr>
        <w:t xml:space="preserve">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</w:t>
      </w:r>
      <w:r w:rsidR="005F7840">
        <w:rPr>
          <w:lang w:val="pt-PT"/>
        </w:rPr>
        <w:t xml:space="preserve"> da </w:t>
      </w:r>
      <w:r w:rsidR="005F7840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5F7840">
        <w:rPr>
          <w:lang w:val="pt-PT"/>
        </w:rPr>
        <w:t xml:space="preserve"> a seguinte propriedade:</w:t>
      </w:r>
    </w:p>
    <w:p w14:paraId="4B105F4F" w14:textId="7A334FDA" w:rsidR="005F7840" w:rsidRPr="00F10C64" w:rsidRDefault="005F7840" w:rsidP="005F7840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r w:rsidRPr="00F10C64">
        <w:rPr>
          <w:b/>
          <w:bCs/>
          <w:lang w:val="pt-PT"/>
        </w:rPr>
        <w:t>array [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>] = array [i] + array [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], para </w:t>
      </w:r>
      <w:r>
        <w:rPr>
          <w:b/>
          <w:bCs/>
          <w:lang w:val="pt-PT"/>
        </w:rPr>
        <w:t>i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 </w:t>
      </w:r>
    </w:p>
    <w:p w14:paraId="75DFB755" w14:textId="0A4D0268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determine quantos ternos </w:t>
      </w:r>
      <w:r w:rsidRPr="00692B16">
        <w:rPr>
          <w:b/>
          <w:bCs/>
          <w:lang w:val="pt-PT"/>
        </w:rPr>
        <w:t>(i, j, k)</w:t>
      </w:r>
      <w:r>
        <w:rPr>
          <w:lang w:val="pt-PT"/>
        </w:rPr>
        <w:t xml:space="preserve"> de índices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>(sendo n &gt; 2) respeitam esta propriedade</w:t>
      </w:r>
      <w:r w:rsidRPr="003F38EA">
        <w:rPr>
          <w:lang w:val="pt-PT"/>
        </w:rPr>
        <w:t>.</w:t>
      </w:r>
    </w:p>
    <w:p w14:paraId="22891E62" w14:textId="77777777" w:rsidR="00692B16" w:rsidRPr="00EA3972" w:rsidRDefault="00692B16" w:rsidP="00692B16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Pr="00EA3972">
        <w:rPr>
          <w:b/>
          <w:bCs/>
          <w:u w:val="single"/>
          <w:lang w:val="pt-PT"/>
        </w:rPr>
        <w:t xml:space="preserve"> no verso da folha</w:t>
      </w:r>
      <w:r>
        <w:rPr>
          <w:b/>
          <w:bCs/>
          <w:u w:val="single"/>
          <w:lang w:val="pt-PT"/>
        </w:rPr>
        <w:t>.</w:t>
      </w:r>
    </w:p>
    <w:p w14:paraId="015F5BAA" w14:textId="77777777" w:rsidR="00692B16" w:rsidRPr="00FD2CB5" w:rsidRDefault="00692B16" w:rsidP="00692B16">
      <w:pPr>
        <w:rPr>
          <w:sz w:val="20"/>
          <w:lang w:val="pt-PT"/>
        </w:rPr>
      </w:pPr>
    </w:p>
    <w:p w14:paraId="424C35DD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</w:t>
      </w:r>
      <w:r w:rsidRPr="0010210B">
        <w:rPr>
          <w:lang w:val="pt-PT"/>
        </w:rPr>
        <w:t xml:space="preserve">a </w:t>
      </w:r>
      <w:r w:rsidRPr="007358D9">
        <w:rPr>
          <w:b/>
          <w:lang w:val="pt-PT"/>
        </w:rPr>
        <w:t xml:space="preserve">ordem de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compara</w:t>
      </w:r>
      <w:r w:rsidRPr="00EC3F39">
        <w:rPr>
          <w:b/>
          <w:lang w:val="pt-PT"/>
        </w:rPr>
        <w:t>ções</w:t>
      </w:r>
      <w:r w:rsidRPr="00955AC0">
        <w:rPr>
          <w:lang w:val="pt-PT"/>
        </w:rPr>
        <w:t xml:space="preserve"> efetuadas</w:t>
      </w:r>
      <w:r>
        <w:rPr>
          <w:lang w:val="pt-PT"/>
        </w:rPr>
        <w:t xml:space="preserve"> pelo algoritmo e</w:t>
      </w:r>
      <w:r w:rsidRPr="00955AC0">
        <w:rPr>
          <w:lang w:val="pt-PT"/>
        </w:rPr>
        <w:t xml:space="preserve"> envolvendo elementos da sequência</w:t>
      </w:r>
      <w:r w:rsidRPr="0010210B">
        <w:rPr>
          <w:lang w:val="pt-PT"/>
        </w:rPr>
        <w:t xml:space="preserve">. </w:t>
      </w:r>
    </w:p>
    <w:p w14:paraId="00BB4677" w14:textId="77777777" w:rsidR="00692B16" w:rsidRDefault="00692B16" w:rsidP="00692B16">
      <w:pPr>
        <w:tabs>
          <w:tab w:val="left" w:pos="284"/>
        </w:tabs>
        <w:ind w:left="284"/>
        <w:rPr>
          <w:lang w:val="pt-PT"/>
        </w:rPr>
      </w:pPr>
    </w:p>
    <w:p w14:paraId="25824D38" w14:textId="415960A7" w:rsidR="00F43097" w:rsidRDefault="00F43097" w:rsidP="00F43097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sequências anteriormente indicadas 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E81AD4">
        <w:rPr>
          <w:lang w:val="pt-PT"/>
        </w:rPr>
        <w:t xml:space="preserve">elementos </w:t>
      </w:r>
      <w:r>
        <w:rPr>
          <w:lang w:val="pt-PT"/>
        </w:rPr>
        <w:t>inteiros e outras sequências diferentes à sua escolha</w:t>
      </w:r>
      <w:r w:rsidR="003F3E4B" w:rsidRPr="00CF2B36">
        <w:rPr>
          <w:b/>
          <w:bCs/>
          <w:lang w:val="pt-PT"/>
        </w:rPr>
        <w:t>; use sequências com 5</w:t>
      </w:r>
      <w:r w:rsidR="004275A8">
        <w:rPr>
          <w:b/>
          <w:bCs/>
          <w:lang w:val="pt-PT"/>
        </w:rPr>
        <w:t>,</w:t>
      </w:r>
      <w:r w:rsidR="003F3E4B" w:rsidRPr="00CF2B36">
        <w:rPr>
          <w:b/>
          <w:bCs/>
          <w:lang w:val="pt-PT"/>
        </w:rPr>
        <w:t xml:space="preserve"> 10, 20, 30 e 40 elementos</w:t>
      </w:r>
      <w:r w:rsidR="003F3E4B">
        <w:rPr>
          <w:lang w:val="pt-PT"/>
        </w:rPr>
        <w:t>.</w:t>
      </w:r>
      <w:r>
        <w:rPr>
          <w:lang w:val="pt-PT"/>
        </w:rPr>
        <w:t xml:space="preserve"> </w:t>
      </w:r>
      <w:r w:rsidR="00E81AD4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E81AD4">
        <w:rPr>
          <w:lang w:val="pt-PT"/>
        </w:rPr>
        <w:t>,</w:t>
      </w:r>
      <w:r>
        <w:rPr>
          <w:lang w:val="pt-PT"/>
        </w:rPr>
        <w:t xml:space="preserve"> </w:t>
      </w:r>
      <w:r w:rsidR="00692B16">
        <w:rPr>
          <w:lang w:val="pt-PT"/>
        </w:rPr>
        <w:t xml:space="preserve">quantos 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 respeitam propriedade </w:t>
      </w:r>
      <w:r>
        <w:rPr>
          <w:lang w:val="pt-PT"/>
        </w:rPr>
        <w:t>e o número de comparações e</w:t>
      </w:r>
      <w:r w:rsidR="00E051EC">
        <w:rPr>
          <w:lang w:val="pt-PT"/>
        </w:rPr>
        <w:t>fetuadas</w:t>
      </w:r>
      <w:r>
        <w:rPr>
          <w:lang w:val="pt-PT"/>
        </w:rPr>
        <w:t>.</w:t>
      </w:r>
    </w:p>
    <w:p w14:paraId="12D91BD6" w14:textId="77777777" w:rsidR="00F43097" w:rsidRPr="0005467D" w:rsidRDefault="00F43097" w:rsidP="00F43097">
      <w:pPr>
        <w:rPr>
          <w:sz w:val="20"/>
          <w:lang w:val="pt-PT"/>
        </w:rPr>
      </w:pPr>
    </w:p>
    <w:p w14:paraId="19B76F39" w14:textId="129151CF" w:rsidR="00692B16" w:rsidRPr="00E81AD4" w:rsidRDefault="00692B16" w:rsidP="00692B16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D32995A" w14:textId="77777777" w:rsidR="00692B16" w:rsidRPr="00A55EF1" w:rsidRDefault="00692B16" w:rsidP="00692B16">
      <w:pPr>
        <w:rPr>
          <w:sz w:val="20"/>
          <w:lang w:val="pt-PT"/>
        </w:rPr>
      </w:pPr>
    </w:p>
    <w:p w14:paraId="0931DBA7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F4A2A" w14:paraId="56E2724A" w14:textId="77777777" w:rsidTr="00AC0360">
        <w:trPr>
          <w:trHeight w:val="11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A852" w14:textId="77777777" w:rsidR="001A38E7" w:rsidRPr="001A38E7" w:rsidRDefault="001A38E7" w:rsidP="001A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1A38E7">
              <w:rPr>
                <w:color w:val="00B050"/>
                <w:sz w:val="22"/>
                <w:szCs w:val="22"/>
                <w:lang w:val="pt-PT"/>
              </w:rPr>
              <w:t>Em termos de números de comparações, não se distingue alguma variação na execução do algoritmo,</w:t>
            </w:r>
          </w:p>
          <w:p w14:paraId="38221381" w14:textId="63F8F2FE" w:rsidR="001A38E7" w:rsidRPr="001A38E7" w:rsidRDefault="001A38E7" w:rsidP="001A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color w:val="00B050"/>
                <w:sz w:val="22"/>
                <w:szCs w:val="22"/>
                <w:lang w:val="pt-PT"/>
              </w:rPr>
            </w:pPr>
            <w:r w:rsidRPr="001A38E7">
              <w:rPr>
                <w:color w:val="00B050"/>
                <w:sz w:val="22"/>
                <w:szCs w:val="22"/>
                <w:lang w:val="pt-PT"/>
              </w:rPr>
              <w:t xml:space="preserve">Ou seja, existe um número fixo de comparações </w:t>
            </w:r>
            <w:r w:rsidRPr="001E62CC">
              <w:rPr>
                <w:color w:val="FF0000"/>
                <w:sz w:val="22"/>
                <w:szCs w:val="22"/>
                <w:lang w:val="pt-PT"/>
              </w:rPr>
              <w:t>NumComp = 120</w:t>
            </w:r>
            <w:r w:rsidR="001657F6">
              <w:rPr>
                <w:color w:val="FF0000"/>
                <w:sz w:val="22"/>
                <w:szCs w:val="22"/>
                <w:lang w:val="pt-PT"/>
              </w:rPr>
              <w:t xml:space="preserve">, </w:t>
            </w:r>
            <w:r w:rsidR="00FC7D06">
              <w:rPr>
                <w:color w:val="00B050"/>
                <w:sz w:val="22"/>
                <w:szCs w:val="22"/>
                <w:lang w:val="pt-PT"/>
              </w:rPr>
              <w:t xml:space="preserve">i.e, </w:t>
            </w:r>
            <w:r w:rsidR="00FC7D06" w:rsidRPr="001A38E7">
              <w:rPr>
                <w:color w:val="00B050"/>
                <w:sz w:val="22"/>
                <w:szCs w:val="22"/>
                <w:lang w:val="pt-PT"/>
              </w:rPr>
              <w:t xml:space="preserve">quando o tamanho do vetor </w:t>
            </w:r>
            <w:r w:rsidR="00FC7D06">
              <w:rPr>
                <w:color w:val="00B050"/>
                <w:sz w:val="22"/>
                <w:szCs w:val="22"/>
                <w:lang w:val="pt-PT"/>
              </w:rPr>
              <w:t>é o mesmo para todas as sequências.</w:t>
            </w:r>
            <w:r w:rsidRPr="001A38E7">
              <w:rPr>
                <w:color w:val="00B050"/>
                <w:sz w:val="22"/>
                <w:szCs w:val="22"/>
                <w:lang w:val="pt-PT"/>
              </w:rPr>
              <w:t xml:space="preserve"> Portanto estamos perante um algoritmo com caso sistémico. </w:t>
            </w:r>
          </w:p>
          <w:p w14:paraId="7A4B5005" w14:textId="77777777" w:rsidR="001657F6" w:rsidRDefault="001657F6" w:rsidP="0079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color w:val="FF0000"/>
                <w:sz w:val="22"/>
                <w:szCs w:val="22"/>
                <w:lang w:val="pt-PT"/>
              </w:rPr>
            </w:pPr>
          </w:p>
          <w:p w14:paraId="7ED1EF9E" w14:textId="662A27F2" w:rsidR="00692B16" w:rsidRPr="001A38E7" w:rsidRDefault="00FC7D06" w:rsidP="0079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left"/>
              <w:rPr>
                <w:sz w:val="22"/>
                <w:szCs w:val="22"/>
                <w:lang w:val="pt-PT"/>
              </w:rPr>
            </w:pPr>
            <w:r w:rsidRPr="00794C2D">
              <w:rPr>
                <w:color w:val="FF0000"/>
                <w:sz w:val="22"/>
                <w:szCs w:val="22"/>
                <w:lang w:val="pt-PT"/>
              </w:rPr>
              <w:t>Not</w:t>
            </w:r>
            <w:r w:rsidR="00794C2D" w:rsidRPr="00794C2D">
              <w:rPr>
                <w:color w:val="FF0000"/>
                <w:sz w:val="22"/>
                <w:szCs w:val="22"/>
                <w:lang w:val="pt-PT"/>
              </w:rPr>
              <w:t>a</w:t>
            </w:r>
            <w:r>
              <w:rPr>
                <w:color w:val="00B050"/>
                <w:sz w:val="22"/>
                <w:szCs w:val="22"/>
                <w:lang w:val="pt-PT"/>
              </w:rPr>
              <w:t xml:space="preserve">: </w:t>
            </w:r>
            <w:r w:rsidR="00C74E82">
              <w:rPr>
                <w:color w:val="00B050"/>
                <w:sz w:val="22"/>
                <w:szCs w:val="22"/>
                <w:lang w:val="pt-PT"/>
              </w:rPr>
              <w:t>P</w:t>
            </w:r>
            <w:r w:rsidR="00B32215" w:rsidRPr="001A38E7">
              <w:rPr>
                <w:color w:val="00B050"/>
                <w:sz w:val="22"/>
                <w:szCs w:val="22"/>
                <w:lang w:val="pt-PT"/>
              </w:rPr>
              <w:t>ara vetores de tamanho diferentes</w:t>
            </w:r>
            <w:r w:rsidR="000C55C5" w:rsidRPr="001A38E7">
              <w:rPr>
                <w:color w:val="00B050"/>
                <w:sz w:val="22"/>
                <w:szCs w:val="22"/>
                <w:lang w:val="pt-PT"/>
              </w:rPr>
              <w:t>,</w:t>
            </w:r>
            <w:r w:rsidR="00FD540C" w:rsidRPr="001A38E7">
              <w:rPr>
                <w:color w:val="00B050"/>
                <w:sz w:val="22"/>
                <w:szCs w:val="22"/>
                <w:lang w:val="pt-PT"/>
              </w:rPr>
              <w:t xml:space="preserve"> verifica-se</w:t>
            </w:r>
            <w:r w:rsidR="000C55C5" w:rsidRPr="001A38E7">
              <w:rPr>
                <w:color w:val="00B050"/>
                <w:sz w:val="22"/>
                <w:szCs w:val="22"/>
                <w:lang w:val="pt-PT"/>
              </w:rPr>
              <w:t xml:space="preserve"> </w:t>
            </w:r>
            <w:r w:rsidR="00C74E82">
              <w:rPr>
                <w:color w:val="00B050"/>
                <w:sz w:val="22"/>
                <w:szCs w:val="22"/>
                <w:lang w:val="pt-PT"/>
              </w:rPr>
              <w:t>uma</w:t>
            </w:r>
            <w:r w:rsidR="00FD540C" w:rsidRPr="001A38E7">
              <w:rPr>
                <w:color w:val="00B050"/>
                <w:sz w:val="22"/>
                <w:szCs w:val="22"/>
                <w:lang w:val="pt-PT"/>
              </w:rPr>
              <w:t xml:space="preserve"> variação no </w:t>
            </w:r>
            <w:r w:rsidR="00A64D84" w:rsidRPr="001A38E7">
              <w:rPr>
                <w:color w:val="00B050"/>
                <w:sz w:val="22"/>
                <w:szCs w:val="22"/>
                <w:lang w:val="pt-PT"/>
              </w:rPr>
              <w:t>número</w:t>
            </w:r>
            <w:r w:rsidR="00FD540C" w:rsidRPr="001A38E7">
              <w:rPr>
                <w:color w:val="00B050"/>
                <w:sz w:val="22"/>
                <w:szCs w:val="22"/>
                <w:lang w:val="pt-PT"/>
              </w:rPr>
              <w:t xml:space="preserve"> de comparações</w:t>
            </w:r>
            <w:r w:rsidR="00E715DC" w:rsidRPr="001A38E7">
              <w:rPr>
                <w:color w:val="00B050"/>
                <w:sz w:val="22"/>
                <w:szCs w:val="22"/>
                <w:lang w:val="pt-PT"/>
              </w:rPr>
              <w:t xml:space="preserve">, </w:t>
            </w:r>
          </w:p>
        </w:tc>
      </w:tr>
    </w:tbl>
    <w:p w14:paraId="48475E51" w14:textId="77777777" w:rsidR="00692B16" w:rsidRPr="00FD2CB5" w:rsidRDefault="00692B16" w:rsidP="00692B16">
      <w:pPr>
        <w:rPr>
          <w:sz w:val="20"/>
          <w:lang w:val="pt-PT"/>
        </w:rPr>
      </w:pPr>
    </w:p>
    <w:p w14:paraId="337DB217" w14:textId="77777777" w:rsidR="00C74E82" w:rsidRDefault="00C74E82" w:rsidP="00827B0D">
      <w:pPr>
        <w:tabs>
          <w:tab w:val="left" w:pos="284"/>
        </w:tabs>
        <w:spacing w:after="120"/>
        <w:ind w:left="284"/>
        <w:rPr>
          <w:lang w:val="pt-PT"/>
        </w:rPr>
      </w:pPr>
    </w:p>
    <w:p w14:paraId="74FA36AB" w14:textId="6119BD3D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lastRenderedPageBreak/>
        <w:t>Com base nos resultados experimentais, qual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F10C64" w14:paraId="21E11051" w14:textId="77777777" w:rsidTr="00AC0360">
        <w:trPr>
          <w:trHeight w:val="238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37E1" w14:textId="77777777" w:rsidR="00692B16" w:rsidRPr="00774E98" w:rsidRDefault="00692B1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D44BBBE" w14:textId="6AAB4014" w:rsidR="00907ACF" w:rsidRPr="00CD7720" w:rsidRDefault="00907ACF" w:rsidP="0090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Cs w:val="24"/>
                <w:lang w:val="pt-PT"/>
              </w:rPr>
            </w:pPr>
            <w:r w:rsidRPr="00CD7720">
              <w:rPr>
                <w:color w:val="00B050"/>
                <w:szCs w:val="24"/>
                <w:lang w:val="pt-PT"/>
              </w:rPr>
              <w:t>A ordem de complexidade</w:t>
            </w:r>
            <w:r>
              <w:rPr>
                <w:color w:val="00B050"/>
                <w:szCs w:val="24"/>
                <w:lang w:val="pt-PT"/>
              </w:rPr>
              <w:t xml:space="preserve"> do algoritmo</w:t>
            </w:r>
            <w:r w:rsidRPr="00CD7720">
              <w:rPr>
                <w:color w:val="00B050"/>
                <w:szCs w:val="24"/>
                <w:lang w:val="pt-PT"/>
              </w:rPr>
              <w:t xml:space="preserve"> é </w:t>
            </w:r>
            <w:r w:rsidRPr="004B58C3">
              <w:rPr>
                <w:color w:val="FF0000"/>
                <w:szCs w:val="24"/>
                <w:lang w:val="pt-PT"/>
              </w:rPr>
              <w:t>O(n</w:t>
            </w:r>
            <w:r w:rsidR="004B58C3" w:rsidRPr="004B58C3">
              <w:rPr>
                <w:color w:val="FF0000"/>
                <w:szCs w:val="24"/>
                <w:vertAlign w:val="superscript"/>
                <w:lang w:val="pt-PT"/>
              </w:rPr>
              <w:t>3</w:t>
            </w:r>
            <w:r w:rsidRPr="004B58C3">
              <w:rPr>
                <w:color w:val="FF0000"/>
                <w:szCs w:val="24"/>
                <w:lang w:val="pt-PT"/>
              </w:rPr>
              <w:t>)</w:t>
            </w:r>
            <w:r w:rsidRPr="00CD7720">
              <w:rPr>
                <w:color w:val="00B050"/>
                <w:szCs w:val="24"/>
                <w:lang w:val="pt-PT"/>
              </w:rPr>
              <w:t xml:space="preserve">, </w:t>
            </w:r>
            <w:r w:rsidR="00A72DAE">
              <w:rPr>
                <w:color w:val="00B050"/>
                <w:szCs w:val="24"/>
                <w:lang w:val="pt-PT"/>
              </w:rPr>
              <w:t>cúbico</w:t>
            </w:r>
            <w:r>
              <w:rPr>
                <w:color w:val="00B050"/>
                <w:szCs w:val="24"/>
                <w:lang w:val="pt-PT"/>
              </w:rPr>
              <w:t xml:space="preserve">, porque tem </w:t>
            </w:r>
            <w:r w:rsidR="00A72DAE">
              <w:rPr>
                <w:color w:val="00B050"/>
                <w:szCs w:val="24"/>
                <w:lang w:val="pt-PT"/>
              </w:rPr>
              <w:t>3</w:t>
            </w:r>
            <w:r>
              <w:rPr>
                <w:color w:val="00B050"/>
                <w:szCs w:val="24"/>
                <w:lang w:val="pt-PT"/>
              </w:rPr>
              <w:t xml:space="preserve"> ciclo</w:t>
            </w:r>
            <w:r w:rsidR="00A72DAE">
              <w:rPr>
                <w:color w:val="00B050"/>
                <w:szCs w:val="24"/>
                <w:lang w:val="pt-PT"/>
              </w:rPr>
              <w:t>s</w:t>
            </w:r>
            <w:r w:rsidR="00827B0D">
              <w:rPr>
                <w:color w:val="00B050"/>
                <w:szCs w:val="24"/>
                <w:lang w:val="pt-PT"/>
              </w:rPr>
              <w:t>.</w:t>
            </w:r>
          </w:p>
          <w:p w14:paraId="0F3C9306" w14:textId="5D52E151" w:rsidR="00692B16" w:rsidRPr="00774E98" w:rsidRDefault="00692B1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523BC3AC" w14:textId="77777777" w:rsidR="00692B16" w:rsidRPr="00FD2CB5" w:rsidRDefault="00692B16" w:rsidP="00692B16">
      <w:pPr>
        <w:rPr>
          <w:sz w:val="20"/>
          <w:lang w:val="pt-PT"/>
        </w:rPr>
      </w:pPr>
    </w:p>
    <w:p w14:paraId="59CE8BED" w14:textId="77777777" w:rsidR="00692B16" w:rsidRPr="005F7840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63DAF942" w14:textId="77777777" w:rsidR="00692B16" w:rsidRDefault="00692B16" w:rsidP="00692B16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>
        <w:rPr>
          <w:b/>
          <w:bCs/>
          <w:u w:val="single"/>
          <w:lang w:val="pt-PT"/>
        </w:rPr>
        <w:t>.</w:t>
      </w:r>
    </w:p>
    <w:p w14:paraId="629943F9" w14:textId="77777777" w:rsidR="00692B16" w:rsidRPr="00FD2CB5" w:rsidRDefault="00692B16" w:rsidP="00692B16">
      <w:pPr>
        <w:rPr>
          <w:sz w:val="20"/>
          <w:lang w:val="pt-PT"/>
        </w:rPr>
      </w:pPr>
    </w:p>
    <w:p w14:paraId="2CD18FFC" w14:textId="4286BE01" w:rsidR="00692B16" w:rsidRPr="0010210B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p w14:paraId="4A4F7CCD" w14:textId="5E7FEC8F" w:rsidR="00AC0360" w:rsidRDefault="00AC0360" w:rsidP="00406E1B">
      <w:pPr>
        <w:pStyle w:val="TtulodoCaptulo"/>
        <w:jc w:val="both"/>
      </w:pPr>
    </w:p>
    <w:p w14:paraId="6673A5E1" w14:textId="02357ABE" w:rsidR="00AC0360" w:rsidRDefault="00AC0360" w:rsidP="00AC036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  <w:r w:rsidR="005A7D3E">
        <w:t xml:space="preserve"> - Função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AC0360" w:rsidRPr="00F10C64" w14:paraId="332977CB" w14:textId="77777777" w:rsidTr="005F4A2A">
        <w:trPr>
          <w:trHeight w:val="488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7AB" w14:textId="1C7940AD" w:rsidR="00AC0360" w:rsidRPr="0027782C" w:rsidRDefault="00447B9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lang w:val="pt-PT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k=j+1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n-j-1</m:t>
                                </m:r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1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j</m:t>
                            </m:r>
                          </m:e>
                        </m:nary>
                      </m:e>
                    </m:d>
                  </m:e>
                </m:nary>
              </m:oMath>
            </m:oMathPara>
          </w:p>
          <w:p w14:paraId="72822B69" w14:textId="77777777" w:rsidR="0027782C" w:rsidRPr="002C3D25" w:rsidRDefault="0027782C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0"/>
                <w:lang w:val="pt-PT"/>
              </w:rPr>
            </w:pPr>
          </w:p>
          <w:p w14:paraId="2F5AF85E" w14:textId="6DCC2A29" w:rsidR="003C056C" w:rsidRPr="003D3A1B" w:rsidRDefault="00495B9B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(n-1-i)-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n(n-1)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i(i+1)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(n-1)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n-1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lang w:val="pt-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+i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14:paraId="7C7680C8" w14:textId="6937696C" w:rsidR="003D3A1B" w:rsidRDefault="003D3A1B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DD43C50" w14:textId="42AD554A" w:rsidR="003D3A1B" w:rsidRPr="00D15C73" w:rsidRDefault="00741EC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Sabendo que no geral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+n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     ,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     e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C</m:t>
                    </m:r>
                  </m:e>
                </m:nary>
                <m: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 xml:space="preserve">=C(n-m+1)     </m:t>
                </m:r>
              </m:oMath>
            </m:oMathPara>
          </w:p>
          <w:p w14:paraId="6EE05804" w14:textId="77777777" w:rsidR="003D3A1B" w:rsidRDefault="003D3A1B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CEE201D" w14:textId="1EC812CC" w:rsidR="006B058E" w:rsidRPr="006B5BF5" w:rsidRDefault="006742A2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8"/>
                <w:szCs w:val="28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Logo te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remo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s que,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-3n+2</m:t>
                    </m:r>
                  </m:e>
                </m:d>
              </m:oMath>
            </m:oMathPara>
          </w:p>
          <w:p w14:paraId="17BAAA1F" w14:textId="77777777" w:rsidR="006B5BF5" w:rsidRPr="006B058E" w:rsidRDefault="006B5BF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E0B59A7" w14:textId="0F91016D" w:rsidR="00236720" w:rsidRPr="00236720" w:rsidRDefault="00236720" w:rsidP="00236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sendo n=10</m:t>
                </m:r>
              </m:oMath>
            </m:oMathPara>
          </w:p>
          <w:p w14:paraId="48F071B9" w14:textId="1D6DE2D3" w:rsidR="00236720" w:rsidRPr="00236720" w:rsidRDefault="00236720" w:rsidP="00236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NumComp</m:t>
                </m:r>
                <m:d>
                  <m:dPr>
                    <m:ctrl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x10x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pt-PT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-3x10+2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pt-PT"/>
                  </w:rPr>
                  <m:t>x10x(100-30+2)=120</m:t>
                </m:r>
              </m:oMath>
            </m:oMathPara>
          </w:p>
          <w:p w14:paraId="190F5E14" w14:textId="77777777" w:rsidR="00AC0360" w:rsidRDefault="00AC036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9DD05B9" w14:textId="77777777" w:rsidR="001C5AF9" w:rsidRDefault="001C5AF9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51F4B0A4" w14:textId="063923C6" w:rsidR="001C5AF9" w:rsidRPr="00774E98" w:rsidRDefault="00320F6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00"/>
                <w:sz w:val="22"/>
                <w:szCs w:val="22"/>
                <w:lang w:val="pt-PT"/>
              </w:rPr>
              <w:t>Nota</w:t>
            </w:r>
            <w:r w:rsidR="001C5AF9">
              <w:rPr>
                <w:sz w:val="22"/>
                <w:szCs w:val="22"/>
                <w:lang w:val="pt-PT"/>
              </w:rPr>
              <w:t xml:space="preserve">: </w:t>
            </w:r>
            <w:r w:rsidR="001C5AF9" w:rsidRPr="00613639">
              <w:rPr>
                <w:color w:val="00B050"/>
                <w:sz w:val="22"/>
                <w:szCs w:val="22"/>
                <w:lang w:val="pt-PT"/>
              </w:rPr>
              <w:t xml:space="preserve">O algoritmo(função) </w:t>
            </w:r>
            <w:r w:rsidR="001C5AF9">
              <w:rPr>
                <w:color w:val="00B050"/>
                <w:sz w:val="22"/>
                <w:szCs w:val="22"/>
                <w:lang w:val="pt-PT"/>
              </w:rPr>
              <w:t>onde baseei-me</w:t>
            </w:r>
            <w:r w:rsidR="001C5AF9" w:rsidRPr="00613639">
              <w:rPr>
                <w:color w:val="00B050"/>
                <w:sz w:val="22"/>
                <w:szCs w:val="22"/>
                <w:lang w:val="pt-PT"/>
              </w:rPr>
              <w:t xml:space="preserve"> para encontrar esta soma está no ficheiro do código</w:t>
            </w:r>
          </w:p>
        </w:tc>
      </w:tr>
    </w:tbl>
    <w:p w14:paraId="0F3661DF" w14:textId="0C753A8E" w:rsidR="001F385C" w:rsidRPr="005F4A2A" w:rsidRDefault="001F385C" w:rsidP="005F4A2A">
      <w:pPr>
        <w:pStyle w:val="TtulodoCaptulo"/>
        <w:rPr>
          <w:sz w:val="20"/>
          <w:szCs w:val="20"/>
        </w:rPr>
      </w:pPr>
    </w:p>
    <w:sectPr w:rsidR="001F385C" w:rsidRPr="005F4A2A" w:rsidSect="005F4A2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0554" w14:textId="77777777" w:rsidR="00C55ACE" w:rsidRDefault="00C55ACE">
      <w:r>
        <w:separator/>
      </w:r>
    </w:p>
  </w:endnote>
  <w:endnote w:type="continuationSeparator" w:id="0">
    <w:p w14:paraId="54298C0C" w14:textId="77777777" w:rsidR="00C55ACE" w:rsidRDefault="00C5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F10C64" w:rsidRDefault="00F10C64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10C64" w:rsidRPr="00955AC0" w:rsidRDefault="00F10C64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F10C64" w:rsidRDefault="00F10C64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120F67F3" w:rsidR="00F10C64" w:rsidRPr="00955AC0" w:rsidRDefault="00F10C64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</w:t>
    </w:r>
    <w:r w:rsidR="00422A5E">
      <w:rPr>
        <w:b/>
        <w:sz w:val="20"/>
        <w:lang w:val="pt-PT"/>
      </w:rPr>
      <w:t>Jodi</w:t>
    </w:r>
    <w:r w:rsidR="00811B54">
      <w:rPr>
        <w:b/>
        <w:sz w:val="20"/>
        <w:lang w:val="pt-PT"/>
      </w:rPr>
      <w:t>onísio da lucinda joão muachifi</w:t>
    </w:r>
    <w:r w:rsidRPr="00955AC0">
      <w:rPr>
        <w:b/>
        <w:sz w:val="20"/>
        <w:lang w:val="pt-PT"/>
      </w:rPr>
      <w:t xml:space="preserve">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811B54">
      <w:rPr>
        <w:b/>
        <w:sz w:val="20"/>
        <w:lang w:val="pt-PT"/>
      </w:rPr>
      <w:t xml:space="preserve"> 97147</w:t>
    </w:r>
  </w:p>
  <w:p w14:paraId="109E4CB0" w14:textId="77777777" w:rsidR="00F10C64" w:rsidRDefault="00F10C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403F" w14:textId="77777777" w:rsidR="00C55ACE" w:rsidRDefault="00C55ACE">
      <w:r>
        <w:separator/>
      </w:r>
    </w:p>
  </w:footnote>
  <w:footnote w:type="continuationSeparator" w:id="0">
    <w:p w14:paraId="17DC7C3A" w14:textId="77777777" w:rsidR="00C55ACE" w:rsidRDefault="00C5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F10C64" w:rsidRPr="00CC6AFB" w:rsidRDefault="00F10C64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F10C64" w:rsidRPr="001C7A03" w:rsidRDefault="00F10C6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1E0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1760A"/>
    <w:rsid w:val="000220C2"/>
    <w:rsid w:val="000239C9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A7B35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9A6"/>
    <w:rsid w:val="000C1A74"/>
    <w:rsid w:val="000C2C2B"/>
    <w:rsid w:val="000C55C5"/>
    <w:rsid w:val="000C59E2"/>
    <w:rsid w:val="000C6A05"/>
    <w:rsid w:val="000C6C94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B5C"/>
    <w:rsid w:val="00122D22"/>
    <w:rsid w:val="001239FB"/>
    <w:rsid w:val="00124841"/>
    <w:rsid w:val="001249C7"/>
    <w:rsid w:val="00124E1B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657F6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8E7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5AF9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62CC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459F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36720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7782C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2FE"/>
    <w:rsid w:val="002B6F4B"/>
    <w:rsid w:val="002C0099"/>
    <w:rsid w:val="002C0D7B"/>
    <w:rsid w:val="002C1093"/>
    <w:rsid w:val="002C34A9"/>
    <w:rsid w:val="002C3D25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5041"/>
    <w:rsid w:val="002E6668"/>
    <w:rsid w:val="002E6F18"/>
    <w:rsid w:val="002F1477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0F61"/>
    <w:rsid w:val="00322D52"/>
    <w:rsid w:val="00323B6D"/>
    <w:rsid w:val="003240B8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0738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96099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A7B57"/>
    <w:rsid w:val="003B17AB"/>
    <w:rsid w:val="003B2477"/>
    <w:rsid w:val="003B29F6"/>
    <w:rsid w:val="003B3C0B"/>
    <w:rsid w:val="003B3CEF"/>
    <w:rsid w:val="003B42B5"/>
    <w:rsid w:val="003B5330"/>
    <w:rsid w:val="003B551F"/>
    <w:rsid w:val="003B5A33"/>
    <w:rsid w:val="003B5C1B"/>
    <w:rsid w:val="003B6C5B"/>
    <w:rsid w:val="003B743C"/>
    <w:rsid w:val="003B7F5A"/>
    <w:rsid w:val="003C056C"/>
    <w:rsid w:val="003C092A"/>
    <w:rsid w:val="003C16B2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429"/>
    <w:rsid w:val="003D1C8C"/>
    <w:rsid w:val="003D3A1B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355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6E1B"/>
    <w:rsid w:val="00407EE0"/>
    <w:rsid w:val="00410BCB"/>
    <w:rsid w:val="00411F0A"/>
    <w:rsid w:val="0041350C"/>
    <w:rsid w:val="00415B3B"/>
    <w:rsid w:val="00415BE4"/>
    <w:rsid w:val="00417A0E"/>
    <w:rsid w:val="00421C36"/>
    <w:rsid w:val="00422002"/>
    <w:rsid w:val="00422A5E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47B95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49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5B9B"/>
    <w:rsid w:val="00497064"/>
    <w:rsid w:val="004A01C9"/>
    <w:rsid w:val="004A0309"/>
    <w:rsid w:val="004A20EC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8C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0ED"/>
    <w:rsid w:val="005173D2"/>
    <w:rsid w:val="00523513"/>
    <w:rsid w:val="005236C1"/>
    <w:rsid w:val="005252D9"/>
    <w:rsid w:val="00527F38"/>
    <w:rsid w:val="00530164"/>
    <w:rsid w:val="005326F2"/>
    <w:rsid w:val="00532A60"/>
    <w:rsid w:val="00534905"/>
    <w:rsid w:val="005358D8"/>
    <w:rsid w:val="00535A98"/>
    <w:rsid w:val="005363BE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47994"/>
    <w:rsid w:val="005507B5"/>
    <w:rsid w:val="00552874"/>
    <w:rsid w:val="005544CC"/>
    <w:rsid w:val="005549C8"/>
    <w:rsid w:val="005606D5"/>
    <w:rsid w:val="00560B1A"/>
    <w:rsid w:val="00562621"/>
    <w:rsid w:val="00564B26"/>
    <w:rsid w:val="0056647E"/>
    <w:rsid w:val="00567469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7AA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A7D3E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4A2A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0784A"/>
    <w:rsid w:val="00612044"/>
    <w:rsid w:val="00612D3C"/>
    <w:rsid w:val="00613155"/>
    <w:rsid w:val="00613639"/>
    <w:rsid w:val="00613E1C"/>
    <w:rsid w:val="006146EA"/>
    <w:rsid w:val="0061613C"/>
    <w:rsid w:val="00616DEE"/>
    <w:rsid w:val="006200F7"/>
    <w:rsid w:val="006205EF"/>
    <w:rsid w:val="0062561A"/>
    <w:rsid w:val="006261CD"/>
    <w:rsid w:val="0062735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60B1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2A2"/>
    <w:rsid w:val="00674382"/>
    <w:rsid w:val="00675130"/>
    <w:rsid w:val="00676C95"/>
    <w:rsid w:val="00683BF0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058E"/>
    <w:rsid w:val="006B13A9"/>
    <w:rsid w:val="006B2455"/>
    <w:rsid w:val="006B3106"/>
    <w:rsid w:val="006B37D6"/>
    <w:rsid w:val="006B4B0B"/>
    <w:rsid w:val="006B4EF7"/>
    <w:rsid w:val="006B5BF5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25D"/>
    <w:rsid w:val="006C7340"/>
    <w:rsid w:val="006C798C"/>
    <w:rsid w:val="006D08CC"/>
    <w:rsid w:val="006D0C16"/>
    <w:rsid w:val="006D1AB0"/>
    <w:rsid w:val="006D369A"/>
    <w:rsid w:val="006D3A3B"/>
    <w:rsid w:val="006D455A"/>
    <w:rsid w:val="006D6E1D"/>
    <w:rsid w:val="006D7790"/>
    <w:rsid w:val="006E026C"/>
    <w:rsid w:val="006E03C8"/>
    <w:rsid w:val="006E0DE9"/>
    <w:rsid w:val="006E135A"/>
    <w:rsid w:val="006E1F76"/>
    <w:rsid w:val="006E3286"/>
    <w:rsid w:val="006E7991"/>
    <w:rsid w:val="006E79AE"/>
    <w:rsid w:val="006F11DC"/>
    <w:rsid w:val="006F13B0"/>
    <w:rsid w:val="006F1666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27691"/>
    <w:rsid w:val="00732067"/>
    <w:rsid w:val="00732FBA"/>
    <w:rsid w:val="007358D9"/>
    <w:rsid w:val="00736C91"/>
    <w:rsid w:val="0074006C"/>
    <w:rsid w:val="00740AE3"/>
    <w:rsid w:val="00741EC5"/>
    <w:rsid w:val="00743007"/>
    <w:rsid w:val="0074342D"/>
    <w:rsid w:val="00744405"/>
    <w:rsid w:val="007448D6"/>
    <w:rsid w:val="00745CC6"/>
    <w:rsid w:val="00745CDF"/>
    <w:rsid w:val="00750438"/>
    <w:rsid w:val="00751FCB"/>
    <w:rsid w:val="00753650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25E9"/>
    <w:rsid w:val="007847D1"/>
    <w:rsid w:val="007872CB"/>
    <w:rsid w:val="0078794F"/>
    <w:rsid w:val="00790C52"/>
    <w:rsid w:val="007937C4"/>
    <w:rsid w:val="00794435"/>
    <w:rsid w:val="00794C2D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564C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3F3D"/>
    <w:rsid w:val="007F45A9"/>
    <w:rsid w:val="007F54D8"/>
    <w:rsid w:val="007F5A61"/>
    <w:rsid w:val="0080081B"/>
    <w:rsid w:val="0080246F"/>
    <w:rsid w:val="0080311D"/>
    <w:rsid w:val="00803697"/>
    <w:rsid w:val="00805626"/>
    <w:rsid w:val="00805ACD"/>
    <w:rsid w:val="0080606F"/>
    <w:rsid w:val="008060B9"/>
    <w:rsid w:val="0080685C"/>
    <w:rsid w:val="00811B54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27B0D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520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65D4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39B6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917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2D47"/>
    <w:rsid w:val="00904F79"/>
    <w:rsid w:val="00905D93"/>
    <w:rsid w:val="0090640A"/>
    <w:rsid w:val="00906AD6"/>
    <w:rsid w:val="009071D3"/>
    <w:rsid w:val="00907ACF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043E"/>
    <w:rsid w:val="0093153C"/>
    <w:rsid w:val="009316B3"/>
    <w:rsid w:val="00931DB0"/>
    <w:rsid w:val="00934604"/>
    <w:rsid w:val="009367BD"/>
    <w:rsid w:val="009370F1"/>
    <w:rsid w:val="0093727C"/>
    <w:rsid w:val="0093792B"/>
    <w:rsid w:val="00937DB6"/>
    <w:rsid w:val="009407E2"/>
    <w:rsid w:val="00940B07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1DC8"/>
    <w:rsid w:val="0097211A"/>
    <w:rsid w:val="009731A6"/>
    <w:rsid w:val="00973222"/>
    <w:rsid w:val="00974161"/>
    <w:rsid w:val="00974952"/>
    <w:rsid w:val="009751A7"/>
    <w:rsid w:val="00975614"/>
    <w:rsid w:val="009758D3"/>
    <w:rsid w:val="00975913"/>
    <w:rsid w:val="00976334"/>
    <w:rsid w:val="009765F0"/>
    <w:rsid w:val="00977197"/>
    <w:rsid w:val="00980832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C70AD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0895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2167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57DBD"/>
    <w:rsid w:val="00A60271"/>
    <w:rsid w:val="00A60B36"/>
    <w:rsid w:val="00A60C71"/>
    <w:rsid w:val="00A61DD9"/>
    <w:rsid w:val="00A61FC0"/>
    <w:rsid w:val="00A6299A"/>
    <w:rsid w:val="00A636A6"/>
    <w:rsid w:val="00A646C2"/>
    <w:rsid w:val="00A64A9E"/>
    <w:rsid w:val="00A64D84"/>
    <w:rsid w:val="00A668F6"/>
    <w:rsid w:val="00A67904"/>
    <w:rsid w:val="00A704A2"/>
    <w:rsid w:val="00A70591"/>
    <w:rsid w:val="00A70C10"/>
    <w:rsid w:val="00A70E54"/>
    <w:rsid w:val="00A72DAE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4694"/>
    <w:rsid w:val="00A87732"/>
    <w:rsid w:val="00A87CAE"/>
    <w:rsid w:val="00A9195C"/>
    <w:rsid w:val="00A91D32"/>
    <w:rsid w:val="00A9207F"/>
    <w:rsid w:val="00A925FF"/>
    <w:rsid w:val="00A93FFA"/>
    <w:rsid w:val="00A940F6"/>
    <w:rsid w:val="00A9462F"/>
    <w:rsid w:val="00A94706"/>
    <w:rsid w:val="00A94F98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108B"/>
    <w:rsid w:val="00B32215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1874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3871"/>
    <w:rsid w:val="00B94C4A"/>
    <w:rsid w:val="00B9687B"/>
    <w:rsid w:val="00B97185"/>
    <w:rsid w:val="00BA17F3"/>
    <w:rsid w:val="00BA469D"/>
    <w:rsid w:val="00BA51C3"/>
    <w:rsid w:val="00BA56A7"/>
    <w:rsid w:val="00BA5795"/>
    <w:rsid w:val="00BA670A"/>
    <w:rsid w:val="00BA713C"/>
    <w:rsid w:val="00BA7265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263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1E84"/>
    <w:rsid w:val="00C22D03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ACE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4269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E82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54F"/>
    <w:rsid w:val="00C948B2"/>
    <w:rsid w:val="00C966B2"/>
    <w:rsid w:val="00C973FF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3AA8"/>
    <w:rsid w:val="00CB46D7"/>
    <w:rsid w:val="00CB4E90"/>
    <w:rsid w:val="00CB5338"/>
    <w:rsid w:val="00CB6642"/>
    <w:rsid w:val="00CB6B6C"/>
    <w:rsid w:val="00CB6FE4"/>
    <w:rsid w:val="00CB76CE"/>
    <w:rsid w:val="00CB7BF9"/>
    <w:rsid w:val="00CC0A4D"/>
    <w:rsid w:val="00CC0CD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3D6"/>
    <w:rsid w:val="00CD2538"/>
    <w:rsid w:val="00CD2905"/>
    <w:rsid w:val="00CD3817"/>
    <w:rsid w:val="00CD7720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C73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5AE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9FA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56E7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174B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CFA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15DC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313"/>
    <w:rsid w:val="00EA4E3E"/>
    <w:rsid w:val="00EA5F2D"/>
    <w:rsid w:val="00EA609E"/>
    <w:rsid w:val="00EA6CE4"/>
    <w:rsid w:val="00EA7872"/>
    <w:rsid w:val="00EA7F43"/>
    <w:rsid w:val="00EB0246"/>
    <w:rsid w:val="00EB356F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D6BDE"/>
    <w:rsid w:val="00EE1388"/>
    <w:rsid w:val="00EE156B"/>
    <w:rsid w:val="00EE25D0"/>
    <w:rsid w:val="00EE2AE2"/>
    <w:rsid w:val="00EE2D89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76F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64D9"/>
    <w:rsid w:val="00F17D9B"/>
    <w:rsid w:val="00F2016B"/>
    <w:rsid w:val="00F20257"/>
    <w:rsid w:val="00F20B84"/>
    <w:rsid w:val="00F2163D"/>
    <w:rsid w:val="00F2316F"/>
    <w:rsid w:val="00F24487"/>
    <w:rsid w:val="00F244D1"/>
    <w:rsid w:val="00F27DE0"/>
    <w:rsid w:val="00F316B9"/>
    <w:rsid w:val="00F31921"/>
    <w:rsid w:val="00F33DD4"/>
    <w:rsid w:val="00F340AC"/>
    <w:rsid w:val="00F34512"/>
    <w:rsid w:val="00F3540E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0D61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86B9C"/>
    <w:rsid w:val="00F904C7"/>
    <w:rsid w:val="00F90A35"/>
    <w:rsid w:val="00F90F74"/>
    <w:rsid w:val="00F91F7A"/>
    <w:rsid w:val="00F94E80"/>
    <w:rsid w:val="00F969C9"/>
    <w:rsid w:val="00F97143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62FC"/>
    <w:rsid w:val="00FB77A2"/>
    <w:rsid w:val="00FB7DDD"/>
    <w:rsid w:val="00FC2878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C7D06"/>
    <w:rsid w:val="00FD068D"/>
    <w:rsid w:val="00FD2786"/>
    <w:rsid w:val="00FD2CB5"/>
    <w:rsid w:val="00FD4CAA"/>
    <w:rsid w:val="00FD5377"/>
    <w:rsid w:val="00FD540C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E651A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5F7840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2317</TotalTime>
  <Pages>3</Pages>
  <Words>844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5394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Jodionisio Muachifi</cp:lastModifiedBy>
  <cp:revision>206</cp:revision>
  <cp:lastPrinted>2021-04-11T20:34:00Z</cp:lastPrinted>
  <dcterms:created xsi:type="dcterms:W3CDTF">2020-02-21T23:11:00Z</dcterms:created>
  <dcterms:modified xsi:type="dcterms:W3CDTF">2021-04-17T14:53:00Z</dcterms:modified>
</cp:coreProperties>
</file>